
<file path=[Content_Types].xml><?xml version="1.0" encoding="utf-8"?>
<Types xmlns="http://schemas.openxmlformats.org/package/2006/content-types"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4.xml" ContentType="application/vnd.openxmlformats-officedocument.wordprocessingml.header+xml"/>
  <Override PartName="/word/footer8.xml" ContentType="application/vnd.openxmlformats-officedocument.wordprocessingml.foot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7BE3C6" w14:textId="77777777" w:rsidR="005F6105" w:rsidRPr="00277B76" w:rsidRDefault="005F6105" w:rsidP="00277B76">
      <w:pPr>
        <w:pStyle w:val="PartTitle"/>
        <w:framePr w:wrap="notBeside"/>
      </w:pPr>
      <w:bookmarkStart w:id="0" w:name="_Hlk497067211"/>
      <w:bookmarkEnd w:id="0"/>
      <w:r w:rsidRPr="00277B76">
        <w:t>Volume</w:t>
      </w:r>
    </w:p>
    <w:p w14:paraId="76DDEC22" w14:textId="77777777" w:rsidR="005F6105" w:rsidRDefault="00511514">
      <w:pPr>
        <w:pStyle w:val="PartLabel"/>
        <w:framePr w:wrap="notBeside"/>
      </w:pPr>
      <w:r>
        <w:t>1</w:t>
      </w:r>
    </w:p>
    <w:p w14:paraId="3AB8BFF3" w14:textId="77777777" w:rsidR="005F6105" w:rsidRDefault="00511514">
      <w:pPr>
        <w:pStyle w:val="CompanyName"/>
      </w:pPr>
      <w:r>
        <w:t>JAMES COOK UNIVERSITY</w:t>
      </w:r>
    </w:p>
    <w:p w14:paraId="5CA8A0D2" w14:textId="77777777" w:rsidR="005F6105" w:rsidRDefault="00511514">
      <w:pPr>
        <w:pStyle w:val="SubtitleCover"/>
      </w:pPr>
      <w:r>
        <w:t xml:space="preserve">Non-Invasive Current Transformer </w:t>
      </w:r>
    </w:p>
    <w:p w14:paraId="4C2E866F" w14:textId="77777777" w:rsidR="00511514" w:rsidRDefault="00511514">
      <w:pPr>
        <w:pStyle w:val="TitleCover"/>
        <w:rPr>
          <w:spacing w:val="-180"/>
        </w:rPr>
      </w:pPr>
      <w:r>
        <w:rPr>
          <w:spacing w:val="-180"/>
        </w:rPr>
        <w:t>CT M-3501</w:t>
      </w:r>
    </w:p>
    <w:p w14:paraId="5E265255" w14:textId="77777777" w:rsidR="005F6105" w:rsidRDefault="00511514">
      <w:pPr>
        <w:pStyle w:val="TitleCover"/>
        <w:sectPr w:rsidR="005F6105" w:rsidSect="007A3843">
          <w:footerReference w:type="default" r:id="rId8"/>
          <w:pgSz w:w="12240" w:h="15840" w:code="1"/>
          <w:pgMar w:top="960" w:right="960" w:bottom="1440" w:left="960" w:header="0" w:footer="0" w:gutter="0"/>
          <w:pgNumType w:start="0"/>
          <w:cols w:space="720"/>
          <w:titlePg/>
        </w:sectPr>
      </w:pPr>
      <w:r>
        <w:t>User Manual</w:t>
      </w:r>
    </w:p>
    <w:p w14:paraId="7F3167E8" w14:textId="77777777" w:rsidR="005F6105" w:rsidRDefault="00511514">
      <w:pPr>
        <w:pStyle w:val="Subtitle"/>
      </w:pPr>
      <w:r>
        <w:lastRenderedPageBreak/>
        <w:t>JAMES COOK UNIVERISTY</w:t>
      </w:r>
    </w:p>
    <w:p w14:paraId="256C381A" w14:textId="77777777" w:rsidR="005F6105" w:rsidRDefault="00511514">
      <w:pPr>
        <w:pStyle w:val="Title"/>
      </w:pPr>
      <w:r>
        <w:t>CTM-3501 USER MANUAL</w:t>
      </w:r>
    </w:p>
    <w:p w14:paraId="43B10AFF" w14:textId="77777777" w:rsidR="005F6105" w:rsidRDefault="005F6105">
      <w:pPr>
        <w:pStyle w:val="ReturnAddress"/>
      </w:pPr>
      <w:r>
        <w:sym w:font="Symbol" w:char="F0E3"/>
      </w:r>
      <w:r>
        <w:t xml:space="preserve"> </w:t>
      </w:r>
      <w:r w:rsidR="00375679">
        <w:t>James Cook University</w:t>
      </w:r>
    </w:p>
    <w:p w14:paraId="79FFB266" w14:textId="7A711E22" w:rsidR="005F6105" w:rsidRDefault="0090574F">
      <w:pPr>
        <w:pStyle w:val="ReturnAddress"/>
      </w:pPr>
      <w:r>
        <w:t xml:space="preserve">12345 University Drive • </w:t>
      </w:r>
      <w:proofErr w:type="spellStart"/>
      <w:r>
        <w:t>Bld</w:t>
      </w:r>
      <w:proofErr w:type="spellEnd"/>
      <w:r>
        <w:t xml:space="preserve"> 14</w:t>
      </w:r>
    </w:p>
    <w:p w14:paraId="616BE41F" w14:textId="77777777" w:rsidR="00375679" w:rsidRDefault="00375679">
      <w:pPr>
        <w:pStyle w:val="ReturnAddress"/>
      </w:pPr>
      <w:r>
        <w:t>Clinton Elliott</w:t>
      </w:r>
    </w:p>
    <w:p w14:paraId="031B56DA" w14:textId="6715E27E" w:rsidR="00375679" w:rsidRDefault="00375679">
      <w:pPr>
        <w:pStyle w:val="ReturnAddress"/>
      </w:pPr>
      <w:r>
        <w:t xml:space="preserve">Michael </w:t>
      </w:r>
      <w:proofErr w:type="spellStart"/>
      <w:r>
        <w:t>G</w:t>
      </w:r>
      <w:r w:rsidR="0090574F">
        <w:t>iorg</w:t>
      </w:r>
      <w:r>
        <w:t>as</w:t>
      </w:r>
      <w:proofErr w:type="spellEnd"/>
    </w:p>
    <w:p w14:paraId="4ADF97A7" w14:textId="00FC33A4" w:rsidR="00B41464" w:rsidRDefault="0090574F">
      <w:pPr>
        <w:pStyle w:val="ReturnAddress"/>
      </w:pPr>
      <w:r>
        <w:t>Townsville, QLD 4814</w:t>
      </w:r>
    </w:p>
    <w:p w14:paraId="7EC9ACD2" w14:textId="77777777" w:rsidR="005F6105" w:rsidRDefault="005F6105">
      <w:pPr>
        <w:pStyle w:val="ReturnAddress"/>
        <w:rPr>
          <w:spacing w:val="0"/>
        </w:rPr>
      </w:pPr>
      <w:r>
        <w:t>Phone 2</w:t>
      </w:r>
      <w:r w:rsidR="00B41464">
        <w:t>0</w:t>
      </w:r>
      <w:r>
        <w:t>3.</w:t>
      </w:r>
      <w:r w:rsidR="00B41464">
        <w:t>555</w:t>
      </w:r>
      <w:r>
        <w:t>.</w:t>
      </w:r>
      <w:r w:rsidR="00900148">
        <w:t>0167</w:t>
      </w:r>
      <w:r>
        <w:t xml:space="preserve"> • Fax </w:t>
      </w:r>
      <w:r w:rsidR="00B41464">
        <w:t>20</w:t>
      </w:r>
      <w:r>
        <w:t>3.</w:t>
      </w:r>
      <w:r w:rsidR="00B41464">
        <w:t>5</w:t>
      </w:r>
      <w:r>
        <w:t>5</w:t>
      </w:r>
      <w:r w:rsidR="00B41464">
        <w:t>5</w:t>
      </w:r>
      <w:r>
        <w:t>.</w:t>
      </w:r>
      <w:r w:rsidR="00900148">
        <w:t>0168</w:t>
      </w:r>
    </w:p>
    <w:p w14:paraId="19F7EC40" w14:textId="77777777" w:rsidR="005F6105" w:rsidRDefault="005F6105"/>
    <w:p w14:paraId="7E5D65A5" w14:textId="77777777" w:rsidR="005F6105" w:rsidRDefault="005F6105">
      <w:pPr>
        <w:sectPr w:rsidR="005F6105" w:rsidSect="007A3843">
          <w:footerReference w:type="first" r:id="rId9"/>
          <w:pgSz w:w="12240" w:h="15840" w:code="1"/>
          <w:pgMar w:top="1800" w:right="1200" w:bottom="1440" w:left="1200" w:header="960" w:footer="960" w:gutter="0"/>
          <w:pgNumType w:fmt="lowerRoman" w:start="1"/>
          <w:cols w:space="720"/>
          <w:titlePg/>
        </w:sectPr>
      </w:pPr>
    </w:p>
    <w:p w14:paraId="14D16750" w14:textId="77777777" w:rsidR="005F6105" w:rsidRPr="00625A77" w:rsidRDefault="00625A77" w:rsidP="007A5EE9">
      <w:pPr>
        <w:pStyle w:val="TOC"/>
        <w:sectPr w:rsidR="005F6105" w:rsidRPr="00625A77" w:rsidSect="007A3843">
          <w:headerReference w:type="default" r:id="rId10"/>
          <w:footerReference w:type="default" r:id="rId11"/>
          <w:pgSz w:w="12240" w:h="15840" w:code="1"/>
          <w:pgMar w:top="1200" w:right="1200" w:bottom="1440" w:left="1200" w:header="0" w:footer="960" w:gutter="0"/>
          <w:pgNumType w:fmt="lowerRoman" w:start="1"/>
          <w:cols w:space="720"/>
        </w:sectPr>
      </w:pPr>
      <w:bookmarkStart w:id="1" w:name="_Toc497069108"/>
      <w:r w:rsidRPr="00625A77">
        <w:lastRenderedPageBreak/>
        <w:t>T A B L E   O F   C O N T E N T S</w:t>
      </w:r>
      <w:bookmarkEnd w:id="1"/>
      <w:r w:rsidRPr="00625A77">
        <w:t xml:space="preserve">  </w:t>
      </w:r>
    </w:p>
    <w:p w14:paraId="0D107A7C" w14:textId="0CE35D41" w:rsidR="001443DE" w:rsidRDefault="001443D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r>
        <w:rPr>
          <w:kern w:val="28"/>
        </w:rPr>
        <w:fldChar w:fldCharType="begin"/>
      </w:r>
      <w:r>
        <w:rPr>
          <w:kern w:val="28"/>
        </w:rPr>
        <w:instrText xml:space="preserve"> TOC \o "2-3" \h \z \t "Heading 1,1" </w:instrText>
      </w:r>
      <w:r>
        <w:rPr>
          <w:kern w:val="28"/>
        </w:rPr>
        <w:fldChar w:fldCharType="separate"/>
      </w:r>
      <w:hyperlink w:anchor="_Toc497069302" w:history="1">
        <w:r w:rsidRPr="00047536">
          <w:rPr>
            <w:rStyle w:val="Hyperlink"/>
            <w:noProof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C37A2B0" w14:textId="337252B7" w:rsidR="001443DE" w:rsidRDefault="001443D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03" w:history="1">
        <w:r w:rsidRPr="00047536">
          <w:rPr>
            <w:rStyle w:val="Hyperlink"/>
            <w:noProof/>
          </w:rPr>
          <w:t>SAFETY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D692A42" w14:textId="3553DBBA" w:rsidR="001443DE" w:rsidRDefault="001443D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04" w:history="1">
        <w:r w:rsidRPr="00047536">
          <w:rPr>
            <w:rStyle w:val="Hyperlink"/>
            <w:noProof/>
          </w:rPr>
          <w:t>PACKAGE CONTENTS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686E42B" w14:textId="02F41512" w:rsidR="001443DE" w:rsidRDefault="001443DE">
      <w:pPr>
        <w:pStyle w:val="TOC3"/>
        <w:tabs>
          <w:tab w:val="left" w:pos="1827"/>
          <w:tab w:val="right" w:leader="dot" w:pos="7910"/>
        </w:tabs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05" w:history="1">
        <w:r w:rsidRPr="00047536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AU" w:eastAsia="zh-CN"/>
          </w:rPr>
          <w:tab/>
        </w:r>
        <w:r w:rsidRPr="00047536">
          <w:rPr>
            <w:rStyle w:val="Hyperlink"/>
            <w:noProof/>
          </w:rPr>
          <w:t>CTM-3501 Device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FEC1651" w14:textId="3D095F5A" w:rsidR="001443DE" w:rsidRDefault="001443DE">
      <w:pPr>
        <w:pStyle w:val="TOC3"/>
        <w:tabs>
          <w:tab w:val="left" w:pos="1827"/>
          <w:tab w:val="right" w:leader="dot" w:pos="7910"/>
        </w:tabs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06" w:history="1">
        <w:r w:rsidRPr="00047536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AU" w:eastAsia="zh-CN"/>
          </w:rPr>
          <w:tab/>
        </w:r>
        <w:r w:rsidRPr="00047536">
          <w:rPr>
            <w:rStyle w:val="Hyperlink"/>
            <w:noProof/>
          </w:rPr>
          <w:t>Base Station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F211351" w14:textId="5D6A6FFD" w:rsidR="001443DE" w:rsidRDefault="001443DE">
      <w:pPr>
        <w:pStyle w:val="TOC3"/>
        <w:tabs>
          <w:tab w:val="left" w:pos="1827"/>
          <w:tab w:val="right" w:leader="dot" w:pos="7910"/>
        </w:tabs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07" w:history="1">
        <w:r w:rsidRPr="00047536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AU" w:eastAsia="zh-CN"/>
          </w:rPr>
          <w:tab/>
        </w:r>
        <w:r w:rsidRPr="00047536">
          <w:rPr>
            <w:rStyle w:val="Hyperlink"/>
            <w:noProof/>
          </w:rPr>
          <w:t>Viewing Station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2EEE7DD" w14:textId="23C43E1D" w:rsidR="001443DE" w:rsidRDefault="001443D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08" w:history="1">
        <w:r w:rsidRPr="00047536">
          <w:rPr>
            <w:rStyle w:val="Hyperlink"/>
            <w:noProof/>
          </w:rPr>
          <w:t>HARDWARE INSTALLAIO</w:t>
        </w:r>
        <w:r w:rsidRPr="00047536">
          <w:rPr>
            <w:rStyle w:val="Hyperlink"/>
            <w:noProof/>
          </w:rPr>
          <w:t>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241D02B" w14:textId="2B7B2B20" w:rsidR="001443DE" w:rsidRDefault="001443DE">
      <w:pPr>
        <w:pStyle w:val="TOC3"/>
        <w:tabs>
          <w:tab w:val="left" w:pos="1827"/>
          <w:tab w:val="right" w:leader="dot" w:pos="7910"/>
        </w:tabs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09" w:history="1">
        <w:r w:rsidRPr="00047536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AU" w:eastAsia="zh-CN"/>
          </w:rPr>
          <w:tab/>
        </w:r>
        <w:r w:rsidRPr="00047536">
          <w:rPr>
            <w:rStyle w:val="Hyperlink"/>
            <w:noProof/>
          </w:rPr>
          <w:t>Locate Your Meter 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1DBD503" w14:textId="741BE77D" w:rsidR="001443DE" w:rsidRDefault="001443DE">
      <w:pPr>
        <w:pStyle w:val="TOC3"/>
        <w:tabs>
          <w:tab w:val="left" w:pos="1827"/>
          <w:tab w:val="right" w:leader="dot" w:pos="7910"/>
        </w:tabs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10" w:history="1">
        <w:r w:rsidRPr="00047536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AU" w:eastAsia="zh-CN"/>
          </w:rPr>
          <w:tab/>
        </w:r>
        <w:r w:rsidRPr="00047536">
          <w:rPr>
            <w:rStyle w:val="Hyperlink"/>
            <w:noProof/>
          </w:rPr>
          <w:t>Connect to Selected Cables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987DAAA" w14:textId="21262888" w:rsidR="001443DE" w:rsidRDefault="001443DE">
      <w:pPr>
        <w:pStyle w:val="TOC3"/>
        <w:tabs>
          <w:tab w:val="left" w:pos="1827"/>
          <w:tab w:val="right" w:leader="dot" w:pos="7910"/>
        </w:tabs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11" w:history="1">
        <w:r w:rsidRPr="00047536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AU" w:eastAsia="zh-CN"/>
          </w:rPr>
          <w:tab/>
        </w:r>
        <w:r w:rsidRPr="00047536">
          <w:rPr>
            <w:rStyle w:val="Hyperlink"/>
            <w:noProof/>
          </w:rPr>
          <w:t>Connect CTM-3501 Device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BDC67EE" w14:textId="5859427B" w:rsidR="001443DE" w:rsidRDefault="001443DE">
      <w:pPr>
        <w:pStyle w:val="TOC3"/>
        <w:tabs>
          <w:tab w:val="left" w:pos="1827"/>
          <w:tab w:val="right" w:leader="dot" w:pos="7910"/>
        </w:tabs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12" w:history="1">
        <w:r w:rsidRPr="00047536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AU" w:eastAsia="zh-CN"/>
          </w:rPr>
          <w:tab/>
        </w:r>
        <w:r w:rsidRPr="00047536">
          <w:rPr>
            <w:rStyle w:val="Hyperlink"/>
            <w:noProof/>
          </w:rPr>
          <w:t>Setup Base Station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18BC378" w14:textId="3203EF6F" w:rsidR="001443DE" w:rsidRDefault="001443D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13" w:history="1">
        <w:r w:rsidRPr="00047536">
          <w:rPr>
            <w:rStyle w:val="Hyperlink"/>
            <w:noProof/>
          </w:rPr>
          <w:t xml:space="preserve">VIEWING STAITON </w:t>
        </w:r>
        <w:r w:rsidRPr="00047536">
          <w:rPr>
            <w:rStyle w:val="Hyperlink"/>
            <w:noProof/>
          </w:rPr>
          <w:t>S</w:t>
        </w:r>
        <w:r w:rsidRPr="00047536">
          <w:rPr>
            <w:rStyle w:val="Hyperlink"/>
            <w:noProof/>
          </w:rPr>
          <w:t>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9D69A4E" w14:textId="764683FB" w:rsidR="001443DE" w:rsidRDefault="001443D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14" w:history="1">
        <w:r w:rsidRPr="00047536">
          <w:rPr>
            <w:rStyle w:val="Hyperlink"/>
            <w:noProof/>
          </w:rPr>
          <w:t>FAQS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8EA4F4C" w14:textId="35C2DF7C" w:rsidR="001443DE" w:rsidRDefault="001443D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15" w:history="1">
        <w:r w:rsidRPr="00047536">
          <w:rPr>
            <w:rStyle w:val="Hyperlink"/>
            <w:noProof/>
          </w:rPr>
          <w:t>TECHNICAL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FF0C97D" w14:textId="47C289D4" w:rsidR="001443DE" w:rsidRDefault="001443D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16" w:history="1">
        <w:r w:rsidRPr="00047536">
          <w:rPr>
            <w:rStyle w:val="Hyperlink"/>
            <w:noProof/>
          </w:rPr>
          <w:t>INSTALLATION NOTES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36E80B2" w14:textId="796347BA" w:rsidR="001443DE" w:rsidRDefault="001443DE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17" w:history="1">
        <w:r w:rsidRPr="00047536">
          <w:rPr>
            <w:rStyle w:val="Hyperlink"/>
            <w:noProof/>
          </w:rPr>
          <w:t>Nominal Ratings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072C774" w14:textId="7A77AF08" w:rsidR="005F6105" w:rsidRDefault="001443DE" w:rsidP="00625A77">
      <w:pPr>
        <w:pStyle w:val="TOCBase"/>
        <w:rPr>
          <w:kern w:val="28"/>
          <w:sz w:val="28"/>
        </w:rPr>
      </w:pPr>
      <w:r>
        <w:rPr>
          <w:kern w:val="28"/>
          <w:sz w:val="28"/>
        </w:rPr>
        <w:fldChar w:fldCharType="end"/>
      </w:r>
    </w:p>
    <w:p w14:paraId="39CFDA48" w14:textId="794798FD" w:rsidR="001443DE" w:rsidRDefault="001443DE" w:rsidP="00625A77">
      <w:pPr>
        <w:pStyle w:val="TOCBase"/>
        <w:rPr>
          <w:kern w:val="28"/>
          <w:sz w:val="28"/>
        </w:rPr>
      </w:pPr>
    </w:p>
    <w:p w14:paraId="4AC51B12" w14:textId="06AC5071" w:rsidR="001443DE" w:rsidRDefault="001443DE" w:rsidP="00625A77">
      <w:pPr>
        <w:pStyle w:val="TOCBase"/>
        <w:rPr>
          <w:kern w:val="28"/>
          <w:sz w:val="28"/>
        </w:rPr>
      </w:pPr>
    </w:p>
    <w:p w14:paraId="1B96BCCB" w14:textId="00D58500" w:rsidR="001443DE" w:rsidRDefault="001443DE" w:rsidP="00625A77">
      <w:pPr>
        <w:pStyle w:val="TOCBase"/>
        <w:rPr>
          <w:kern w:val="28"/>
          <w:sz w:val="28"/>
        </w:rPr>
      </w:pPr>
    </w:p>
    <w:p w14:paraId="1A5C0EE5" w14:textId="77777777" w:rsidR="001443DE" w:rsidRPr="003D2659" w:rsidRDefault="001443DE" w:rsidP="00625A77">
      <w:pPr>
        <w:pStyle w:val="TOCBase"/>
        <w:sectPr w:rsidR="001443DE" w:rsidRPr="003D2659" w:rsidSect="007A3843">
          <w:type w:val="continuous"/>
          <w:pgSz w:w="12240" w:h="15840" w:code="1"/>
          <w:pgMar w:top="1800" w:right="2040" w:bottom="1440" w:left="2280" w:header="960" w:footer="960" w:gutter="0"/>
          <w:cols w:space="720"/>
        </w:sectPr>
      </w:pPr>
    </w:p>
    <w:p w14:paraId="2E5A86AE" w14:textId="77777777" w:rsidR="005F6105" w:rsidRDefault="005F6105">
      <w:pPr>
        <w:pStyle w:val="PartTitle"/>
        <w:framePr w:wrap="notBeside"/>
      </w:pPr>
      <w:r>
        <w:lastRenderedPageBreak/>
        <w:t>Chapter</w:t>
      </w:r>
    </w:p>
    <w:p w14:paraId="61ED9D5F" w14:textId="77777777" w:rsidR="005F6105" w:rsidRDefault="005F6105">
      <w:pPr>
        <w:pStyle w:val="PartLabel"/>
        <w:framePr w:wrap="notBeside"/>
      </w:pPr>
      <w:r>
        <w:t>1</w:t>
      </w:r>
    </w:p>
    <w:p w14:paraId="79CC318E" w14:textId="77777777" w:rsidR="005F6105" w:rsidRDefault="005F6105">
      <w:pPr>
        <w:sectPr w:rsidR="005F6105" w:rsidSect="007A3843">
          <w:headerReference w:type="default" r:id="rId12"/>
          <w:footerReference w:type="default" r:id="rId13"/>
          <w:headerReference w:type="first" r:id="rId14"/>
          <w:footerReference w:type="first" r:id="rId15"/>
          <w:pgSz w:w="12240" w:h="15840" w:code="1"/>
          <w:pgMar w:top="1800" w:right="1200" w:bottom="1440" w:left="1200" w:header="960" w:footer="960" w:gutter="0"/>
          <w:pgNumType w:start="1"/>
          <w:cols w:space="360"/>
        </w:sectPr>
      </w:pPr>
    </w:p>
    <w:p w14:paraId="299611CB" w14:textId="77777777" w:rsidR="005F6105" w:rsidRDefault="00511514" w:rsidP="001443DE">
      <w:pPr>
        <w:pStyle w:val="Heading1"/>
      </w:pPr>
      <w:bookmarkStart w:id="2" w:name="_Toc497069302"/>
      <w:r>
        <w:t>INTRODUCTION</w:t>
      </w:r>
      <w:bookmarkEnd w:id="2"/>
    </w:p>
    <w:p w14:paraId="7D35604D" w14:textId="77777777" w:rsidR="005F6105" w:rsidRDefault="00375679">
      <w:pPr>
        <w:pStyle w:val="ChapterSubtitle"/>
      </w:pPr>
      <w:r>
        <w:rPr>
          <w:spacing w:val="-5"/>
        </w:rPr>
        <w:t>We r</w:t>
      </w:r>
      <w:r w:rsidR="003F6834">
        <w:rPr>
          <w:spacing w:val="-5"/>
        </w:rPr>
        <w:t xml:space="preserve">ecommend in the installation </w:t>
      </w:r>
      <w:r>
        <w:rPr>
          <w:spacing w:val="-5"/>
        </w:rPr>
        <w:t>by a licensed Electrician.</w:t>
      </w:r>
    </w:p>
    <w:p w14:paraId="03BC55B9" w14:textId="77777777" w:rsidR="00375679" w:rsidRPr="00B350FD" w:rsidRDefault="00375679" w:rsidP="00375679">
      <w:pPr>
        <w:pStyle w:val="Normal2"/>
        <w:rPr>
          <w:highlight w:val="yellow"/>
          <w:lang w:val="en-AU" w:eastAsia="zh-CN"/>
        </w:rPr>
      </w:pPr>
      <w:r w:rsidRPr="00B350FD">
        <w:rPr>
          <w:highlight w:val="yellow"/>
          <w:lang w:val="en-AU" w:eastAsia="zh-CN"/>
        </w:rPr>
        <w:t>Energy metering and monitoring are at the heart of energy management, understanding when and where your energy is consumed is key to saving money.</w:t>
      </w:r>
    </w:p>
    <w:p w14:paraId="6B315579" w14:textId="77777777" w:rsidR="00375679" w:rsidRPr="00B350FD" w:rsidRDefault="00375679" w:rsidP="00375679">
      <w:pPr>
        <w:pStyle w:val="BodyText"/>
        <w:rPr>
          <w:rFonts w:ascii="HelveticaNeue-Light" w:hAnsi="HelveticaNeue-Light" w:cs="HelveticaNeue-Light"/>
          <w:color w:val="757678"/>
          <w:sz w:val="20"/>
          <w:highlight w:val="yellow"/>
          <w:lang w:val="en-AU" w:eastAsia="zh-CN"/>
        </w:rPr>
      </w:pPr>
    </w:p>
    <w:p w14:paraId="5EA8F6CB" w14:textId="77777777" w:rsidR="005F6105" w:rsidRDefault="005F6105" w:rsidP="00375679">
      <w:pPr>
        <w:pStyle w:val="BodyText"/>
      </w:pPr>
      <w:r w:rsidRPr="00B350FD">
        <w:rPr>
          <w:rStyle w:val="Emphasis"/>
          <w:highlight w:val="yellow"/>
        </w:rPr>
        <w:t>To create a drop cap</w:t>
      </w:r>
      <w:r w:rsidR="008629BC" w:rsidRPr="00B350FD">
        <w:rPr>
          <w:rStyle w:val="Emphasis"/>
          <w:highlight w:val="yellow"/>
        </w:rPr>
        <w:fldChar w:fldCharType="begin"/>
      </w:r>
      <w:r w:rsidR="008629BC" w:rsidRPr="00B350FD">
        <w:rPr>
          <w:highlight w:val="yellow"/>
        </w:rPr>
        <w:instrText xml:space="preserve"> XE "</w:instrText>
      </w:r>
      <w:r w:rsidR="008629BC" w:rsidRPr="00B350FD">
        <w:rPr>
          <w:rStyle w:val="Emphasis"/>
          <w:highlight w:val="yellow"/>
        </w:rPr>
        <w:instrText>drop cap</w:instrText>
      </w:r>
      <w:r w:rsidR="008629BC" w:rsidRPr="00B350FD">
        <w:rPr>
          <w:highlight w:val="yellow"/>
        </w:rPr>
        <w:instrText xml:space="preserve">" </w:instrText>
      </w:r>
      <w:r w:rsidR="008629BC" w:rsidRPr="00B350FD">
        <w:rPr>
          <w:rStyle w:val="Emphasis"/>
          <w:highlight w:val="yellow"/>
        </w:rPr>
        <w:fldChar w:fldCharType="end"/>
      </w:r>
      <w:r w:rsidRPr="00B350FD">
        <w:rPr>
          <w:highlight w:val="yellow"/>
        </w:rPr>
        <w:t xml:space="preserve"> for </w:t>
      </w:r>
      <w:r w:rsidRPr="00B350FD">
        <w:rPr>
          <w:rStyle w:val="Normal2Char"/>
          <w:highlight w:val="yellow"/>
        </w:rPr>
        <w:t>the</w:t>
      </w:r>
      <w:r w:rsidRPr="00B350FD">
        <w:rPr>
          <w:highlight w:val="yellow"/>
        </w:rPr>
        <w:t xml:space="preserve"> lead paragraph, like the example above, select the letter T, and </w:t>
      </w:r>
      <w:r w:rsidR="00D828CC" w:rsidRPr="00B350FD">
        <w:rPr>
          <w:highlight w:val="yellow"/>
        </w:rPr>
        <w:t>then</w:t>
      </w:r>
      <w:r w:rsidR="00D828CC">
        <w:t xml:space="preserve"> </w:t>
      </w:r>
      <w:r>
        <w:t>type a new letter.</w:t>
      </w:r>
    </w:p>
    <w:p w14:paraId="1310C30F" w14:textId="47B87F60" w:rsidR="00375679" w:rsidRDefault="00375679">
      <w:pPr>
        <w:pStyle w:val="BodyText"/>
      </w:pPr>
    </w:p>
    <w:p w14:paraId="438448D9" w14:textId="77777777" w:rsidR="003656B3" w:rsidRDefault="003656B3" w:rsidP="003656B3">
      <w:pPr>
        <w:pStyle w:val="BlockQuotationFirst"/>
      </w:pPr>
      <w:r>
        <w:rPr>
          <w:spacing w:val="-15"/>
        </w:rPr>
        <w:t>N</w:t>
      </w:r>
      <w:r>
        <w:rPr>
          <w:spacing w:val="-20"/>
        </w:rPr>
        <w:t>ot</w:t>
      </w:r>
      <w:r>
        <w:t>e</w:t>
      </w:r>
    </w:p>
    <w:p w14:paraId="44EB77AF" w14:textId="5A1073E5" w:rsidR="003656B3" w:rsidRDefault="003656B3" w:rsidP="003656B3">
      <w:pPr>
        <w:pStyle w:val="BlockQuotation"/>
      </w:pPr>
      <w:r>
        <w:t>For different voltages refer to website www.ctm-3501.com</w:t>
      </w:r>
    </w:p>
    <w:p w14:paraId="0BFB51F8" w14:textId="77777777" w:rsidR="003656B3" w:rsidRDefault="003656B3">
      <w:pPr>
        <w:pStyle w:val="BodyText"/>
      </w:pPr>
    </w:p>
    <w:p w14:paraId="0517CCDA" w14:textId="77777777" w:rsidR="005F6105" w:rsidRDefault="00511514" w:rsidP="00375679">
      <w:pPr>
        <w:pStyle w:val="Heading1"/>
        <w:pageBreakBefore/>
      </w:pPr>
      <w:bookmarkStart w:id="3" w:name="_Toc497069303"/>
      <w:r>
        <w:lastRenderedPageBreak/>
        <w:t>SAFETY</w:t>
      </w:r>
      <w:bookmarkEnd w:id="3"/>
    </w:p>
    <w:p w14:paraId="6459A552" w14:textId="77777777" w:rsidR="003656B3" w:rsidRDefault="003656B3" w:rsidP="00DA28BB">
      <w:pPr>
        <w:pStyle w:val="BodyText"/>
      </w:pPr>
    </w:p>
    <w:p w14:paraId="436CCD7F" w14:textId="401452F5" w:rsidR="003656B3" w:rsidRDefault="003656B3" w:rsidP="00DA28BB">
      <w:pPr>
        <w:pStyle w:val="BodyText"/>
      </w:pPr>
      <w:r>
        <w:rPr>
          <w:noProof/>
        </w:rPr>
        <w:drawing>
          <wp:inline distT="0" distB="0" distL="0" distR="0" wp14:anchorId="66BF6854" wp14:editId="58124ADC">
            <wp:extent cx="4724400" cy="14782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15" b="13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A75B9" w14:textId="5E2819A6" w:rsidR="005F6105" w:rsidRPr="0090574F" w:rsidRDefault="005F6105" w:rsidP="00DA28BB">
      <w:pPr>
        <w:pStyle w:val="BodyText"/>
        <w:rPr>
          <w:highlight w:val="yellow"/>
        </w:rPr>
      </w:pPr>
      <w:bookmarkStart w:id="4" w:name="_GoBack"/>
      <w:bookmarkEnd w:id="4"/>
      <w:r w:rsidRPr="0090574F">
        <w:rPr>
          <w:highlight w:val="yellow"/>
        </w:rPr>
        <w:t xml:space="preserve">The “icon key” at left was produced </w:t>
      </w:r>
      <w:r w:rsidR="00D828CC" w:rsidRPr="0090574F">
        <w:rPr>
          <w:highlight w:val="yellow"/>
        </w:rPr>
        <w:t xml:space="preserve">by </w:t>
      </w:r>
      <w:r w:rsidRPr="0090574F">
        <w:rPr>
          <w:highlight w:val="yellow"/>
        </w:rPr>
        <w:t xml:space="preserve">using the Heading 8 </w:t>
      </w:r>
      <w:r w:rsidR="00D828CC" w:rsidRPr="0090574F">
        <w:rPr>
          <w:highlight w:val="yellow"/>
        </w:rPr>
        <w:t>s</w:t>
      </w:r>
      <w:r w:rsidRPr="0090574F">
        <w:rPr>
          <w:highlight w:val="yellow"/>
        </w:rPr>
        <w:t xml:space="preserve">tyle for the words “icon key” and the List Bullet 5 </w:t>
      </w:r>
      <w:r w:rsidR="00D828CC" w:rsidRPr="0090574F">
        <w:rPr>
          <w:highlight w:val="yellow"/>
        </w:rPr>
        <w:t>s</w:t>
      </w:r>
      <w:r w:rsidRPr="0090574F">
        <w:rPr>
          <w:highlight w:val="yellow"/>
        </w:rPr>
        <w:t>tyle for the text below—which uses a Wingdings symbol for the bullet</w:t>
      </w:r>
      <w:r w:rsidR="005D168B" w:rsidRPr="0090574F">
        <w:rPr>
          <w:highlight w:val="yellow"/>
        </w:rPr>
        <w:fldChar w:fldCharType="begin"/>
      </w:r>
      <w:r w:rsidR="005D168B" w:rsidRPr="0090574F">
        <w:rPr>
          <w:highlight w:val="yellow"/>
        </w:rPr>
        <w:instrText xml:space="preserve"> XE "bullet" </w:instrText>
      </w:r>
      <w:r w:rsidR="005D168B" w:rsidRPr="0090574F">
        <w:rPr>
          <w:highlight w:val="yellow"/>
        </w:rPr>
        <w:fldChar w:fldCharType="end"/>
      </w:r>
      <w:r w:rsidRPr="0090574F">
        <w:rPr>
          <w:highlight w:val="yellow"/>
        </w:rPr>
        <w:t xml:space="preserve"> character. To change the bullet symbol, c</w:t>
      </w:r>
      <w:r w:rsidR="00D828CC" w:rsidRPr="0090574F">
        <w:rPr>
          <w:highlight w:val="yellow"/>
        </w:rPr>
        <w:t>lick</w:t>
      </w:r>
      <w:r w:rsidRPr="0090574F">
        <w:rPr>
          <w:highlight w:val="yellow"/>
        </w:rPr>
        <w:t xml:space="preserve"> </w:t>
      </w:r>
      <w:r w:rsidRPr="0090574F">
        <w:rPr>
          <w:b/>
          <w:highlight w:val="yellow"/>
        </w:rPr>
        <w:t>Bullets and Numbering</w:t>
      </w:r>
      <w:r w:rsidRPr="0090574F">
        <w:rPr>
          <w:highlight w:val="yellow"/>
        </w:rPr>
        <w:t xml:space="preserve"> </w:t>
      </w:r>
      <w:r w:rsidR="00D828CC" w:rsidRPr="0090574F">
        <w:rPr>
          <w:highlight w:val="yellow"/>
        </w:rPr>
        <w:t>on</w:t>
      </w:r>
      <w:r w:rsidRPr="0090574F">
        <w:rPr>
          <w:highlight w:val="yellow"/>
        </w:rPr>
        <w:t xml:space="preserve"> the </w:t>
      </w:r>
      <w:r w:rsidRPr="0090574F">
        <w:rPr>
          <w:b/>
          <w:highlight w:val="yellow"/>
        </w:rPr>
        <w:t>Format</w:t>
      </w:r>
      <w:r w:rsidRPr="0090574F">
        <w:rPr>
          <w:highlight w:val="yellow"/>
        </w:rPr>
        <w:t xml:space="preserve"> menu. Click </w:t>
      </w:r>
      <w:r w:rsidR="00D828CC" w:rsidRPr="0090574F">
        <w:rPr>
          <w:b/>
          <w:highlight w:val="yellow"/>
        </w:rPr>
        <w:t>M</w:t>
      </w:r>
      <w:r w:rsidRPr="0090574F">
        <w:rPr>
          <w:b/>
          <w:highlight w:val="yellow"/>
        </w:rPr>
        <w:t>odify</w:t>
      </w:r>
      <w:r w:rsidRPr="0090574F">
        <w:rPr>
          <w:highlight w:val="yellow"/>
        </w:rPr>
        <w:t xml:space="preserve">, and </w:t>
      </w:r>
      <w:r w:rsidR="00D828CC" w:rsidRPr="0090574F">
        <w:rPr>
          <w:highlight w:val="yellow"/>
        </w:rPr>
        <w:t xml:space="preserve">then </w:t>
      </w:r>
      <w:r w:rsidRPr="0090574F">
        <w:rPr>
          <w:highlight w:val="yellow"/>
        </w:rPr>
        <w:t xml:space="preserve">click the </w:t>
      </w:r>
      <w:r w:rsidRPr="0090574F">
        <w:rPr>
          <w:b/>
          <w:highlight w:val="yellow"/>
        </w:rPr>
        <w:t>Bullet</w:t>
      </w:r>
      <w:r w:rsidRPr="0090574F">
        <w:rPr>
          <w:highlight w:val="yellow"/>
        </w:rPr>
        <w:t xml:space="preserve"> button. </w:t>
      </w:r>
      <w:r w:rsidR="00D828CC" w:rsidRPr="0090574F">
        <w:rPr>
          <w:highlight w:val="yellow"/>
        </w:rPr>
        <w:t>Select</w:t>
      </w:r>
      <w:r w:rsidRPr="0090574F">
        <w:rPr>
          <w:highlight w:val="yellow"/>
        </w:rPr>
        <w:t xml:space="preserve"> a new symbol</w:t>
      </w:r>
      <w:r w:rsidR="008629BC" w:rsidRPr="0090574F">
        <w:rPr>
          <w:highlight w:val="yellow"/>
        </w:rPr>
        <w:fldChar w:fldCharType="begin"/>
      </w:r>
      <w:r w:rsidR="008629BC" w:rsidRPr="0090574F">
        <w:rPr>
          <w:highlight w:val="yellow"/>
        </w:rPr>
        <w:instrText xml:space="preserve"> XE "symbol" </w:instrText>
      </w:r>
      <w:r w:rsidR="008629BC" w:rsidRPr="0090574F">
        <w:rPr>
          <w:highlight w:val="yellow"/>
        </w:rPr>
        <w:fldChar w:fldCharType="end"/>
      </w:r>
      <w:r w:rsidRPr="0090574F">
        <w:rPr>
          <w:highlight w:val="yellow"/>
        </w:rPr>
        <w:t xml:space="preserve">, and </w:t>
      </w:r>
      <w:r w:rsidR="00D05564" w:rsidRPr="0090574F">
        <w:rPr>
          <w:highlight w:val="yellow"/>
        </w:rPr>
        <w:t xml:space="preserve">then </w:t>
      </w:r>
      <w:r w:rsidRPr="0090574F">
        <w:rPr>
          <w:highlight w:val="yellow"/>
        </w:rPr>
        <w:t xml:space="preserve">click </w:t>
      </w:r>
      <w:r w:rsidRPr="0090574F">
        <w:rPr>
          <w:b/>
          <w:highlight w:val="yellow"/>
        </w:rPr>
        <w:t>OK</w:t>
      </w:r>
      <w:r w:rsidRPr="0090574F">
        <w:rPr>
          <w:highlight w:val="yellow"/>
        </w:rPr>
        <w:t xml:space="preserve"> twice.</w:t>
      </w:r>
    </w:p>
    <w:p w14:paraId="7B2332B0" w14:textId="77777777" w:rsidR="005F6105" w:rsidRPr="0090574F" w:rsidRDefault="005F6105" w:rsidP="007A3843">
      <w:pPr>
        <w:pStyle w:val="Icon1"/>
        <w:framePr w:wrap="around"/>
        <w:shd w:val="pct15" w:color="auto" w:fill="auto"/>
        <w:rPr>
          <w:highlight w:val="yellow"/>
        </w:rPr>
      </w:pPr>
      <w:r w:rsidRPr="0090574F">
        <w:rPr>
          <w:highlight w:val="yellow"/>
        </w:rPr>
        <w:sym w:font="Wingdings" w:char="F031"/>
      </w:r>
    </w:p>
    <w:p w14:paraId="105C8D24" w14:textId="77777777" w:rsidR="005F6105" w:rsidRPr="0090574F" w:rsidRDefault="005F6105">
      <w:pPr>
        <w:pStyle w:val="BodyText"/>
        <w:rPr>
          <w:highlight w:val="yellow"/>
        </w:rPr>
      </w:pPr>
      <w:r w:rsidRPr="0090574F">
        <w:rPr>
          <w:highlight w:val="yellow"/>
        </w:rPr>
        <w:t>The “picture” icons are Wingdings</w:t>
      </w:r>
      <w:r w:rsidR="008629BC" w:rsidRPr="0090574F">
        <w:rPr>
          <w:highlight w:val="yellow"/>
        </w:rPr>
        <w:fldChar w:fldCharType="begin"/>
      </w:r>
      <w:r w:rsidR="008629BC" w:rsidRPr="0090574F">
        <w:rPr>
          <w:highlight w:val="yellow"/>
        </w:rPr>
        <w:instrText xml:space="preserve"> XE "Wingdings" </w:instrText>
      </w:r>
      <w:r w:rsidR="008629BC" w:rsidRPr="0090574F">
        <w:rPr>
          <w:highlight w:val="yellow"/>
        </w:rPr>
        <w:fldChar w:fldCharType="end"/>
      </w:r>
      <w:r w:rsidRPr="0090574F">
        <w:rPr>
          <w:highlight w:val="yellow"/>
        </w:rPr>
        <w:t xml:space="preserve"> typeface symbols formatted in white with a shaded background</w:t>
      </w:r>
      <w:r w:rsidR="008629BC" w:rsidRPr="0090574F">
        <w:rPr>
          <w:highlight w:val="yellow"/>
        </w:rPr>
        <w:fldChar w:fldCharType="begin"/>
      </w:r>
      <w:r w:rsidR="008629BC" w:rsidRPr="0090574F">
        <w:rPr>
          <w:highlight w:val="yellow"/>
        </w:rPr>
        <w:instrText xml:space="preserve"> XE "background" </w:instrText>
      </w:r>
      <w:r w:rsidR="008629BC" w:rsidRPr="0090574F">
        <w:rPr>
          <w:highlight w:val="yellow"/>
        </w:rPr>
        <w:fldChar w:fldCharType="end"/>
      </w:r>
      <w:r w:rsidRPr="0090574F">
        <w:rPr>
          <w:highlight w:val="yellow"/>
        </w:rPr>
        <w:t xml:space="preserve">. To insert a new symbol, </w:t>
      </w:r>
      <w:r w:rsidR="00D828CC" w:rsidRPr="0090574F">
        <w:rPr>
          <w:highlight w:val="yellow"/>
        </w:rPr>
        <w:t>select</w:t>
      </w:r>
      <w:r w:rsidRPr="0090574F">
        <w:rPr>
          <w:highlight w:val="yellow"/>
        </w:rPr>
        <w:t xml:space="preserve"> the character and </w:t>
      </w:r>
      <w:r w:rsidR="00D828CC" w:rsidRPr="0090574F">
        <w:rPr>
          <w:highlight w:val="yellow"/>
        </w:rPr>
        <w:t>then click</w:t>
      </w:r>
      <w:r w:rsidRPr="0090574F">
        <w:rPr>
          <w:highlight w:val="yellow"/>
        </w:rPr>
        <w:t xml:space="preserve"> </w:t>
      </w:r>
      <w:r w:rsidRPr="0090574F">
        <w:rPr>
          <w:b/>
          <w:highlight w:val="yellow"/>
        </w:rPr>
        <w:t>Symbol</w:t>
      </w:r>
      <w:r w:rsidRPr="0090574F">
        <w:rPr>
          <w:highlight w:val="yellow"/>
        </w:rPr>
        <w:t xml:space="preserve"> from the </w:t>
      </w:r>
      <w:r w:rsidRPr="0090574F">
        <w:rPr>
          <w:b/>
          <w:highlight w:val="yellow"/>
        </w:rPr>
        <w:t>Insert</w:t>
      </w:r>
      <w:r w:rsidRPr="0090574F">
        <w:rPr>
          <w:highlight w:val="yellow"/>
        </w:rPr>
        <w:t xml:space="preserve"> menu</w:t>
      </w:r>
      <w:r w:rsidR="00D828CC" w:rsidRPr="0090574F">
        <w:rPr>
          <w:highlight w:val="yellow"/>
        </w:rPr>
        <w:t>. S</w:t>
      </w:r>
      <w:r w:rsidRPr="0090574F">
        <w:rPr>
          <w:highlight w:val="yellow"/>
        </w:rPr>
        <w:t>elect a new symbol</w:t>
      </w:r>
      <w:r w:rsidR="005D168B" w:rsidRPr="0090574F">
        <w:rPr>
          <w:highlight w:val="yellow"/>
        </w:rPr>
        <w:fldChar w:fldCharType="begin"/>
      </w:r>
      <w:r w:rsidR="005D168B" w:rsidRPr="0090574F">
        <w:rPr>
          <w:highlight w:val="yellow"/>
        </w:rPr>
        <w:instrText xml:space="preserve"> XE "symbol" </w:instrText>
      </w:r>
      <w:r w:rsidR="005D168B" w:rsidRPr="0090574F">
        <w:rPr>
          <w:highlight w:val="yellow"/>
        </w:rPr>
        <w:fldChar w:fldCharType="end"/>
      </w:r>
      <w:r w:rsidRPr="0090574F">
        <w:rPr>
          <w:highlight w:val="yellow"/>
        </w:rPr>
        <w:t>, c</w:t>
      </w:r>
      <w:r w:rsidR="00D05564" w:rsidRPr="0090574F">
        <w:rPr>
          <w:highlight w:val="yellow"/>
        </w:rPr>
        <w:t>lick</w:t>
      </w:r>
      <w:r w:rsidRPr="0090574F">
        <w:rPr>
          <w:highlight w:val="yellow"/>
        </w:rPr>
        <w:t xml:space="preserve"> </w:t>
      </w:r>
      <w:r w:rsidRPr="0090574F">
        <w:rPr>
          <w:b/>
          <w:highlight w:val="yellow"/>
        </w:rPr>
        <w:t>Insert</w:t>
      </w:r>
      <w:r w:rsidRPr="0090574F">
        <w:rPr>
          <w:highlight w:val="yellow"/>
        </w:rPr>
        <w:t xml:space="preserve">, and </w:t>
      </w:r>
      <w:r w:rsidR="00D05564" w:rsidRPr="0090574F">
        <w:rPr>
          <w:highlight w:val="yellow"/>
        </w:rPr>
        <w:t xml:space="preserve">then click </w:t>
      </w:r>
      <w:r w:rsidRPr="0090574F">
        <w:rPr>
          <w:b/>
          <w:highlight w:val="yellow"/>
        </w:rPr>
        <w:t>Close</w:t>
      </w:r>
      <w:r w:rsidRPr="0090574F">
        <w:rPr>
          <w:highlight w:val="yellow"/>
        </w:rPr>
        <w:t xml:space="preserve">. To create new icons, format a one-character paragraph as the Icon 1 </w:t>
      </w:r>
      <w:r w:rsidR="00D828CC" w:rsidRPr="0090574F">
        <w:rPr>
          <w:highlight w:val="yellow"/>
        </w:rPr>
        <w:t>s</w:t>
      </w:r>
      <w:r w:rsidRPr="0090574F">
        <w:rPr>
          <w:highlight w:val="yellow"/>
        </w:rPr>
        <w:t>tyle.</w:t>
      </w:r>
    </w:p>
    <w:p w14:paraId="499F53A7" w14:textId="77777777" w:rsidR="005F6105" w:rsidRDefault="005F6105">
      <w:pPr>
        <w:pStyle w:val="BodyText"/>
      </w:pPr>
      <w:r w:rsidRPr="0090574F">
        <w:rPr>
          <w:highlight w:val="yellow"/>
        </w:rPr>
        <w:t>To change the shading</w:t>
      </w:r>
      <w:r w:rsidR="008629BC" w:rsidRPr="0090574F">
        <w:rPr>
          <w:highlight w:val="yellow"/>
        </w:rPr>
        <w:fldChar w:fldCharType="begin"/>
      </w:r>
      <w:r w:rsidR="008629BC" w:rsidRPr="0090574F">
        <w:rPr>
          <w:highlight w:val="yellow"/>
        </w:rPr>
        <w:instrText xml:space="preserve"> XE "shading" </w:instrText>
      </w:r>
      <w:r w:rsidR="008629BC" w:rsidRPr="0090574F">
        <w:rPr>
          <w:highlight w:val="yellow"/>
        </w:rPr>
        <w:fldChar w:fldCharType="end"/>
      </w:r>
      <w:r w:rsidRPr="0090574F">
        <w:rPr>
          <w:highlight w:val="yellow"/>
        </w:rPr>
        <w:t xml:space="preserve"> of the Icon 1 </w:t>
      </w:r>
      <w:r w:rsidR="00D828CC" w:rsidRPr="0090574F">
        <w:rPr>
          <w:highlight w:val="yellow"/>
        </w:rPr>
        <w:t>s</w:t>
      </w:r>
      <w:r w:rsidRPr="0090574F">
        <w:rPr>
          <w:highlight w:val="yellow"/>
        </w:rPr>
        <w:t>tyle, c</w:t>
      </w:r>
      <w:r w:rsidR="00D828CC" w:rsidRPr="0090574F">
        <w:rPr>
          <w:highlight w:val="yellow"/>
        </w:rPr>
        <w:t>lick</w:t>
      </w:r>
      <w:r w:rsidRPr="0090574F">
        <w:rPr>
          <w:highlight w:val="yellow"/>
        </w:rPr>
        <w:t xml:space="preserve"> </w:t>
      </w:r>
      <w:r w:rsidRPr="0090574F">
        <w:rPr>
          <w:b/>
          <w:highlight w:val="yellow"/>
        </w:rPr>
        <w:t>Borders and Shading</w:t>
      </w:r>
      <w:r w:rsidRPr="0090574F">
        <w:rPr>
          <w:highlight w:val="yellow"/>
        </w:rPr>
        <w:t xml:space="preserve"> </w:t>
      </w:r>
      <w:r w:rsidR="00D828CC" w:rsidRPr="0090574F">
        <w:rPr>
          <w:highlight w:val="yellow"/>
        </w:rPr>
        <w:t>on</w:t>
      </w:r>
      <w:r w:rsidRPr="0090574F">
        <w:rPr>
          <w:highlight w:val="yellow"/>
        </w:rPr>
        <w:t xml:space="preserve"> the </w:t>
      </w:r>
      <w:r w:rsidRPr="0090574F">
        <w:rPr>
          <w:b/>
          <w:highlight w:val="yellow"/>
        </w:rPr>
        <w:t>Format</w:t>
      </w:r>
      <w:r w:rsidRPr="0090574F">
        <w:rPr>
          <w:highlight w:val="yellow"/>
        </w:rPr>
        <w:t xml:space="preserve"> menu. Select a new shade or color, and</w:t>
      </w:r>
      <w:r>
        <w:t xml:space="preserve"> </w:t>
      </w:r>
      <w:r w:rsidR="00D05564">
        <w:t xml:space="preserve">then </w:t>
      </w:r>
      <w:r>
        <w:t>c</w:t>
      </w:r>
      <w:r w:rsidR="00D828CC">
        <w:t>lick</w:t>
      </w:r>
      <w:r>
        <w:t xml:space="preserve"> </w:t>
      </w:r>
      <w:r w:rsidRPr="00D828CC">
        <w:rPr>
          <w:b/>
        </w:rPr>
        <w:t>OK</w:t>
      </w:r>
      <w:r>
        <w:t>.</w:t>
      </w:r>
    </w:p>
    <w:p w14:paraId="005902A4" w14:textId="5C1B7BF6" w:rsidR="005F6105" w:rsidRDefault="00650BDB" w:rsidP="00375679">
      <w:pPr>
        <w:pStyle w:val="Heading1"/>
        <w:pageBreakBefore/>
      </w:pPr>
      <w:bookmarkStart w:id="5" w:name="_Toc497069304"/>
      <w:r>
        <w:rPr>
          <w:noProof/>
        </w:rPr>
        <w:lastRenderedPageBreak/>
        <w:drawing>
          <wp:anchor distT="0" distB="0" distL="114300" distR="114300" simplePos="0" relativeHeight="251567616" behindDoc="0" locked="0" layoutInCell="1" allowOverlap="1" wp14:anchorId="3E3C7477" wp14:editId="146807EA">
            <wp:simplePos x="0" y="0"/>
            <wp:positionH relativeFrom="column">
              <wp:posOffset>-1010920</wp:posOffset>
            </wp:positionH>
            <wp:positionV relativeFrom="paragraph">
              <wp:posOffset>121920</wp:posOffset>
            </wp:positionV>
            <wp:extent cx="674370" cy="676275"/>
            <wp:effectExtent l="0" t="0" r="0" b="952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07" b="-1"/>
                    <a:stretch/>
                  </pic:blipFill>
                  <pic:spPr bwMode="auto">
                    <a:xfrm>
                      <a:off x="0" y="0"/>
                      <a:ext cx="67437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4457">
        <w:t>PACKAGE CONTENTS</w:t>
      </w:r>
      <w:bookmarkEnd w:id="5"/>
    </w:p>
    <w:p w14:paraId="6F99F616" w14:textId="77777777" w:rsidR="005F6105" w:rsidRDefault="005F6105" w:rsidP="00AF5B2E">
      <w:pPr>
        <w:pStyle w:val="Heading1"/>
        <w:sectPr w:rsidR="005F6105" w:rsidSect="00FD5C3F">
          <w:footerReference w:type="default" r:id="rId18"/>
          <w:type w:val="continuous"/>
          <w:pgSz w:w="12240" w:h="15840" w:code="1"/>
          <w:pgMar w:top="1800" w:right="1195" w:bottom="1440" w:left="3355" w:header="965" w:footer="965" w:gutter="0"/>
          <w:cols w:space="360"/>
          <w:titlePg/>
        </w:sectPr>
      </w:pPr>
    </w:p>
    <w:p w14:paraId="0082AE52" w14:textId="0C1D31A2" w:rsidR="00D64457" w:rsidRDefault="0053194D" w:rsidP="007A5EE9">
      <w:pPr>
        <w:pStyle w:val="BodyText"/>
      </w:pPr>
      <w:r>
        <w:t xml:space="preserve">Check to ensure all </w:t>
      </w:r>
      <w:r w:rsidR="00D301C1">
        <w:t>CTM-3501 package contents have arrived</w:t>
      </w:r>
      <w:r>
        <w:t>:</w:t>
      </w:r>
    </w:p>
    <w:p w14:paraId="2FAA0FD5" w14:textId="44572B5D" w:rsidR="00650BDB" w:rsidRDefault="00650BDB" w:rsidP="007A5EE9">
      <w:pPr>
        <w:pStyle w:val="BodyText"/>
      </w:pPr>
    </w:p>
    <w:p w14:paraId="1377CB19" w14:textId="5F277A3B" w:rsidR="00650BDB" w:rsidRDefault="00E61AD2" w:rsidP="007A5EE9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58400" behindDoc="0" locked="0" layoutInCell="1" allowOverlap="1" wp14:anchorId="0357A5D6" wp14:editId="76045CE5">
                <wp:simplePos x="0" y="0"/>
                <wp:positionH relativeFrom="column">
                  <wp:posOffset>-1616075</wp:posOffset>
                </wp:positionH>
                <wp:positionV relativeFrom="paragraph">
                  <wp:posOffset>448310</wp:posOffset>
                </wp:positionV>
                <wp:extent cx="3750945" cy="5781675"/>
                <wp:effectExtent l="0" t="0" r="1905" b="9525"/>
                <wp:wrapSquare wrapText="bothSides"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50945" cy="5781675"/>
                          <a:chOff x="32862" y="504824"/>
                          <a:chExt cx="3751474" cy="5781821"/>
                        </a:xfrm>
                      </wpg:grpSpPr>
                      <wpg:grpSp>
                        <wpg:cNvPr id="11" name="Group 11"/>
                        <wpg:cNvGrpSpPr/>
                        <wpg:grpSpPr>
                          <a:xfrm>
                            <a:off x="32862" y="504824"/>
                            <a:ext cx="3751474" cy="5781821"/>
                            <a:chOff x="32863" y="504824"/>
                            <a:chExt cx="3751580" cy="5781821"/>
                          </a:xfrm>
                        </wpg:grpSpPr>
                        <wpg:grpSp>
                          <wpg:cNvPr id="6" name="Group 6"/>
                          <wpg:cNvGrpSpPr/>
                          <wpg:grpSpPr>
                            <a:xfrm>
                              <a:off x="32863" y="504824"/>
                              <a:ext cx="3751580" cy="5781821"/>
                              <a:chOff x="32863" y="504824"/>
                              <a:chExt cx="3751580" cy="5781821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445" t="7" r="7293" b="-7"/>
                              <a:stretch/>
                            </pic:blipFill>
                            <pic:spPr>
                              <a:xfrm rot="5400000">
                                <a:off x="-982258" y="1519945"/>
                                <a:ext cx="5781821" cy="37515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4" name="Text Box 4"/>
                            <wps:cNvSpPr txBox="1"/>
                            <wps:spPr>
                              <a:xfrm>
                                <a:off x="2667000" y="1049127"/>
                                <a:ext cx="880534" cy="762000"/>
                              </a:xfrm>
                              <a:prstGeom prst="rect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txbx>
                              <w:txbxContent>
                                <w:p w14:paraId="48BCBB26" w14:textId="26B3D548" w:rsidR="00236E47" w:rsidRPr="00236E47" w:rsidRDefault="00236E47" w:rsidP="00236E47">
                                  <w:pPr>
                                    <w:rPr>
                                      <w:b/>
                                      <w:color w:val="FF0000"/>
                                      <w:sz w:val="56"/>
                                      <w:lang w:val="en-AU"/>
                                    </w:rPr>
                                  </w:pPr>
                                  <w:r w:rsidRPr="00236E47">
                                    <w:rPr>
                                      <w:b/>
                                      <w:color w:val="FF0000"/>
                                      <w:sz w:val="96"/>
                                      <w:lang w:val="en-AU"/>
                                    </w:rPr>
                                    <w:t>D</w:t>
                                  </w:r>
                                </w:p>
                                <w:p w14:paraId="373269FF" w14:textId="77777777" w:rsidR="0053194D" w:rsidRDefault="0053194D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" name="Text Box 5"/>
                            <wps:cNvSpPr txBox="1"/>
                            <wps:spPr>
                              <a:xfrm>
                                <a:off x="50801" y="3902394"/>
                                <a:ext cx="3564466" cy="2125133"/>
                              </a:xfrm>
                              <a:prstGeom prst="rect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txbx>
                              <w:txbxContent>
                                <w:p w14:paraId="0CBFB57C" w14:textId="62528B03" w:rsidR="00236E47" w:rsidRPr="00236E47" w:rsidRDefault="00236E47" w:rsidP="00236E47">
                                  <w:pPr>
                                    <w:rPr>
                                      <w:b/>
                                      <w:color w:val="FF0000"/>
                                      <w:sz w:val="144"/>
                                      <w:lang w:val="en-AU"/>
                                    </w:rPr>
                                  </w:pPr>
                                  <w:r>
                                    <w:rPr>
                                      <w:b/>
                                      <w:color w:val="FF0000"/>
                                      <w:sz w:val="144"/>
                                      <w:lang w:val="en-AU"/>
                                    </w:rPr>
                                    <w:t xml:space="preserve">      B</w:t>
                                  </w:r>
                                </w:p>
                                <w:p w14:paraId="18017A37" w14:textId="77777777" w:rsidR="00236E47" w:rsidRDefault="00236E47" w:rsidP="00236E4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0" name="Text Box 10"/>
                          <wps:cNvSpPr txBox="1"/>
                          <wps:spPr>
                            <a:xfrm>
                              <a:off x="795867" y="736600"/>
                              <a:ext cx="2861733" cy="3098800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14:paraId="641DAFB3" w14:textId="74596CFF" w:rsidR="00236E47" w:rsidRPr="00236E47" w:rsidRDefault="00236E47" w:rsidP="00236E47">
                                <w:pPr>
                                  <w:rPr>
                                    <w:b/>
                                    <w:color w:val="FF0000"/>
                                    <w:sz w:val="56"/>
                                    <w:lang w:val="en-AU"/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96"/>
                                    <w:lang w:val="en-AU"/>
                                  </w:rPr>
                                  <w:t>A</w:t>
                                </w:r>
                              </w:p>
                              <w:p w14:paraId="61EA4D5A" w14:textId="77777777" w:rsidR="00236E47" w:rsidRDefault="00236E47" w:rsidP="00236E47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9" name="Group 9"/>
                        <wpg:cNvGrpSpPr/>
                        <wpg:grpSpPr>
                          <a:xfrm>
                            <a:off x="50800" y="1557867"/>
                            <a:ext cx="600710" cy="1261110"/>
                            <a:chOff x="50800" y="0"/>
                            <a:chExt cx="600710" cy="1261110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4963" t="51163" r="32725" b="2899"/>
                            <a:stretch/>
                          </pic:blipFill>
                          <pic:spPr bwMode="auto">
                            <a:xfrm>
                              <a:off x="50800" y="0"/>
                              <a:ext cx="600710" cy="12611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" name="Text Box 8"/>
                          <wps:cNvSpPr txBox="1"/>
                          <wps:spPr>
                            <a:xfrm>
                              <a:off x="50800" y="0"/>
                              <a:ext cx="600710" cy="1261110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14:paraId="2FFEDB99" w14:textId="27B297A4" w:rsidR="00236E47" w:rsidRPr="00236E47" w:rsidRDefault="00236E47" w:rsidP="00236E47">
                                <w:pPr>
                                  <w:rPr>
                                    <w:b/>
                                    <w:color w:val="FF0000"/>
                                    <w:sz w:val="144"/>
                                    <w:lang w:val="en-AU"/>
                                  </w:rPr>
                                </w:pPr>
                                <w:r w:rsidRPr="00236E47">
                                  <w:rPr>
                                    <w:b/>
                                    <w:color w:val="FF0000"/>
                                    <w:sz w:val="144"/>
                                    <w:lang w:val="en-AU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57A5D6" id="Group 12" o:spid="_x0000_s1026" style="position:absolute;left:0;text-align:left;margin-left:-127.25pt;margin-top:35.3pt;width:295.35pt;height:455.25pt;z-index:251558400;mso-width-relative:margin;mso-height-relative:margin" coordorigin="328,5048" coordsize="37514,578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">
                <v:group id="Group 11" o:spid="_x0000_s1027" style="position:absolute;left:328;top:5048;width:37515;height:57818" coordorigin="328,5048" coordsize="37515,57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group id="Group 6" o:spid="_x0000_s1028" style="position:absolute;left:328;top:5048;width:37516;height:57818" coordorigin="328,5048" coordsize="37515,57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9" type="#_x0000_t75" style="position:absolute;left:-9823;top:15199;width:57818;height:3751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">
                      <v:imagedata r:id="rId21" o:title="" croptop="5f" cropbottom="-5f" cropleft="4879f" cropright="4780f"/>
                    </v:shape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" o:spid="_x0000_s1030" type="#_x0000_t202" style="position:absolute;left:26670;top:10491;width:8805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" filled="f" strokecolor="red" strokeweight="4.5pt">
                      <v:textbox>
                        <w:txbxContent>
                          <w:p w14:paraId="48BCBB26" w14:textId="26B3D548" w:rsidR="00236E47" w:rsidRPr="00236E47" w:rsidRDefault="00236E47" w:rsidP="00236E47">
                            <w:pPr>
                              <w:rPr>
                                <w:b/>
                                <w:color w:val="FF0000"/>
                                <w:sz w:val="56"/>
                                <w:lang w:val="en-AU"/>
                              </w:rPr>
                            </w:pPr>
                            <w:r w:rsidRPr="00236E47">
                              <w:rPr>
                                <w:b/>
                                <w:color w:val="FF0000"/>
                                <w:sz w:val="96"/>
                                <w:lang w:val="en-AU"/>
                              </w:rPr>
                              <w:t>D</w:t>
                            </w:r>
                          </w:p>
                          <w:p w14:paraId="373269FF" w14:textId="77777777" w:rsidR="0053194D" w:rsidRDefault="0053194D"/>
                        </w:txbxContent>
                      </v:textbox>
                    </v:shape>
                    <v:shape id="Text Box 5" o:spid="_x0000_s1031" type="#_x0000_t202" style="position:absolute;left:508;top:39023;width:35644;height:212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" filled="f" strokecolor="red" strokeweight="4.5pt">
                      <v:textbox>
                        <w:txbxContent>
                          <w:p w14:paraId="0CBFB57C" w14:textId="62528B03" w:rsidR="00236E47" w:rsidRPr="00236E47" w:rsidRDefault="00236E47" w:rsidP="00236E47">
                            <w:pPr>
                              <w:rPr>
                                <w:b/>
                                <w:color w:val="FF0000"/>
                                <w:sz w:val="144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44"/>
                                <w:lang w:val="en-AU"/>
                              </w:rPr>
                              <w:t xml:space="preserve">      B</w:t>
                            </w:r>
                          </w:p>
                          <w:p w14:paraId="18017A37" w14:textId="77777777" w:rsidR="00236E47" w:rsidRDefault="00236E47" w:rsidP="00236E47"/>
                        </w:txbxContent>
                      </v:textbox>
                    </v:shape>
                  </v:group>
                  <v:shape id="Text Box 10" o:spid="_x0000_s1032" type="#_x0000_t202" style="position:absolute;left:7958;top:7366;width:28618;height:30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" filled="f" strokecolor="red" strokeweight="4.5pt">
                    <v:textbox>
                      <w:txbxContent>
                        <w:p w14:paraId="641DAFB3" w14:textId="74596CFF" w:rsidR="00236E47" w:rsidRPr="00236E47" w:rsidRDefault="00236E47" w:rsidP="00236E47">
                          <w:pPr>
                            <w:rPr>
                              <w:b/>
                              <w:color w:val="FF0000"/>
                              <w:sz w:val="56"/>
                              <w:lang w:val="en-AU"/>
                            </w:rPr>
                          </w:pPr>
                          <w:r>
                            <w:rPr>
                              <w:b/>
                              <w:color w:val="FF0000"/>
                              <w:sz w:val="96"/>
                              <w:lang w:val="en-AU"/>
                            </w:rPr>
                            <w:t>A</w:t>
                          </w:r>
                        </w:p>
                        <w:p w14:paraId="61EA4D5A" w14:textId="77777777" w:rsidR="00236E47" w:rsidRDefault="00236E47" w:rsidP="00236E47"/>
                      </w:txbxContent>
                    </v:textbox>
                  </v:shape>
                </v:group>
                <v:group id="Group 9" o:spid="_x0000_s1033" style="position:absolute;left:508;top:15578;width:6007;height:12611" coordorigin="508" coordsize="6007,12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shape id="Picture 7" o:spid="_x0000_s1034" type="#_x0000_t75" style="position:absolute;left:508;width:6007;height:12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">
                    <v:imagedata r:id="rId22" o:title="" croptop="33530f" cropbottom="1900f" cropleft="36021f" cropright="21447f"/>
                  </v:shape>
                  <v:shape id="Text Box 8" o:spid="_x0000_s1035" type="#_x0000_t202" style="position:absolute;left:508;width:6007;height:126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" filled="f" strokecolor="red" strokeweight="4.5pt">
                    <v:textbox>
                      <w:txbxContent>
                        <w:p w14:paraId="2FFEDB99" w14:textId="27B297A4" w:rsidR="00236E47" w:rsidRPr="00236E47" w:rsidRDefault="00236E47" w:rsidP="00236E47">
                          <w:pPr>
                            <w:rPr>
                              <w:b/>
                              <w:color w:val="FF0000"/>
                              <w:sz w:val="144"/>
                              <w:lang w:val="en-AU"/>
                            </w:rPr>
                          </w:pPr>
                          <w:r w:rsidRPr="00236E47">
                            <w:rPr>
                              <w:b/>
                              <w:color w:val="FF0000"/>
                              <w:sz w:val="144"/>
                              <w:lang w:val="en-AU"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</w:p>
    <w:p w14:paraId="65247ACC" w14:textId="67A362CD" w:rsidR="00650BDB" w:rsidRDefault="00650BDB" w:rsidP="007A5EE9">
      <w:pPr>
        <w:pStyle w:val="BodyText"/>
      </w:pPr>
    </w:p>
    <w:p w14:paraId="6E1427FE" w14:textId="4C9CE379" w:rsidR="00650BDB" w:rsidRDefault="00650BDB" w:rsidP="007A5EE9">
      <w:pPr>
        <w:pStyle w:val="BodyText"/>
      </w:pPr>
    </w:p>
    <w:p w14:paraId="6291B8F9" w14:textId="52BF3539" w:rsidR="00650BDB" w:rsidRDefault="00650BDB" w:rsidP="007A5EE9">
      <w:pPr>
        <w:pStyle w:val="BodyText"/>
      </w:pPr>
    </w:p>
    <w:p w14:paraId="2FEBADFD" w14:textId="73277757" w:rsidR="00650BDB" w:rsidRDefault="00650BDB" w:rsidP="007A5EE9">
      <w:pPr>
        <w:pStyle w:val="BodyText"/>
      </w:pPr>
    </w:p>
    <w:p w14:paraId="498EE4F3" w14:textId="1BAE2C2E" w:rsidR="00650BDB" w:rsidRDefault="00650BDB" w:rsidP="007A5EE9">
      <w:pPr>
        <w:pStyle w:val="BodyText"/>
      </w:pPr>
    </w:p>
    <w:p w14:paraId="30662AE0" w14:textId="5189B1A8" w:rsidR="00D64457" w:rsidRDefault="00D64457" w:rsidP="00A02104">
      <w:pPr>
        <w:pStyle w:val="Heading3"/>
        <w:numPr>
          <w:ilvl w:val="0"/>
          <w:numId w:val="7"/>
        </w:numPr>
        <w:rPr>
          <w:sz w:val="36"/>
          <w:szCs w:val="24"/>
        </w:rPr>
      </w:pPr>
      <w:bookmarkStart w:id="6" w:name="_Toc497069305"/>
      <w:r w:rsidRPr="0053194D">
        <w:rPr>
          <w:rStyle w:val="PointsChar"/>
          <w:sz w:val="36"/>
        </w:rPr>
        <w:t>C</w:t>
      </w:r>
      <w:r w:rsidR="007A5EE9" w:rsidRPr="0053194D">
        <w:rPr>
          <w:rStyle w:val="PointsChar"/>
          <w:sz w:val="36"/>
        </w:rPr>
        <w:t>TM</w:t>
      </w:r>
      <w:r w:rsidRPr="0053194D">
        <w:rPr>
          <w:rStyle w:val="PointsChar"/>
          <w:sz w:val="36"/>
        </w:rPr>
        <w:t>-</w:t>
      </w:r>
      <w:r w:rsidR="007A5EE9" w:rsidRPr="0053194D">
        <w:rPr>
          <w:rStyle w:val="PointsChar"/>
          <w:sz w:val="36"/>
        </w:rPr>
        <w:t>350</w:t>
      </w:r>
      <w:r w:rsidR="007A5EE9" w:rsidRPr="0053194D">
        <w:rPr>
          <w:sz w:val="36"/>
          <w:szCs w:val="24"/>
        </w:rPr>
        <w:t>1 D</w:t>
      </w:r>
      <w:r w:rsidRPr="0053194D">
        <w:rPr>
          <w:sz w:val="36"/>
          <w:szCs w:val="24"/>
        </w:rPr>
        <w:t>evice</w:t>
      </w:r>
      <w:bookmarkEnd w:id="6"/>
    </w:p>
    <w:p w14:paraId="63154F12" w14:textId="7CDC742E" w:rsidR="0053194D" w:rsidRPr="0053194D" w:rsidRDefault="0053194D" w:rsidP="0053194D">
      <w:pPr>
        <w:pStyle w:val="BodyText"/>
      </w:pPr>
    </w:p>
    <w:p w14:paraId="0B84A099" w14:textId="317236A0" w:rsidR="0053194D" w:rsidRPr="0053194D" w:rsidRDefault="0053194D" w:rsidP="00A02104">
      <w:pPr>
        <w:pStyle w:val="ListParagraph"/>
        <w:numPr>
          <w:ilvl w:val="0"/>
          <w:numId w:val="9"/>
        </w:numPr>
        <w:rPr>
          <w:sz w:val="32"/>
        </w:rPr>
      </w:pPr>
      <w:r w:rsidRPr="0053194D">
        <w:rPr>
          <w:sz w:val="32"/>
        </w:rPr>
        <w:t>1 x CTM-3501 Case</w:t>
      </w:r>
    </w:p>
    <w:p w14:paraId="5929B1B0" w14:textId="77777777" w:rsidR="00AB09D7" w:rsidRDefault="0053194D" w:rsidP="00A02104">
      <w:pPr>
        <w:pStyle w:val="ListParagraph"/>
        <w:numPr>
          <w:ilvl w:val="0"/>
          <w:numId w:val="9"/>
        </w:numPr>
        <w:rPr>
          <w:sz w:val="32"/>
        </w:rPr>
      </w:pPr>
      <w:r w:rsidRPr="0053194D">
        <w:rPr>
          <w:sz w:val="32"/>
        </w:rPr>
        <w:t xml:space="preserve">1 x 10A Current </w:t>
      </w:r>
    </w:p>
    <w:p w14:paraId="3EFEA68B" w14:textId="2B2AED8A" w:rsidR="0053194D" w:rsidRPr="0053194D" w:rsidRDefault="00AB09D7" w:rsidP="00AB09D7">
      <w:pPr>
        <w:pStyle w:val="ListParagraph"/>
        <w:ind w:left="1800" w:firstLine="360"/>
        <w:rPr>
          <w:sz w:val="32"/>
        </w:rPr>
      </w:pPr>
      <w:r>
        <w:rPr>
          <w:sz w:val="32"/>
        </w:rPr>
        <w:t xml:space="preserve">            </w:t>
      </w:r>
      <w:r w:rsidR="0053194D" w:rsidRPr="0053194D">
        <w:rPr>
          <w:sz w:val="32"/>
        </w:rPr>
        <w:t>Transformer</w:t>
      </w:r>
    </w:p>
    <w:p w14:paraId="281C4994" w14:textId="1CD2F613" w:rsidR="0053194D" w:rsidRPr="0053194D" w:rsidRDefault="0053194D" w:rsidP="00A02104">
      <w:pPr>
        <w:pStyle w:val="ListParagraph"/>
        <w:numPr>
          <w:ilvl w:val="0"/>
          <w:numId w:val="9"/>
        </w:numPr>
        <w:rPr>
          <w:sz w:val="32"/>
        </w:rPr>
      </w:pPr>
      <w:r w:rsidRPr="0053194D">
        <w:rPr>
          <w:sz w:val="32"/>
        </w:rPr>
        <w:t>1 x 9V Battery</w:t>
      </w:r>
    </w:p>
    <w:p w14:paraId="219B8168" w14:textId="15D820C5" w:rsidR="00D64457" w:rsidRPr="0053194D" w:rsidRDefault="0053194D" w:rsidP="00A02104">
      <w:pPr>
        <w:pStyle w:val="ListParagraph"/>
        <w:numPr>
          <w:ilvl w:val="0"/>
          <w:numId w:val="9"/>
        </w:numPr>
        <w:rPr>
          <w:sz w:val="32"/>
        </w:rPr>
      </w:pPr>
      <w:r w:rsidRPr="0053194D">
        <w:rPr>
          <w:sz w:val="32"/>
        </w:rPr>
        <w:t>1 x ZigBee (Coordinator)</w:t>
      </w:r>
    </w:p>
    <w:p w14:paraId="4C2917EE" w14:textId="61581FD3" w:rsidR="0053194D" w:rsidRPr="0053194D" w:rsidRDefault="0053194D" w:rsidP="00236E47">
      <w:pPr>
        <w:pStyle w:val="ListParagraph"/>
        <w:ind w:left="360"/>
        <w:rPr>
          <w:sz w:val="32"/>
        </w:rPr>
      </w:pPr>
    </w:p>
    <w:p w14:paraId="73AB85C4" w14:textId="3E194B63" w:rsidR="0053194D" w:rsidRPr="0053194D" w:rsidRDefault="0053194D" w:rsidP="0053194D">
      <w:pPr>
        <w:pStyle w:val="BodyText"/>
        <w:rPr>
          <w:sz w:val="22"/>
        </w:rPr>
      </w:pPr>
    </w:p>
    <w:p w14:paraId="71FB9194" w14:textId="7D884FC6" w:rsidR="0053194D" w:rsidRDefault="0053194D" w:rsidP="0053194D">
      <w:pPr>
        <w:pStyle w:val="BodyText"/>
      </w:pPr>
    </w:p>
    <w:p w14:paraId="2C27825A" w14:textId="5417473C" w:rsidR="0053194D" w:rsidRDefault="0053194D" w:rsidP="0053194D">
      <w:pPr>
        <w:pStyle w:val="BodyText"/>
      </w:pPr>
    </w:p>
    <w:p w14:paraId="1C14AD34" w14:textId="604566A6" w:rsidR="00D301C1" w:rsidRDefault="00D301C1" w:rsidP="0053194D">
      <w:pPr>
        <w:pStyle w:val="BodyText"/>
      </w:pPr>
    </w:p>
    <w:p w14:paraId="617FE870" w14:textId="0304ED61" w:rsidR="00D301C1" w:rsidRDefault="00D301C1" w:rsidP="0053194D">
      <w:pPr>
        <w:pStyle w:val="BodyText"/>
      </w:pPr>
    </w:p>
    <w:p w14:paraId="6F1349CC" w14:textId="520313B7" w:rsidR="00D301C1" w:rsidRDefault="00D301C1" w:rsidP="0053194D">
      <w:pPr>
        <w:pStyle w:val="BodyText"/>
      </w:pPr>
    </w:p>
    <w:p w14:paraId="5B1846F2" w14:textId="188853B9" w:rsidR="00D301C1" w:rsidRDefault="00D301C1" w:rsidP="0053194D">
      <w:pPr>
        <w:pStyle w:val="BodyText"/>
      </w:pPr>
    </w:p>
    <w:p w14:paraId="718522DC" w14:textId="1B97538D" w:rsidR="00D301C1" w:rsidRDefault="00D301C1" w:rsidP="0053194D">
      <w:pPr>
        <w:pStyle w:val="BodyText"/>
      </w:pPr>
    </w:p>
    <w:p w14:paraId="176D04FE" w14:textId="14F4CF67" w:rsidR="00AB09D7" w:rsidRDefault="00AB09D7" w:rsidP="0053194D">
      <w:pPr>
        <w:pStyle w:val="BodyText"/>
      </w:pPr>
      <w:r>
        <w:br w:type="page"/>
      </w:r>
    </w:p>
    <w:p w14:paraId="63E19DDB" w14:textId="56755B7D" w:rsidR="00D301C1" w:rsidRDefault="00AB09D7" w:rsidP="0053194D">
      <w:pPr>
        <w:pStyle w:val="BodyText"/>
      </w:pPr>
      <w:r>
        <w:rPr>
          <w:noProof/>
        </w:rPr>
        <w:lastRenderedPageBreak/>
        <w:drawing>
          <wp:anchor distT="0" distB="0" distL="114300" distR="114300" simplePos="0" relativeHeight="251604480" behindDoc="0" locked="0" layoutInCell="1" allowOverlap="1" wp14:anchorId="21ED9960" wp14:editId="206CA292">
            <wp:simplePos x="0" y="0"/>
            <wp:positionH relativeFrom="column">
              <wp:posOffset>-976787</wp:posOffset>
            </wp:positionH>
            <wp:positionV relativeFrom="paragraph">
              <wp:posOffset>102870</wp:posOffset>
            </wp:positionV>
            <wp:extent cx="674370" cy="676275"/>
            <wp:effectExtent l="0" t="0" r="0" b="952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07" b="-1"/>
                    <a:stretch/>
                  </pic:blipFill>
                  <pic:spPr bwMode="auto">
                    <a:xfrm>
                      <a:off x="0" y="0"/>
                      <a:ext cx="67437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53D87D" w14:textId="2A5D4038" w:rsidR="00D301C1" w:rsidRDefault="00D301C1" w:rsidP="00D301C1">
      <w:pPr>
        <w:pStyle w:val="BodyText"/>
      </w:pPr>
      <w:r>
        <w:t xml:space="preserve">Check to ensure all </w:t>
      </w:r>
      <w:r>
        <w:t>Raspberry Pi</w:t>
      </w:r>
      <w:r>
        <w:t xml:space="preserve"> package contents have arrived:</w:t>
      </w:r>
    </w:p>
    <w:p w14:paraId="4CCF3B84" w14:textId="131647D1" w:rsidR="00D301C1" w:rsidRDefault="00D301C1" w:rsidP="00D301C1">
      <w:pPr>
        <w:pStyle w:val="ListParagraph"/>
        <w:ind w:left="360"/>
        <w:rPr>
          <w:sz w:val="22"/>
        </w:rPr>
      </w:pPr>
    </w:p>
    <w:p w14:paraId="58CDE59B" w14:textId="6DEE4C7D" w:rsidR="00BD45C3" w:rsidRDefault="00BD45C3" w:rsidP="00D301C1">
      <w:pPr>
        <w:pStyle w:val="ListParagraph"/>
        <w:ind w:left="360"/>
        <w:rPr>
          <w:sz w:val="22"/>
        </w:rPr>
      </w:pPr>
    </w:p>
    <w:p w14:paraId="69F947CD" w14:textId="77777777" w:rsidR="00BD45C3" w:rsidRPr="0053194D" w:rsidRDefault="00BD45C3" w:rsidP="00D301C1">
      <w:pPr>
        <w:pStyle w:val="ListParagraph"/>
        <w:ind w:left="360"/>
        <w:rPr>
          <w:sz w:val="22"/>
        </w:rPr>
      </w:pPr>
    </w:p>
    <w:p w14:paraId="65C03A09" w14:textId="6D168C0D" w:rsidR="00D64457" w:rsidRPr="00D301C1" w:rsidRDefault="00B52811" w:rsidP="00A02104">
      <w:pPr>
        <w:pStyle w:val="Heading3"/>
        <w:numPr>
          <w:ilvl w:val="0"/>
          <w:numId w:val="7"/>
        </w:numPr>
        <w:rPr>
          <w:rStyle w:val="PointsChar"/>
          <w:sz w:val="36"/>
        </w:rPr>
      </w:pPr>
      <w:bookmarkStart w:id="7" w:name="_Toc497069306"/>
      <w:r>
        <w:rPr>
          <w:rStyle w:val="PointsChar"/>
          <w:sz w:val="36"/>
        </w:rPr>
        <w:t>Base Station</w:t>
      </w:r>
      <w:bookmarkEnd w:id="7"/>
    </w:p>
    <w:p w14:paraId="3A307DC3" w14:textId="56048F54" w:rsidR="0053194D" w:rsidRPr="00D301C1" w:rsidRDefault="0053194D" w:rsidP="00A02104">
      <w:pPr>
        <w:pStyle w:val="ListParagraph"/>
        <w:numPr>
          <w:ilvl w:val="0"/>
          <w:numId w:val="10"/>
        </w:numPr>
        <w:rPr>
          <w:sz w:val="32"/>
        </w:rPr>
      </w:pPr>
      <w:r w:rsidRPr="00D301C1">
        <w:rPr>
          <w:sz w:val="32"/>
        </w:rPr>
        <w:t>1 x Raspberry PI</w:t>
      </w:r>
    </w:p>
    <w:p w14:paraId="715583D8" w14:textId="30A98B19" w:rsidR="0053194D" w:rsidRPr="00D301C1" w:rsidRDefault="00D301C1" w:rsidP="00A02104">
      <w:pPr>
        <w:pStyle w:val="ListParagraph"/>
        <w:numPr>
          <w:ilvl w:val="0"/>
          <w:numId w:val="10"/>
        </w:numPr>
        <w:rPr>
          <w:sz w:val="32"/>
        </w:rPr>
      </w:pPr>
      <w:r>
        <w:rPr>
          <w:sz w:val="32"/>
        </w:rPr>
        <w:t xml:space="preserve"> </w:t>
      </w:r>
      <w:r>
        <w:rPr>
          <w:sz w:val="32"/>
        </w:rPr>
        <w:tab/>
      </w:r>
      <w:r w:rsidR="0053194D" w:rsidRPr="00D301C1">
        <w:rPr>
          <w:sz w:val="32"/>
        </w:rPr>
        <w:t>1 x Power Cable</w:t>
      </w:r>
      <w:r w:rsidR="00E71635">
        <w:rPr>
          <w:sz w:val="32"/>
        </w:rPr>
        <w:t xml:space="preserve"> (not shown)</w:t>
      </w:r>
    </w:p>
    <w:p w14:paraId="78AFE5C8" w14:textId="3D843E44" w:rsidR="0053194D" w:rsidRPr="00D301C1" w:rsidRDefault="0053194D" w:rsidP="00A02104">
      <w:pPr>
        <w:pStyle w:val="ListParagraph"/>
        <w:numPr>
          <w:ilvl w:val="0"/>
          <w:numId w:val="10"/>
        </w:numPr>
        <w:rPr>
          <w:sz w:val="32"/>
        </w:rPr>
      </w:pPr>
      <w:r w:rsidRPr="00D301C1">
        <w:rPr>
          <w:sz w:val="32"/>
        </w:rPr>
        <w:t>1 x Wi-Pi</w:t>
      </w:r>
    </w:p>
    <w:p w14:paraId="0F0F34A7" w14:textId="2374AED9" w:rsidR="0053194D" w:rsidRPr="00D301C1" w:rsidRDefault="0053194D" w:rsidP="00A02104">
      <w:pPr>
        <w:pStyle w:val="ListParagraph"/>
        <w:numPr>
          <w:ilvl w:val="0"/>
          <w:numId w:val="10"/>
        </w:numPr>
        <w:rPr>
          <w:sz w:val="32"/>
        </w:rPr>
      </w:pPr>
      <w:r w:rsidRPr="00D301C1">
        <w:rPr>
          <w:sz w:val="32"/>
        </w:rPr>
        <w:t>1 x Ethernet Cable</w:t>
      </w:r>
    </w:p>
    <w:p w14:paraId="5F1648A5" w14:textId="0BA4D9EB" w:rsidR="0053194D" w:rsidRPr="00D301C1" w:rsidRDefault="0053194D" w:rsidP="00A02104">
      <w:pPr>
        <w:pStyle w:val="ListParagraph"/>
        <w:numPr>
          <w:ilvl w:val="0"/>
          <w:numId w:val="10"/>
        </w:numPr>
        <w:rPr>
          <w:sz w:val="32"/>
        </w:rPr>
      </w:pPr>
      <w:r w:rsidRPr="00D301C1">
        <w:rPr>
          <w:sz w:val="32"/>
        </w:rPr>
        <w:t>1 x Ethernet-USB Adaptor (if required)</w:t>
      </w:r>
      <w:r w:rsidR="00E71635">
        <w:rPr>
          <w:sz w:val="32"/>
        </w:rPr>
        <w:t xml:space="preserve"> (not shown)</w:t>
      </w:r>
    </w:p>
    <w:p w14:paraId="0EFF237A" w14:textId="63944B62" w:rsidR="0053194D" w:rsidRPr="00D301C1" w:rsidRDefault="00D301C1" w:rsidP="00A02104">
      <w:pPr>
        <w:pStyle w:val="ListParagraph"/>
        <w:numPr>
          <w:ilvl w:val="0"/>
          <w:numId w:val="10"/>
        </w:numPr>
        <w:rPr>
          <w:sz w:val="32"/>
        </w:rPr>
      </w:pPr>
      <w:r>
        <w:rPr>
          <w:sz w:val="32"/>
        </w:rPr>
        <w:t xml:space="preserve">     </w:t>
      </w:r>
      <w:r w:rsidR="0053194D" w:rsidRPr="00D301C1">
        <w:rPr>
          <w:sz w:val="32"/>
        </w:rPr>
        <w:t>1</w:t>
      </w:r>
      <w:r>
        <w:rPr>
          <w:sz w:val="32"/>
        </w:rPr>
        <w:t xml:space="preserve"> </w:t>
      </w:r>
      <w:r w:rsidR="0053194D" w:rsidRPr="00D301C1">
        <w:rPr>
          <w:sz w:val="32"/>
        </w:rPr>
        <w:t>x ZigBee</w:t>
      </w:r>
      <w:r w:rsidR="00E71635">
        <w:rPr>
          <w:sz w:val="32"/>
        </w:rPr>
        <w:t xml:space="preserve"> Router</w:t>
      </w:r>
    </w:p>
    <w:p w14:paraId="31C055C5" w14:textId="00BE32BC" w:rsidR="0053194D" w:rsidRDefault="0053194D" w:rsidP="00A02104">
      <w:pPr>
        <w:pStyle w:val="ListParagraph"/>
        <w:numPr>
          <w:ilvl w:val="0"/>
          <w:numId w:val="10"/>
        </w:numPr>
        <w:rPr>
          <w:sz w:val="32"/>
        </w:rPr>
      </w:pPr>
      <w:r w:rsidRPr="00D301C1">
        <w:rPr>
          <w:sz w:val="32"/>
        </w:rPr>
        <w:t>1 x ZigBee Cable</w:t>
      </w:r>
    </w:p>
    <w:p w14:paraId="1BACF7DE" w14:textId="1E78C57C" w:rsidR="00E81D8E" w:rsidRPr="00D301C1" w:rsidRDefault="00E81D8E" w:rsidP="00A02104">
      <w:pPr>
        <w:pStyle w:val="ListParagraph"/>
        <w:numPr>
          <w:ilvl w:val="0"/>
          <w:numId w:val="10"/>
        </w:numPr>
        <w:rPr>
          <w:sz w:val="32"/>
        </w:rPr>
      </w:pPr>
      <w:r>
        <w:rPr>
          <w:sz w:val="32"/>
        </w:rPr>
        <w:t>1 x SD Card</w:t>
      </w:r>
    </w:p>
    <w:p w14:paraId="17C1E148" w14:textId="77777777" w:rsidR="00E81D8E" w:rsidRDefault="00E81D8E" w:rsidP="00E81D8E">
      <w:pPr>
        <w:pStyle w:val="BodyText"/>
      </w:pPr>
    </w:p>
    <w:p w14:paraId="761799F8" w14:textId="677BE9B6" w:rsidR="00AD35C8" w:rsidRDefault="00D25BBC" w:rsidP="00E81D8E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2368" behindDoc="0" locked="0" layoutInCell="1" allowOverlap="1" wp14:anchorId="4A58D655" wp14:editId="02A58BBE">
                <wp:simplePos x="0" y="0"/>
                <wp:positionH relativeFrom="column">
                  <wp:posOffset>-1582147</wp:posOffset>
                </wp:positionH>
                <wp:positionV relativeFrom="paragraph">
                  <wp:posOffset>295275</wp:posOffset>
                </wp:positionV>
                <wp:extent cx="6937103" cy="3896360"/>
                <wp:effectExtent l="0" t="0" r="35560" b="8890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7103" cy="3896360"/>
                          <a:chOff x="0" y="0"/>
                          <a:chExt cx="6937103" cy="3896360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6580" cy="389636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0" name="Group 30"/>
                        <wpg:cNvGrpSpPr/>
                        <wpg:grpSpPr>
                          <a:xfrm>
                            <a:off x="381000" y="12700"/>
                            <a:ext cx="6556103" cy="3145971"/>
                            <a:chOff x="0" y="0"/>
                            <a:chExt cx="6556103" cy="3145971"/>
                          </a:xfrm>
                        </wpg:grpSpPr>
                        <wps:wsp>
                          <wps:cNvPr id="25" name="Text Box 25"/>
                          <wps:cNvSpPr txBox="1"/>
                          <wps:spPr>
                            <a:xfrm>
                              <a:off x="0" y="0"/>
                              <a:ext cx="729343" cy="620485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14:paraId="75AA940C" w14:textId="38B6FAE7" w:rsidR="00E71635" w:rsidRPr="00B52811" w:rsidRDefault="000E0F0E" w:rsidP="00E71635">
                                <w:pPr>
                                  <w:rPr>
                                    <w:b/>
                                    <w:color w:val="FF0000"/>
                                    <w:sz w:val="52"/>
                                    <w:lang w:val="en-AU"/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72"/>
                                    <w:lang w:val="en-AU"/>
                                  </w:rPr>
                                  <w:t xml:space="preserve"> </w:t>
                                </w:r>
                                <w:r w:rsidR="00B52811" w:rsidRPr="00B52811">
                                  <w:rPr>
                                    <w:b/>
                                    <w:color w:val="FF0000"/>
                                    <w:sz w:val="72"/>
                                    <w:lang w:val="en-AU"/>
                                  </w:rPr>
                                  <w:t>G</w:t>
                                </w:r>
                              </w:p>
                              <w:p w14:paraId="2BFE84A6" w14:textId="77777777" w:rsidR="00E71635" w:rsidRDefault="00E71635" w:rsidP="00E71635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Text Box 26"/>
                          <wps:cNvSpPr txBox="1"/>
                          <wps:spPr>
                            <a:xfrm>
                              <a:off x="4876800" y="1436914"/>
                              <a:ext cx="1219200" cy="892629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14:paraId="7930F54E" w14:textId="37CD4404" w:rsidR="00E71635" w:rsidRPr="00236E47" w:rsidRDefault="000E0F0E" w:rsidP="00E71635">
                                <w:pPr>
                                  <w:rPr>
                                    <w:b/>
                                    <w:color w:val="FF0000"/>
                                    <w:sz w:val="56"/>
                                    <w:lang w:val="en-AU"/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96"/>
                                    <w:lang w:val="en-AU"/>
                                  </w:rPr>
                                  <w:t xml:space="preserve">   </w:t>
                                </w:r>
                                <w:r w:rsidR="00E71635">
                                  <w:rPr>
                                    <w:b/>
                                    <w:color w:val="FF0000"/>
                                    <w:sz w:val="96"/>
                                    <w:lang w:val="en-AU"/>
                                  </w:rPr>
                                  <w:t>C</w:t>
                                </w:r>
                              </w:p>
                              <w:p w14:paraId="663F9EE1" w14:textId="77777777" w:rsidR="00E71635" w:rsidRDefault="00E71635" w:rsidP="00E71635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Text Box 27"/>
                          <wps:cNvSpPr txBox="1"/>
                          <wps:spPr>
                            <a:xfrm>
                              <a:off x="4680858" y="2362200"/>
                              <a:ext cx="1875245" cy="783771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14:paraId="2B9DCD8B" w14:textId="59586B03" w:rsidR="00E71635" w:rsidRPr="00236E47" w:rsidRDefault="000E0F0E" w:rsidP="00E71635">
                                <w:pPr>
                                  <w:rPr>
                                    <w:b/>
                                    <w:color w:val="FF0000"/>
                                    <w:sz w:val="56"/>
                                    <w:lang w:val="en-AU"/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96"/>
                                    <w:lang w:val="en-AU"/>
                                  </w:rPr>
                                  <w:t xml:space="preserve">       </w:t>
                                </w:r>
                                <w:r w:rsidR="00E71635">
                                  <w:rPr>
                                    <w:b/>
                                    <w:color w:val="FF0000"/>
                                    <w:sz w:val="96"/>
                                    <w:lang w:val="en-AU"/>
                                  </w:rPr>
                                  <w:t>D</w:t>
                                </w:r>
                              </w:p>
                              <w:p w14:paraId="5FE32828" w14:textId="77777777" w:rsidR="00E71635" w:rsidRDefault="00E71635" w:rsidP="00E71635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Text Box 28"/>
                          <wps:cNvSpPr txBox="1"/>
                          <wps:spPr>
                            <a:xfrm>
                              <a:off x="903515" y="620485"/>
                              <a:ext cx="3777343" cy="2525305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14:paraId="41236E41" w14:textId="54C22F32" w:rsidR="00E71635" w:rsidRPr="00236E47" w:rsidRDefault="000E0F0E" w:rsidP="00E71635">
                                <w:pPr>
                                  <w:rPr>
                                    <w:b/>
                                    <w:color w:val="FF0000"/>
                                    <w:sz w:val="56"/>
                                    <w:lang w:val="en-AU"/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96"/>
                                    <w:lang w:val="en-AU"/>
                                  </w:rPr>
                                  <w:t xml:space="preserve">                </w:t>
                                </w:r>
                                <w:r w:rsidR="00E71635">
                                  <w:rPr>
                                    <w:b/>
                                    <w:color w:val="FF0000"/>
                                    <w:sz w:val="96"/>
                                    <w:lang w:val="en-AU"/>
                                  </w:rPr>
                                  <w:t>A</w:t>
                                </w:r>
                              </w:p>
                              <w:p w14:paraId="07498A02" w14:textId="77777777" w:rsidR="00E71635" w:rsidRDefault="00E71635" w:rsidP="00E71635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Text Box 29"/>
                          <wps:cNvSpPr txBox="1"/>
                          <wps:spPr>
                            <a:xfrm>
                              <a:off x="0" y="674913"/>
                              <a:ext cx="859428" cy="1654041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14:paraId="2B99ECC8" w14:textId="446C0A69" w:rsidR="00E71635" w:rsidRPr="00236E47" w:rsidRDefault="00E71635" w:rsidP="00E71635">
                                <w:pPr>
                                  <w:rPr>
                                    <w:b/>
                                    <w:color w:val="FF0000"/>
                                    <w:sz w:val="56"/>
                                    <w:lang w:val="en-AU"/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96"/>
                                    <w:lang w:val="en-AU"/>
                                  </w:rPr>
                                  <w:t>F</w:t>
                                </w:r>
                              </w:p>
                              <w:p w14:paraId="4B1D8F18" w14:textId="77777777" w:rsidR="00E71635" w:rsidRDefault="00E71635" w:rsidP="00E71635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A58D655" id="Group 44" o:spid="_x0000_s1036" style="position:absolute;left:0;text-align:left;margin-left:-124.6pt;margin-top:23.25pt;width:546.25pt;height:306.8pt;z-index:251642368" coordsize="69371,389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">
                <v:shape id="Picture 2" o:spid="_x0000_s1037" type="#_x0000_t75" style="position:absolute;width:69265;height:38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">
                  <v:imagedata r:id="rId24" o:title=""/>
                </v:shape>
                <v:group id="Group 30" o:spid="_x0000_s1038" style="position:absolute;left:3810;top:127;width:65561;height:31459" coordsize="65561,31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 id="Text Box 25" o:spid="_x0000_s1039" type="#_x0000_t202" style="position:absolute;width:7293;height:6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" filled="f" strokecolor="red" strokeweight="4.5pt">
                    <v:textbox>
                      <w:txbxContent>
                        <w:p w14:paraId="75AA940C" w14:textId="38B6FAE7" w:rsidR="00E71635" w:rsidRPr="00B52811" w:rsidRDefault="000E0F0E" w:rsidP="00E71635">
                          <w:pPr>
                            <w:rPr>
                              <w:b/>
                              <w:color w:val="FF0000"/>
                              <w:sz w:val="52"/>
                              <w:lang w:val="en-AU"/>
                            </w:rPr>
                          </w:pPr>
                          <w:r>
                            <w:rPr>
                              <w:b/>
                              <w:color w:val="FF0000"/>
                              <w:sz w:val="72"/>
                              <w:lang w:val="en-AU"/>
                            </w:rPr>
                            <w:t xml:space="preserve"> </w:t>
                          </w:r>
                          <w:r w:rsidR="00B52811" w:rsidRPr="00B52811">
                            <w:rPr>
                              <w:b/>
                              <w:color w:val="FF0000"/>
                              <w:sz w:val="72"/>
                              <w:lang w:val="en-AU"/>
                            </w:rPr>
                            <w:t>G</w:t>
                          </w:r>
                        </w:p>
                        <w:p w14:paraId="2BFE84A6" w14:textId="77777777" w:rsidR="00E71635" w:rsidRDefault="00E71635" w:rsidP="00E71635"/>
                      </w:txbxContent>
                    </v:textbox>
                  </v:shape>
                  <v:shape id="Text Box 26" o:spid="_x0000_s1040" type="#_x0000_t202" style="position:absolute;left:48768;top:14369;width:12192;height:8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" filled="f" strokecolor="red" strokeweight="4.5pt">
                    <v:textbox>
                      <w:txbxContent>
                        <w:p w14:paraId="7930F54E" w14:textId="37CD4404" w:rsidR="00E71635" w:rsidRPr="00236E47" w:rsidRDefault="000E0F0E" w:rsidP="00E71635">
                          <w:pPr>
                            <w:rPr>
                              <w:b/>
                              <w:color w:val="FF0000"/>
                              <w:sz w:val="56"/>
                              <w:lang w:val="en-AU"/>
                            </w:rPr>
                          </w:pPr>
                          <w:r>
                            <w:rPr>
                              <w:b/>
                              <w:color w:val="FF0000"/>
                              <w:sz w:val="96"/>
                              <w:lang w:val="en-AU"/>
                            </w:rPr>
                            <w:t xml:space="preserve">   </w:t>
                          </w:r>
                          <w:r w:rsidR="00E71635">
                            <w:rPr>
                              <w:b/>
                              <w:color w:val="FF0000"/>
                              <w:sz w:val="96"/>
                              <w:lang w:val="en-AU"/>
                            </w:rPr>
                            <w:t>C</w:t>
                          </w:r>
                        </w:p>
                        <w:p w14:paraId="663F9EE1" w14:textId="77777777" w:rsidR="00E71635" w:rsidRDefault="00E71635" w:rsidP="00E71635"/>
                      </w:txbxContent>
                    </v:textbox>
                  </v:shape>
                  <v:shape id="Text Box 27" o:spid="_x0000_s1041" type="#_x0000_t202" style="position:absolute;left:46808;top:23622;width:18753;height:7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" filled="f" strokecolor="red" strokeweight="4.5pt">
                    <v:textbox>
                      <w:txbxContent>
                        <w:p w14:paraId="2B9DCD8B" w14:textId="59586B03" w:rsidR="00E71635" w:rsidRPr="00236E47" w:rsidRDefault="000E0F0E" w:rsidP="00E71635">
                          <w:pPr>
                            <w:rPr>
                              <w:b/>
                              <w:color w:val="FF0000"/>
                              <w:sz w:val="56"/>
                              <w:lang w:val="en-AU"/>
                            </w:rPr>
                          </w:pPr>
                          <w:r>
                            <w:rPr>
                              <w:b/>
                              <w:color w:val="FF0000"/>
                              <w:sz w:val="96"/>
                              <w:lang w:val="en-AU"/>
                            </w:rPr>
                            <w:t xml:space="preserve">       </w:t>
                          </w:r>
                          <w:r w:rsidR="00E71635">
                            <w:rPr>
                              <w:b/>
                              <w:color w:val="FF0000"/>
                              <w:sz w:val="96"/>
                              <w:lang w:val="en-AU"/>
                            </w:rPr>
                            <w:t>D</w:t>
                          </w:r>
                        </w:p>
                        <w:p w14:paraId="5FE32828" w14:textId="77777777" w:rsidR="00E71635" w:rsidRDefault="00E71635" w:rsidP="00E71635"/>
                      </w:txbxContent>
                    </v:textbox>
                  </v:shape>
                  <v:shape id="Text Box 28" o:spid="_x0000_s1042" type="#_x0000_t202" style="position:absolute;left:9035;top:6204;width:37773;height:25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" filled="f" strokecolor="red" strokeweight="4.5pt">
                    <v:textbox>
                      <w:txbxContent>
                        <w:p w14:paraId="41236E41" w14:textId="54C22F32" w:rsidR="00E71635" w:rsidRPr="00236E47" w:rsidRDefault="000E0F0E" w:rsidP="00E71635">
                          <w:pPr>
                            <w:rPr>
                              <w:b/>
                              <w:color w:val="FF0000"/>
                              <w:sz w:val="56"/>
                              <w:lang w:val="en-AU"/>
                            </w:rPr>
                          </w:pPr>
                          <w:r>
                            <w:rPr>
                              <w:b/>
                              <w:color w:val="FF0000"/>
                              <w:sz w:val="96"/>
                              <w:lang w:val="en-AU"/>
                            </w:rPr>
                            <w:t xml:space="preserve">                </w:t>
                          </w:r>
                          <w:r w:rsidR="00E71635">
                            <w:rPr>
                              <w:b/>
                              <w:color w:val="FF0000"/>
                              <w:sz w:val="96"/>
                              <w:lang w:val="en-AU"/>
                            </w:rPr>
                            <w:t>A</w:t>
                          </w:r>
                        </w:p>
                        <w:p w14:paraId="07498A02" w14:textId="77777777" w:rsidR="00E71635" w:rsidRDefault="00E71635" w:rsidP="00E71635"/>
                      </w:txbxContent>
                    </v:textbox>
                  </v:shape>
                  <v:shape id="Text Box 29" o:spid="_x0000_s1043" type="#_x0000_t202" style="position:absolute;top:6749;width:8594;height:16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" filled="f" strokecolor="red" strokeweight="4.5pt">
                    <v:textbox>
                      <w:txbxContent>
                        <w:p w14:paraId="2B99ECC8" w14:textId="446C0A69" w:rsidR="00E71635" w:rsidRPr="00236E47" w:rsidRDefault="00E71635" w:rsidP="00E71635">
                          <w:pPr>
                            <w:rPr>
                              <w:b/>
                              <w:color w:val="FF0000"/>
                              <w:sz w:val="56"/>
                              <w:lang w:val="en-AU"/>
                            </w:rPr>
                          </w:pPr>
                          <w:r>
                            <w:rPr>
                              <w:b/>
                              <w:color w:val="FF0000"/>
                              <w:sz w:val="96"/>
                              <w:lang w:val="en-AU"/>
                            </w:rPr>
                            <w:t>F</w:t>
                          </w:r>
                        </w:p>
                        <w:p w14:paraId="4B1D8F18" w14:textId="77777777" w:rsidR="00E71635" w:rsidRDefault="00E71635" w:rsidP="00E71635"/>
                      </w:txbxContent>
                    </v:textbox>
                  </v:shape>
                </v:group>
              </v:group>
            </w:pict>
          </mc:Fallback>
        </mc:AlternateContent>
      </w:r>
    </w:p>
    <w:p w14:paraId="027AA9A5" w14:textId="77777777" w:rsidR="00AD35C8" w:rsidRDefault="00AD35C8" w:rsidP="00AD35C8"/>
    <w:p w14:paraId="36CADDCF" w14:textId="2A227F7C" w:rsidR="00D25BBC" w:rsidRDefault="00D25BBC" w:rsidP="00AD35C8">
      <w:r>
        <w:br w:type="page"/>
      </w:r>
    </w:p>
    <w:p w14:paraId="0881787D" w14:textId="4CFC8146" w:rsidR="00AD35C8" w:rsidRDefault="00BD45C3" w:rsidP="00AD35C8">
      <w:r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2EFE3218" wp14:editId="23EE9D31">
            <wp:simplePos x="0" y="0"/>
            <wp:positionH relativeFrom="column">
              <wp:posOffset>-987425</wp:posOffset>
            </wp:positionH>
            <wp:positionV relativeFrom="paragraph">
              <wp:posOffset>123825</wp:posOffset>
            </wp:positionV>
            <wp:extent cx="674370" cy="676275"/>
            <wp:effectExtent l="0" t="0" r="0" b="952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07" b="-1"/>
                    <a:stretch/>
                  </pic:blipFill>
                  <pic:spPr bwMode="auto">
                    <a:xfrm>
                      <a:off x="0" y="0"/>
                      <a:ext cx="67437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AC10E4" w14:textId="4CBD6E8B" w:rsidR="00AD35C8" w:rsidRDefault="00AD35C8" w:rsidP="00AD35C8"/>
    <w:p w14:paraId="2710B845" w14:textId="77777777" w:rsidR="00AD35C8" w:rsidRDefault="00AD35C8" w:rsidP="00AD35C8"/>
    <w:p w14:paraId="7B9A70A0" w14:textId="576EB401" w:rsidR="00E12C4A" w:rsidRDefault="00E12C4A" w:rsidP="00E12C4A">
      <w:pPr>
        <w:pStyle w:val="BodyText"/>
      </w:pPr>
      <w:r>
        <w:t xml:space="preserve">Check to ensure </w:t>
      </w:r>
      <w:r>
        <w:t>that you have adequate devices</w:t>
      </w:r>
      <w:r>
        <w:t>:</w:t>
      </w:r>
    </w:p>
    <w:p w14:paraId="6EDF9545" w14:textId="77777777" w:rsidR="00E12C4A" w:rsidRDefault="00E12C4A" w:rsidP="00E12C4A">
      <w:pPr>
        <w:pStyle w:val="BodyText"/>
      </w:pPr>
    </w:p>
    <w:p w14:paraId="126E6EAE" w14:textId="77777777" w:rsidR="00E12C4A" w:rsidRPr="0053194D" w:rsidRDefault="00E12C4A" w:rsidP="00E12C4A">
      <w:pPr>
        <w:pStyle w:val="ListParagraph"/>
        <w:ind w:left="360"/>
        <w:rPr>
          <w:sz w:val="22"/>
        </w:rPr>
      </w:pPr>
    </w:p>
    <w:p w14:paraId="3198D15E" w14:textId="4C43412F" w:rsidR="00E12C4A" w:rsidRPr="00D301C1" w:rsidRDefault="00E12C4A" w:rsidP="00A02104">
      <w:pPr>
        <w:pStyle w:val="Heading3"/>
        <w:numPr>
          <w:ilvl w:val="0"/>
          <w:numId w:val="7"/>
        </w:numPr>
        <w:rPr>
          <w:rStyle w:val="PointsChar"/>
          <w:sz w:val="36"/>
        </w:rPr>
      </w:pPr>
      <w:bookmarkStart w:id="8" w:name="_Toc497069307"/>
      <w:r>
        <w:rPr>
          <w:rStyle w:val="PointsChar"/>
          <w:sz w:val="36"/>
        </w:rPr>
        <w:t>Viewing Station</w:t>
      </w:r>
      <w:bookmarkEnd w:id="8"/>
    </w:p>
    <w:p w14:paraId="4EA4D9EA" w14:textId="7C505610" w:rsidR="00E12C4A" w:rsidRDefault="00E12C4A" w:rsidP="00A02104">
      <w:pPr>
        <w:pStyle w:val="ListParagraph"/>
        <w:numPr>
          <w:ilvl w:val="0"/>
          <w:numId w:val="12"/>
        </w:numPr>
        <w:rPr>
          <w:sz w:val="32"/>
        </w:rPr>
      </w:pPr>
      <w:r w:rsidRPr="00D301C1">
        <w:rPr>
          <w:sz w:val="32"/>
        </w:rPr>
        <w:t xml:space="preserve">1 x </w:t>
      </w:r>
      <w:r>
        <w:rPr>
          <w:sz w:val="32"/>
        </w:rPr>
        <w:t>Computer (or similar device)</w:t>
      </w:r>
    </w:p>
    <w:p w14:paraId="5D635F12" w14:textId="70B13330" w:rsidR="00E12C4A" w:rsidRDefault="00E12C4A" w:rsidP="00A02104">
      <w:pPr>
        <w:pStyle w:val="ListParagraph"/>
        <w:numPr>
          <w:ilvl w:val="0"/>
          <w:numId w:val="12"/>
        </w:numPr>
        <w:rPr>
          <w:sz w:val="32"/>
        </w:rPr>
      </w:pPr>
      <w:r>
        <w:rPr>
          <w:sz w:val="32"/>
        </w:rPr>
        <w:t xml:space="preserve">     </w:t>
      </w:r>
      <w:r w:rsidRPr="00D301C1">
        <w:rPr>
          <w:sz w:val="32"/>
        </w:rPr>
        <w:t xml:space="preserve">1 x </w:t>
      </w:r>
      <w:r>
        <w:rPr>
          <w:sz w:val="32"/>
        </w:rPr>
        <w:t>Router Connect to Internet</w:t>
      </w:r>
    </w:p>
    <w:p w14:paraId="73A64AFB" w14:textId="77777777" w:rsidR="00E12C4A" w:rsidRDefault="00E12C4A" w:rsidP="00A02104">
      <w:pPr>
        <w:pStyle w:val="ListParagraph"/>
        <w:numPr>
          <w:ilvl w:val="0"/>
          <w:numId w:val="12"/>
        </w:numPr>
        <w:rPr>
          <w:sz w:val="32"/>
        </w:rPr>
      </w:pPr>
      <w:r>
        <w:rPr>
          <w:sz w:val="32"/>
        </w:rPr>
        <w:t xml:space="preserve"> 1 x Installed Putty Program</w:t>
      </w:r>
    </w:p>
    <w:p w14:paraId="7018F206" w14:textId="58FB7D69" w:rsidR="00E12C4A" w:rsidRDefault="00E12C4A" w:rsidP="00E12C4A"/>
    <w:p w14:paraId="7B4A753E" w14:textId="2280C315" w:rsidR="00AD35C8" w:rsidRDefault="00AD35C8" w:rsidP="00E12C4A"/>
    <w:p w14:paraId="509BE12F" w14:textId="08EA4C6C" w:rsidR="00AD35C8" w:rsidRDefault="00AD35C8" w:rsidP="00E12C4A"/>
    <w:p w14:paraId="241E5B8B" w14:textId="59FE4031" w:rsidR="00AD35C8" w:rsidRDefault="00AD35C8" w:rsidP="00E12C4A"/>
    <w:p w14:paraId="6E639C9A" w14:textId="0DF83E63" w:rsidR="00AD35C8" w:rsidRDefault="00AD35C8" w:rsidP="00E12C4A"/>
    <w:p w14:paraId="077E1B48" w14:textId="4C5A4D41" w:rsidR="00BD45C3" w:rsidRDefault="00BD45C3" w:rsidP="00E12C4A"/>
    <w:p w14:paraId="3F5287D6" w14:textId="5C31F2AF" w:rsidR="00BD45C3" w:rsidRDefault="00BD45C3" w:rsidP="00E12C4A"/>
    <w:p w14:paraId="03380A88" w14:textId="77777777" w:rsidR="00BD45C3" w:rsidRDefault="00BD45C3" w:rsidP="00E12C4A"/>
    <w:p w14:paraId="45C4DB0F" w14:textId="46147CE1" w:rsidR="00BD45C3" w:rsidRDefault="00BD45C3" w:rsidP="00E12C4A"/>
    <w:p w14:paraId="120EB70C" w14:textId="1936E355" w:rsidR="00BD45C3" w:rsidRDefault="00BD45C3" w:rsidP="00E12C4A">
      <w:r>
        <w:rPr>
          <w:noProof/>
        </w:rPr>
        <mc:AlternateContent>
          <mc:Choice Requires="wpg">
            <w:drawing>
              <wp:anchor distT="0" distB="0" distL="114300" distR="114300" simplePos="0" relativeHeight="251702784" behindDoc="0" locked="0" layoutInCell="1" allowOverlap="1" wp14:anchorId="6C54AA31" wp14:editId="141117E1">
                <wp:simplePos x="0" y="0"/>
                <wp:positionH relativeFrom="column">
                  <wp:posOffset>-1538605</wp:posOffset>
                </wp:positionH>
                <wp:positionV relativeFrom="paragraph">
                  <wp:posOffset>288925</wp:posOffset>
                </wp:positionV>
                <wp:extent cx="6791960" cy="3284855"/>
                <wp:effectExtent l="0" t="19050" r="46990" b="0"/>
                <wp:wrapNone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1960" cy="3284855"/>
                          <a:chOff x="0" y="0"/>
                          <a:chExt cx="6791960" cy="3284855"/>
                        </a:xfrm>
                      </wpg:grpSpPr>
                      <wpg:grpSp>
                        <wpg:cNvPr id="38" name="Group 38"/>
                        <wpg:cNvGrpSpPr/>
                        <wpg:grpSpPr>
                          <a:xfrm>
                            <a:off x="0" y="0"/>
                            <a:ext cx="6791960" cy="3284855"/>
                            <a:chOff x="0" y="-101600"/>
                            <a:chExt cx="6791960" cy="3284855"/>
                          </a:xfrm>
                        </wpg:grpSpPr>
                        <wpg:grpSp>
                          <wpg:cNvPr id="37" name="Group 37"/>
                          <wpg:cNvGrpSpPr/>
                          <wpg:grpSpPr>
                            <a:xfrm>
                              <a:off x="0" y="-101600"/>
                              <a:ext cx="6791960" cy="3284855"/>
                              <a:chOff x="0" y="-165100"/>
                              <a:chExt cx="6791960" cy="3284855"/>
                            </a:xfrm>
                          </wpg:grpSpPr>
                          <wpg:grpSp>
                            <wpg:cNvPr id="36" name="Group 36"/>
                            <wpg:cNvGrpSpPr/>
                            <wpg:grpSpPr>
                              <a:xfrm>
                                <a:off x="0" y="139700"/>
                                <a:ext cx="4692650" cy="2980055"/>
                                <a:chOff x="0" y="0"/>
                                <a:chExt cx="4692650" cy="29800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" name="Picture 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92650" cy="29800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4" name="Text Box 34"/>
                              <wps:cNvSpPr txBox="1"/>
                              <wps:spPr>
                                <a:xfrm>
                                  <a:off x="50800" y="38100"/>
                                  <a:ext cx="2209800" cy="1587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txbx>
                                <w:txbxContent>
                                  <w:p w14:paraId="07F89862" w14:textId="2B5B653B" w:rsidR="00241BB3" w:rsidRPr="000E0F0E" w:rsidRDefault="00241BB3" w:rsidP="00241BB3">
                                    <w:pPr>
                                      <w:rPr>
                                        <w:b/>
                                        <w:color w:val="FF0000"/>
                                        <w:sz w:val="96"/>
                                        <w:lang w:val="en-AU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FF0000"/>
                                        <w:sz w:val="96"/>
                                        <w:lang w:val="en-AU"/>
                                      </w:rPr>
                                      <w:t xml:space="preserve">  </w:t>
                                    </w:r>
                                    <w:r w:rsidR="000E0F0E">
                                      <w:rPr>
                                        <w:b/>
                                        <w:color w:val="FF0000"/>
                                        <w:sz w:val="96"/>
                                        <w:lang w:val="en-AU"/>
                                      </w:rPr>
                                      <w:t xml:space="preserve">   </w:t>
                                    </w:r>
                                    <w:r>
                                      <w:rPr>
                                        <w:b/>
                                        <w:color w:val="FF0000"/>
                                        <w:sz w:val="96"/>
                                        <w:lang w:val="en-AU"/>
                                      </w:rPr>
                                      <w:t>A</w:t>
                                    </w:r>
                                  </w:p>
                                  <w:p w14:paraId="66FAA950" w14:textId="77777777" w:rsidR="00241BB3" w:rsidRDefault="00241BB3" w:rsidP="00241BB3"/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5" name="Text Box 35"/>
                            <wps:cNvSpPr txBox="1"/>
                            <wps:spPr>
                              <a:xfrm>
                                <a:off x="4131945" y="-165100"/>
                                <a:ext cx="2660015" cy="2114550"/>
                              </a:xfrm>
                              <a:prstGeom prst="rect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txbx>
                              <w:txbxContent>
                                <w:p w14:paraId="48211F19" w14:textId="7A9CBD92" w:rsidR="00241BB3" w:rsidRPr="00236E47" w:rsidRDefault="00241BB3" w:rsidP="00241BB3">
                                  <w:pPr>
                                    <w:rPr>
                                      <w:b/>
                                      <w:color w:val="FF0000"/>
                                      <w:sz w:val="56"/>
                                      <w:lang w:val="en-AU"/>
                                    </w:rPr>
                                  </w:pPr>
                                  <w:r>
                                    <w:rPr>
                                      <w:b/>
                                      <w:color w:val="FF0000"/>
                                      <w:sz w:val="96"/>
                                      <w:lang w:val="en-AU"/>
                                    </w:rPr>
                                    <w:t xml:space="preserve">       B</w:t>
                                  </w:r>
                                </w:p>
                                <w:p w14:paraId="39B2CB23" w14:textId="2D078ECE" w:rsidR="00241BB3" w:rsidRDefault="00241BB3" w:rsidP="00241BB3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33" name="Picture 3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6"/>
                            <a:srcRect l="699"/>
                            <a:stretch/>
                          </pic:blipFill>
                          <pic:spPr bwMode="auto">
                            <a:xfrm>
                              <a:off x="4241800" y="0"/>
                              <a:ext cx="2406015" cy="19367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39" name="Text Box 39"/>
                        <wps:cNvSpPr txBox="1"/>
                        <wps:spPr>
                          <a:xfrm>
                            <a:off x="4127500" y="0"/>
                            <a:ext cx="2660015" cy="2114550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6EC78A89" w14:textId="77777777" w:rsidR="000E0F0E" w:rsidRPr="00236E47" w:rsidRDefault="000E0F0E" w:rsidP="000E0F0E">
                              <w:pPr>
                                <w:rPr>
                                  <w:b/>
                                  <w:color w:val="FF0000"/>
                                  <w:sz w:val="56"/>
                                  <w:lang w:val="en-AU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96"/>
                                  <w:lang w:val="en-AU"/>
                                </w:rPr>
                                <w:t xml:space="preserve">       B</w:t>
                              </w:r>
                            </w:p>
                            <w:p w14:paraId="781AA789" w14:textId="77777777" w:rsidR="000E0F0E" w:rsidRDefault="000E0F0E" w:rsidP="000E0F0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54AA31" id="Group 40" o:spid="_x0000_s1044" style="position:absolute;margin-left:-121.15pt;margin-top:22.75pt;width:534.8pt;height:258.65pt;z-index:251702784" coordsize="67919,32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">
                <v:group id="Group 38" o:spid="_x0000_s1045" style="position:absolute;width:67919;height:32848" coordorigin=",-1016" coordsize="67919,32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group id="Group 37" o:spid="_x0000_s1046" style="position:absolute;top:-1016;width:67919;height:32848" coordorigin=",-1651" coordsize="67919,32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  <v:group id="Group 36" o:spid="_x0000_s1047" style="position:absolute;top:1397;width:46926;height:29800" coordsize="46926,29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    <v:shape id="Picture 32" o:spid="_x0000_s1048" type="#_x0000_t75" style="position:absolute;width:46926;height:29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">
                        <v:imagedata r:id="rId27" o:title=""/>
                      </v:shape>
                      <v:shape id="Text Box 34" o:spid="_x0000_s1049" type="#_x0000_t202" style="position:absolute;left:508;top:381;width:22098;height:15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" filled="f" strokecolor="red" strokeweight="4.5pt">
                        <v:textbox>
                          <w:txbxContent>
                            <w:p w14:paraId="07F89862" w14:textId="2B5B653B" w:rsidR="00241BB3" w:rsidRPr="000E0F0E" w:rsidRDefault="00241BB3" w:rsidP="00241BB3">
                              <w:pPr>
                                <w:rPr>
                                  <w:b/>
                                  <w:color w:val="FF0000"/>
                                  <w:sz w:val="96"/>
                                  <w:lang w:val="en-AU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96"/>
                                  <w:lang w:val="en-AU"/>
                                </w:rPr>
                                <w:t xml:space="preserve">  </w:t>
                              </w:r>
                              <w:r w:rsidR="000E0F0E">
                                <w:rPr>
                                  <w:b/>
                                  <w:color w:val="FF0000"/>
                                  <w:sz w:val="96"/>
                                  <w:lang w:val="en-AU"/>
                                </w:rPr>
                                <w:t xml:space="preserve">   </w:t>
                              </w:r>
                              <w:r>
                                <w:rPr>
                                  <w:b/>
                                  <w:color w:val="FF0000"/>
                                  <w:sz w:val="96"/>
                                  <w:lang w:val="en-AU"/>
                                </w:rPr>
                                <w:t>A</w:t>
                              </w:r>
                            </w:p>
                            <w:p w14:paraId="66FAA950" w14:textId="77777777" w:rsidR="00241BB3" w:rsidRDefault="00241BB3" w:rsidP="00241BB3"/>
                          </w:txbxContent>
                        </v:textbox>
                      </v:shape>
                    </v:group>
                    <v:shape id="Text Box 35" o:spid="_x0000_s1050" type="#_x0000_t202" style="position:absolute;left:41319;top:-1651;width:26600;height:21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" filled="f" strokecolor="red" strokeweight="4.5pt">
                      <v:textbox>
                        <w:txbxContent>
                          <w:p w14:paraId="48211F19" w14:textId="7A9CBD92" w:rsidR="00241BB3" w:rsidRPr="00236E47" w:rsidRDefault="00241BB3" w:rsidP="00241BB3">
                            <w:pPr>
                              <w:rPr>
                                <w:b/>
                                <w:color w:val="FF0000"/>
                                <w:sz w:val="56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96"/>
                                <w:lang w:val="en-AU"/>
                              </w:rPr>
                              <w:t xml:space="preserve">       B</w:t>
                            </w:r>
                          </w:p>
                          <w:p w14:paraId="39B2CB23" w14:textId="2D078ECE" w:rsidR="00241BB3" w:rsidRDefault="00241BB3" w:rsidP="00241BB3"/>
                        </w:txbxContent>
                      </v:textbox>
                    </v:shape>
                  </v:group>
                  <v:shape id="Picture 33" o:spid="_x0000_s1051" type="#_x0000_t75" style="position:absolute;left:42418;width:24060;height:1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">
                    <v:imagedata r:id="rId28" o:title="" cropleft="458f"/>
                  </v:shape>
                </v:group>
                <v:shape id="Text Box 39" o:spid="_x0000_s1052" type="#_x0000_t202" style="position:absolute;left:41275;width:26600;height:21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" filled="f" strokecolor="red" strokeweight="4.5pt">
                  <v:textbox>
                    <w:txbxContent>
                      <w:p w14:paraId="6EC78A89" w14:textId="77777777" w:rsidR="000E0F0E" w:rsidRPr="00236E47" w:rsidRDefault="000E0F0E" w:rsidP="000E0F0E">
                        <w:pPr>
                          <w:rPr>
                            <w:b/>
                            <w:color w:val="FF0000"/>
                            <w:sz w:val="56"/>
                            <w:lang w:val="en-AU"/>
                          </w:rPr>
                        </w:pPr>
                        <w:r>
                          <w:rPr>
                            <w:b/>
                            <w:color w:val="FF0000"/>
                            <w:sz w:val="96"/>
                            <w:lang w:val="en-AU"/>
                          </w:rPr>
                          <w:t xml:space="preserve">       B</w:t>
                        </w:r>
                      </w:p>
                      <w:p w14:paraId="781AA789" w14:textId="77777777" w:rsidR="000E0F0E" w:rsidRDefault="000E0F0E" w:rsidP="000E0F0E"/>
                    </w:txbxContent>
                  </v:textbox>
                </v:shape>
              </v:group>
            </w:pict>
          </mc:Fallback>
        </mc:AlternateContent>
      </w:r>
    </w:p>
    <w:p w14:paraId="6D283C4F" w14:textId="05A6FF7C" w:rsidR="00AD35C8" w:rsidRDefault="00AD35C8" w:rsidP="00E12C4A"/>
    <w:p w14:paraId="4B028188" w14:textId="05048389" w:rsidR="00AD35C8" w:rsidRDefault="00AD35C8" w:rsidP="00E12C4A"/>
    <w:p w14:paraId="656EF468" w14:textId="6CA31F15" w:rsidR="00AD35C8" w:rsidRDefault="00AD35C8" w:rsidP="00E12C4A"/>
    <w:p w14:paraId="48EC58A6" w14:textId="2E11A110" w:rsidR="00AD35C8" w:rsidRDefault="00AD35C8" w:rsidP="00E12C4A"/>
    <w:p w14:paraId="755CA499" w14:textId="7E236DDA" w:rsidR="00AD35C8" w:rsidRDefault="00AD35C8" w:rsidP="00E12C4A"/>
    <w:p w14:paraId="303A302B" w14:textId="0A8AB972" w:rsidR="00AD35C8" w:rsidRDefault="00AD35C8" w:rsidP="00E12C4A"/>
    <w:p w14:paraId="6FECC059" w14:textId="689C14BC" w:rsidR="00AD35C8" w:rsidRDefault="00AD35C8" w:rsidP="00E12C4A"/>
    <w:p w14:paraId="46D45A9F" w14:textId="5BA555EF" w:rsidR="00AD35C8" w:rsidRDefault="00AD35C8" w:rsidP="00E12C4A"/>
    <w:p w14:paraId="70DE994C" w14:textId="26ABF2E5" w:rsidR="00AD35C8" w:rsidRDefault="00AD35C8" w:rsidP="00E12C4A"/>
    <w:p w14:paraId="2D91FF74" w14:textId="5501CAD3" w:rsidR="00AD35C8" w:rsidRDefault="00AD35C8" w:rsidP="00E12C4A"/>
    <w:p w14:paraId="40CED7A5" w14:textId="5A33AA5C" w:rsidR="00AD35C8" w:rsidRDefault="00AD35C8" w:rsidP="00E12C4A"/>
    <w:p w14:paraId="0B1B67F6" w14:textId="3570085B" w:rsidR="00AD35C8" w:rsidRDefault="00AD35C8" w:rsidP="00E12C4A"/>
    <w:p w14:paraId="25FD698C" w14:textId="05C6D536" w:rsidR="00AD35C8" w:rsidRDefault="00AD35C8" w:rsidP="00E12C4A"/>
    <w:p w14:paraId="37EE38AF" w14:textId="490150AA" w:rsidR="00AD35C8" w:rsidRDefault="00AD35C8" w:rsidP="00E12C4A"/>
    <w:p w14:paraId="52806159" w14:textId="22237A23" w:rsidR="00AD35C8" w:rsidRDefault="00AD35C8" w:rsidP="00E12C4A"/>
    <w:p w14:paraId="46114C48" w14:textId="20A84F82" w:rsidR="00AD35C8" w:rsidRDefault="00AD35C8" w:rsidP="00E12C4A"/>
    <w:p w14:paraId="73FEF089" w14:textId="165EAE75" w:rsidR="00AD35C8" w:rsidRDefault="00AD35C8" w:rsidP="00E12C4A"/>
    <w:p w14:paraId="49578D8E" w14:textId="3EDE4C44" w:rsidR="00AD35C8" w:rsidRDefault="00AD35C8" w:rsidP="00E12C4A"/>
    <w:p w14:paraId="712091B6" w14:textId="0982D820" w:rsidR="00AD35C8" w:rsidRDefault="00AD35C8" w:rsidP="00E12C4A"/>
    <w:p w14:paraId="7BA9F167" w14:textId="419EFBF2" w:rsidR="00AD35C8" w:rsidRDefault="00AD35C8" w:rsidP="00E12C4A"/>
    <w:p w14:paraId="0B3452C0" w14:textId="71574F70" w:rsidR="00AD35C8" w:rsidRDefault="00AD35C8" w:rsidP="00E12C4A"/>
    <w:p w14:paraId="3D8F64AA" w14:textId="411593AB" w:rsidR="00AD35C8" w:rsidRDefault="00AD35C8" w:rsidP="00E12C4A"/>
    <w:p w14:paraId="73CECCA7" w14:textId="5F8E1216" w:rsidR="00AD35C8" w:rsidRDefault="00AD35C8" w:rsidP="00E12C4A"/>
    <w:p w14:paraId="6858B3BA" w14:textId="2DF3C954" w:rsidR="00AD35C8" w:rsidRDefault="00AD35C8" w:rsidP="00E12C4A"/>
    <w:p w14:paraId="7C7F5E6C" w14:textId="3D565D4E" w:rsidR="00AD35C8" w:rsidRDefault="00AD35C8" w:rsidP="00E12C4A"/>
    <w:p w14:paraId="35464DC8" w14:textId="6522C054" w:rsidR="00AD35C8" w:rsidRDefault="00AD35C8" w:rsidP="00E12C4A"/>
    <w:p w14:paraId="01394C15" w14:textId="7C221487" w:rsidR="00AD35C8" w:rsidRDefault="00AD35C8" w:rsidP="00E12C4A"/>
    <w:p w14:paraId="427A871D" w14:textId="719E37FA" w:rsidR="00AD35C8" w:rsidRDefault="00AD35C8" w:rsidP="00E12C4A"/>
    <w:p w14:paraId="5DD666DB" w14:textId="0534D546" w:rsidR="00AD35C8" w:rsidRDefault="00AD35C8" w:rsidP="00E12C4A"/>
    <w:p w14:paraId="56E69F9E" w14:textId="68864B49" w:rsidR="00AD35C8" w:rsidRDefault="00AD35C8" w:rsidP="00E12C4A"/>
    <w:p w14:paraId="03031607" w14:textId="2870AA3D" w:rsidR="00AD35C8" w:rsidRDefault="00AD35C8" w:rsidP="00E12C4A"/>
    <w:p w14:paraId="2BB39C77" w14:textId="248656E0" w:rsidR="00AD35C8" w:rsidRDefault="00AD35C8" w:rsidP="00E12C4A"/>
    <w:p w14:paraId="4118BEDF" w14:textId="6D5F3BE6" w:rsidR="00AD35C8" w:rsidRDefault="00AD35C8" w:rsidP="00E12C4A"/>
    <w:p w14:paraId="3AAE4EEA" w14:textId="77777777" w:rsidR="00AD35C8" w:rsidRDefault="00AD35C8" w:rsidP="00AD35C8">
      <w:pPr>
        <w:pStyle w:val="BlockQuotationFirst"/>
      </w:pPr>
      <w:r>
        <w:rPr>
          <w:spacing w:val="-15"/>
        </w:rPr>
        <w:t>N</w:t>
      </w:r>
      <w:r>
        <w:rPr>
          <w:spacing w:val="-20"/>
        </w:rPr>
        <w:t>ot</w:t>
      </w:r>
      <w:r>
        <w:t>e</w:t>
      </w:r>
    </w:p>
    <w:p w14:paraId="4C164C89" w14:textId="1A9C602B" w:rsidR="00AD35C8" w:rsidRDefault="00AD35C8" w:rsidP="00AD35C8">
      <w:pPr>
        <w:pStyle w:val="BlockQuotation"/>
      </w:pPr>
      <w:r>
        <w:t>The CTM-3501 can be routed via hot-spotting on Android</w:t>
      </w:r>
    </w:p>
    <w:p w14:paraId="34C39705" w14:textId="39134851" w:rsidR="00E12C4A" w:rsidRDefault="00E12C4A" w:rsidP="00E12C4A">
      <w:pPr>
        <w:pStyle w:val="Heading1"/>
        <w:pageBreakBefore/>
      </w:pPr>
      <w:bookmarkStart w:id="9" w:name="_Toc497069308"/>
      <w:r>
        <w:lastRenderedPageBreak/>
        <w:t>HARDWARE INSTALL</w:t>
      </w:r>
      <w:bookmarkEnd w:id="9"/>
      <w:r w:rsidR="0090574F">
        <w:t>ATION</w:t>
      </w:r>
    </w:p>
    <w:p w14:paraId="4E856153" w14:textId="77777777" w:rsidR="00E12C4A" w:rsidRDefault="00E12C4A" w:rsidP="00E12C4A">
      <w:pPr>
        <w:pStyle w:val="Heading1"/>
        <w:sectPr w:rsidR="00E12C4A" w:rsidSect="00FD5C3F">
          <w:footerReference w:type="default" r:id="rId29"/>
          <w:type w:val="continuous"/>
          <w:pgSz w:w="12240" w:h="15840" w:code="1"/>
          <w:pgMar w:top="1800" w:right="1195" w:bottom="1440" w:left="3355" w:header="965" w:footer="965" w:gutter="0"/>
          <w:cols w:space="360"/>
          <w:titlePg/>
        </w:sectPr>
      </w:pPr>
    </w:p>
    <w:p w14:paraId="19D5FCA3" w14:textId="55C89EC1" w:rsidR="00A02104" w:rsidRDefault="00A02104" w:rsidP="00A02104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The </w:t>
      </w:r>
      <w:r>
        <w:rPr>
          <w:rFonts w:ascii="HelveticaNeue-Medium" w:hAnsi="HelveticaNeue-Medium" w:cs="HelveticaNeue-Medium"/>
          <w:color w:val="646567"/>
          <w:sz w:val="20"/>
          <w:lang w:val="en-AU" w:eastAsia="zh-CN"/>
        </w:rPr>
        <w:t>CTM-3501</w:t>
      </w:r>
      <w:r>
        <w:rPr>
          <w:rFonts w:ascii="HelveticaNeue-Medium" w:hAnsi="HelveticaNeue-Medium" w:cs="HelveticaNeue-Medium"/>
          <w:color w:val="646567"/>
          <w:sz w:val="20"/>
          <w:lang w:val="en-AU" w:eastAsia="zh-CN"/>
        </w:rPr>
        <w:t xml:space="preserve"> 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is installed by 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clipping the 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CT sensors around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the feed wires of in your main switchboard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. In Australia the standard residential voltage is 240V.</w:t>
      </w:r>
    </w:p>
    <w:p w14:paraId="13B0D7AB" w14:textId="77777777" w:rsidR="00CE64E9" w:rsidRDefault="00CE64E9" w:rsidP="00A02104">
      <w:pPr>
        <w:autoSpaceDE w:val="0"/>
        <w:autoSpaceDN w:val="0"/>
        <w:adjustRightInd w:val="0"/>
        <w:rPr>
          <w:rFonts w:ascii="HelveticaNeue-Light" w:hAnsi="HelveticaNeue-Light" w:cs="HelveticaNeue-Light"/>
          <w:color w:val="000000"/>
          <w:sz w:val="20"/>
          <w:lang w:val="en-AU" w:eastAsia="zh-CN"/>
        </w:rPr>
      </w:pPr>
    </w:p>
    <w:p w14:paraId="59FC71BF" w14:textId="77777777" w:rsidR="00CE64E9" w:rsidRDefault="00CE64E9" w:rsidP="00CE64E9">
      <w:pPr>
        <w:pStyle w:val="BlockQuotationFirst"/>
      </w:pPr>
      <w:r>
        <w:rPr>
          <w:spacing w:val="-15"/>
        </w:rPr>
        <w:t>N</w:t>
      </w:r>
      <w:r>
        <w:rPr>
          <w:spacing w:val="-20"/>
        </w:rPr>
        <w:t>ot</w:t>
      </w:r>
      <w:r>
        <w:t>e</w:t>
      </w:r>
    </w:p>
    <w:p w14:paraId="4A0060B3" w14:textId="4FA0DAEA" w:rsidR="00CE64E9" w:rsidRPr="002D4A45" w:rsidRDefault="00CE64E9" w:rsidP="002D4A45">
      <w:pPr>
        <w:pStyle w:val="BlockQuotation"/>
        <w:rPr>
          <w:sz w:val="18"/>
        </w:rPr>
      </w:pPr>
      <w:r w:rsidRPr="002D4A45">
        <w:rPr>
          <w:sz w:val="18"/>
        </w:rPr>
        <w:t>Note - For a 240V panel (typical residential electric panel) power is measured using one CT sensor. For different voltages, please change during the Monitor Setup stage (see website).</w:t>
      </w:r>
      <w:r w:rsidR="002D4A45" w:rsidRPr="002D4A45">
        <w:rPr>
          <w:sz w:val="18"/>
        </w:rPr>
        <w:t xml:space="preserve"> If in doubt, contact an electrician or other qualified person to assist you with the installation of the mini CT sensor.</w:t>
      </w:r>
    </w:p>
    <w:p w14:paraId="25D2520F" w14:textId="4CE7D4DC" w:rsidR="00A5283B" w:rsidRPr="00A42C00" w:rsidRDefault="00A5283B" w:rsidP="00A42C00">
      <w:pPr>
        <w:pStyle w:val="Points"/>
        <w:numPr>
          <w:ilvl w:val="0"/>
          <w:numId w:val="19"/>
        </w:numPr>
        <w:rPr>
          <w:sz w:val="36"/>
        </w:rPr>
      </w:pPr>
      <w:bookmarkStart w:id="10" w:name="_Toc497069309"/>
      <w:r>
        <w:rPr>
          <w:noProof/>
        </w:rPr>
        <w:drawing>
          <wp:anchor distT="0" distB="0" distL="114300" distR="114300" simplePos="0" relativeHeight="251708928" behindDoc="0" locked="0" layoutInCell="1" allowOverlap="1" wp14:anchorId="69618DD8" wp14:editId="6ECDCA42">
            <wp:simplePos x="0" y="0"/>
            <wp:positionH relativeFrom="column">
              <wp:posOffset>-1206500</wp:posOffset>
            </wp:positionH>
            <wp:positionV relativeFrom="paragraph">
              <wp:posOffset>361315</wp:posOffset>
            </wp:positionV>
            <wp:extent cx="1943100" cy="2600325"/>
            <wp:effectExtent l="0" t="0" r="0" b="952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2C00">
        <w:rPr>
          <w:rStyle w:val="PointsChar"/>
          <w:sz w:val="36"/>
        </w:rPr>
        <w:t>Locate Your Meter Box</w:t>
      </w:r>
      <w:bookmarkEnd w:id="10"/>
    </w:p>
    <w:p w14:paraId="311511AA" w14:textId="74DDD3F6" w:rsidR="00A5283B" w:rsidRDefault="00A5283B" w:rsidP="00A02104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7D196E9D" w14:textId="7088D339" w:rsidR="00A5283B" w:rsidRDefault="00A5283B" w:rsidP="00A02104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4C1C1343" w14:textId="6C1BDE5C" w:rsidR="00A5283B" w:rsidRDefault="00A5283B" w:rsidP="00A02104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042E5448" w14:textId="0063EE28" w:rsidR="00A5283B" w:rsidRDefault="00A5283B" w:rsidP="00A02104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14B41727" w14:textId="77777777" w:rsidR="00A5283B" w:rsidRDefault="00A5283B" w:rsidP="00A02104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6B15264F" w14:textId="5C8163F6" w:rsidR="00A5283B" w:rsidRDefault="00A5283B" w:rsidP="00A02104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4981BFF6" w14:textId="516AD15D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Locate your electricity meter and determine its type. You</w:t>
      </w:r>
    </w:p>
    <w:p w14:paraId="11AE0D9F" w14:textId="53E291B6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can normally find this on an outside wall, in the garage,</w:t>
      </w:r>
    </w:p>
    <w:p w14:paraId="5D4D4AA7" w14:textId="77777777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basement or utility room. If you live in a flat, it can often</w:t>
      </w:r>
    </w:p>
    <w:p w14:paraId="7935C3DA" w14:textId="7454423D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be found outside your front door, in the communal</w:t>
      </w:r>
    </w:p>
    <w:p w14:paraId="1EA78493" w14:textId="3190AE4A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stair case, or in the basement. Ensure there is enough</w:t>
      </w:r>
    </w:p>
    <w:p w14:paraId="1B95B0FB" w14:textId="42C27A10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of accessible cable coming from the bottom of your</w:t>
      </w:r>
    </w:p>
    <w:p w14:paraId="3C7968B0" w14:textId="7D9F2079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electricity meter.</w:t>
      </w:r>
    </w:p>
    <w:p w14:paraId="30D3F072" w14:textId="124F0F7E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46CC29D5" w14:textId="7A17FC3D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43026990" w14:textId="2BBC795E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27A8F469" w14:textId="17B523BC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1B2890A2" w14:textId="7E414634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4D5EF3F5" w14:textId="4EC1EDDF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608769D7" w14:textId="3631F89C" w:rsidR="00A5283B" w:rsidRPr="00A02104" w:rsidRDefault="00E91EF3" w:rsidP="00A5283B">
      <w:pPr>
        <w:pStyle w:val="Points"/>
        <w:rPr>
          <w:sz w:val="36"/>
        </w:rPr>
      </w:pPr>
      <w:bookmarkStart w:id="11" w:name="_Toc497069310"/>
      <w:r>
        <w:rPr>
          <w:rStyle w:val="PointsChar"/>
          <w:sz w:val="36"/>
        </w:rPr>
        <w:t>Connect to</w:t>
      </w:r>
      <w:r w:rsidR="00A5283B">
        <w:rPr>
          <w:rStyle w:val="PointsChar"/>
          <w:sz w:val="36"/>
        </w:rPr>
        <w:t xml:space="preserve"> Selected Cables</w:t>
      </w:r>
      <w:bookmarkEnd w:id="11"/>
    </w:p>
    <w:p w14:paraId="502F3B5F" w14:textId="26DE8638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24AA8E0D" w14:textId="38556670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You shou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ld find cables exiting the meter, t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he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main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feed cable is the live</w:t>
      </w:r>
    </w:p>
    <w:p w14:paraId="1BDB11AB" w14:textId="27555F5A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cable exiting from the meter. Connect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the 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CT sensor</w:t>
      </w:r>
      <w:r w:rsidR="00CE64E9"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to the main cable or to the circuit desired to be measured as shown in the figure.</w:t>
      </w:r>
    </w:p>
    <w:p w14:paraId="76A7D02A" w14:textId="0927B381" w:rsidR="00A5283B" w:rsidRPr="00A02104" w:rsidRDefault="009D7999" w:rsidP="00A02104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noProof/>
        </w:rPr>
        <w:drawing>
          <wp:anchor distT="0" distB="0" distL="114300" distR="114300" simplePos="0" relativeHeight="251717120" behindDoc="0" locked="0" layoutInCell="1" allowOverlap="1" wp14:anchorId="10D25F99" wp14:editId="67D536AB">
            <wp:simplePos x="0" y="0"/>
            <wp:positionH relativeFrom="column">
              <wp:posOffset>-247650</wp:posOffset>
            </wp:positionH>
            <wp:positionV relativeFrom="paragraph">
              <wp:posOffset>179070</wp:posOffset>
            </wp:positionV>
            <wp:extent cx="4883150" cy="1674495"/>
            <wp:effectExtent l="0" t="0" r="0" b="190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026"/>
                    <a:stretch/>
                  </pic:blipFill>
                  <pic:spPr bwMode="auto">
                    <a:xfrm>
                      <a:off x="0" y="0"/>
                      <a:ext cx="4883150" cy="167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EFCBFDC" w14:textId="39E66050" w:rsidR="00A02104" w:rsidRPr="00A02104" w:rsidRDefault="005A3479" w:rsidP="00A02104">
      <w:pPr>
        <w:pStyle w:val="Points"/>
        <w:rPr>
          <w:sz w:val="36"/>
        </w:rPr>
      </w:pPr>
      <w:bookmarkStart w:id="12" w:name="_Toc497069311"/>
      <w:r>
        <w:rPr>
          <w:noProof/>
        </w:rPr>
        <w:lastRenderedPageBreak/>
        <w:drawing>
          <wp:anchor distT="0" distB="0" distL="114300" distR="114300" simplePos="0" relativeHeight="251724288" behindDoc="0" locked="0" layoutInCell="1" allowOverlap="1" wp14:anchorId="4D74C9AB" wp14:editId="799F1F26">
            <wp:simplePos x="0" y="0"/>
            <wp:positionH relativeFrom="column">
              <wp:posOffset>2074545</wp:posOffset>
            </wp:positionH>
            <wp:positionV relativeFrom="paragraph">
              <wp:posOffset>-826770</wp:posOffset>
            </wp:positionV>
            <wp:extent cx="638175" cy="3886200"/>
            <wp:effectExtent l="0" t="4762" r="4762" b="4763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381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1EF3">
        <w:rPr>
          <w:rStyle w:val="PointsChar"/>
          <w:sz w:val="36"/>
        </w:rPr>
        <w:t xml:space="preserve">Connect </w:t>
      </w:r>
      <w:r w:rsidR="00A02104" w:rsidRPr="00A02104">
        <w:rPr>
          <w:rStyle w:val="PointsChar"/>
          <w:sz w:val="36"/>
        </w:rPr>
        <w:t>CTM-350</w:t>
      </w:r>
      <w:r w:rsidR="00A02104" w:rsidRPr="00A02104">
        <w:rPr>
          <w:sz w:val="36"/>
        </w:rPr>
        <w:t>1 Device</w:t>
      </w:r>
      <w:bookmarkEnd w:id="12"/>
    </w:p>
    <w:p w14:paraId="137B5F1E" w14:textId="0A15FBA6" w:rsidR="00A02104" w:rsidRDefault="00A02104" w:rsidP="00E12C4A">
      <w:pPr>
        <w:pStyle w:val="BodyText"/>
      </w:pPr>
    </w:p>
    <w:p w14:paraId="0863C961" w14:textId="77777777" w:rsidR="005A3479" w:rsidRDefault="005A3479" w:rsidP="00E12C4A">
      <w:pPr>
        <w:pStyle w:val="BodyText"/>
      </w:pPr>
    </w:p>
    <w:p w14:paraId="4D99667C" w14:textId="77777777" w:rsidR="005A3479" w:rsidRDefault="005A3479" w:rsidP="00E61AD2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7A711C05" w14:textId="3483029E" w:rsidR="005A3479" w:rsidRDefault="005A3479" w:rsidP="00E61AD2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7FEAE5DF" w14:textId="77777777" w:rsidR="005A3479" w:rsidRDefault="005A3479" w:rsidP="00E61AD2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166C439F" w14:textId="77777777" w:rsidR="005A3479" w:rsidRDefault="005A3479" w:rsidP="00E61AD2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6A638A3E" w14:textId="77777777" w:rsidR="005A3479" w:rsidRDefault="005A3479" w:rsidP="00E61AD2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1AE9629A" w14:textId="526AE86D" w:rsidR="00E61AD2" w:rsidRDefault="00E61AD2" w:rsidP="00E61AD2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Insert the jack on the end of the CT sensor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s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wire into any of the 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four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input sockets on the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CTM-3501 device. The 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CT sensor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s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acts as a current sensor and relays the current</w:t>
      </w:r>
    </w:p>
    <w:p w14:paraId="06786E3D" w14:textId="35EC42F9" w:rsidR="00E61AD2" w:rsidRDefault="00E61AD2" w:rsidP="00E61AD2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being drawn </w:t>
      </w:r>
      <w:r w:rsidR="005A3479">
        <w:rPr>
          <w:rFonts w:ascii="HelveticaNeue-Light" w:hAnsi="HelveticaNeue-Light" w:cs="HelveticaNeue-Light"/>
          <w:color w:val="646567"/>
          <w:sz w:val="20"/>
          <w:lang w:val="en-AU" w:eastAsia="zh-CN"/>
        </w:rPr>
        <w:t>on the selected cables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</w:t>
      </w:r>
      <w:r w:rsidR="005A3479">
        <w:rPr>
          <w:rFonts w:ascii="HelveticaNeue-Light" w:hAnsi="HelveticaNeue-Light" w:cs="HelveticaNeue-Light"/>
          <w:color w:val="646567"/>
          <w:sz w:val="20"/>
          <w:lang w:val="en-AU" w:eastAsia="zh-CN"/>
        </w:rPr>
        <w:t>to the base station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. Mount the </w:t>
      </w:r>
      <w:r w:rsidR="005A3479">
        <w:rPr>
          <w:rFonts w:ascii="HelveticaNeue-Light" w:hAnsi="HelveticaNeue-Light" w:cs="HelveticaNeue-Light"/>
          <w:color w:val="646567"/>
          <w:sz w:val="20"/>
          <w:lang w:val="en-AU" w:eastAsia="zh-CN"/>
        </w:rPr>
        <w:t>CTM-3501 device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</w:t>
      </w:r>
    </w:p>
    <w:p w14:paraId="5529C7CA" w14:textId="4B01537C" w:rsidR="00E61AD2" w:rsidRDefault="00E61AD2" w:rsidP="00E61AD2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on the wall next to or above the meter box</w:t>
      </w:r>
      <w:r w:rsidR="005A3479"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and ensure it is in a safe location from movement or the environment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. This will make it easier to replace the batteries</w:t>
      </w:r>
    </w:p>
    <w:p w14:paraId="628FFFB5" w14:textId="20164497" w:rsidR="00D64457" w:rsidRPr="005A3479" w:rsidRDefault="00E61AD2" w:rsidP="005A3479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(although the batteries will last for a long time). If the panel is in a finished area, you may mount</w:t>
      </w:r>
      <w:r w:rsidR="005A3479"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the transmitter inside the meter box. This may reduce transmission distance. Replace the panel</w:t>
      </w:r>
      <w:r w:rsidR="005A3479"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cover(s) when finished installing the mini CT sensors.</w:t>
      </w:r>
    </w:p>
    <w:p w14:paraId="7560068C" w14:textId="77777777" w:rsidR="00D52FDD" w:rsidRDefault="00D52FDD" w:rsidP="001A2A2B">
      <w:pPr>
        <w:pStyle w:val="ListBullet"/>
        <w:numPr>
          <w:ilvl w:val="0"/>
          <w:numId w:val="0"/>
        </w:numPr>
      </w:pPr>
    </w:p>
    <w:p w14:paraId="484CB802" w14:textId="4DB35F68" w:rsidR="005A3479" w:rsidRDefault="005A3479" w:rsidP="001A2A2B">
      <w:pPr>
        <w:pStyle w:val="ListBullet"/>
        <w:numPr>
          <w:ilvl w:val="0"/>
          <w:numId w:val="0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1456" behindDoc="0" locked="0" layoutInCell="1" allowOverlap="1" wp14:anchorId="75B1DA93" wp14:editId="687AFD9F">
                <wp:simplePos x="0" y="0"/>
                <wp:positionH relativeFrom="column">
                  <wp:posOffset>-101600</wp:posOffset>
                </wp:positionH>
                <wp:positionV relativeFrom="paragraph">
                  <wp:posOffset>337820</wp:posOffset>
                </wp:positionV>
                <wp:extent cx="4877435" cy="4389755"/>
                <wp:effectExtent l="0" t="0" r="0" b="0"/>
                <wp:wrapSquare wrapText="bothSides"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7435" cy="4389755"/>
                          <a:chOff x="0" y="0"/>
                          <a:chExt cx="4877435" cy="4389755"/>
                        </a:xfrm>
                      </wpg:grpSpPr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3143250" y="0"/>
                            <a:ext cx="1657350" cy="185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9156" b="94794" l="2133" r="96989">
                                        <a14:foregroundMark x1="11543" y1="55296" x2="5270" y2="57271"/>
                                        <a14:foregroundMark x1="2509" y1="54578" x2="3137" y2="69120"/>
                                        <a14:foregroundMark x1="3137" y1="69120" x2="2133" y2="63196"/>
                                        <a14:foregroundMark x1="89210" y1="25135" x2="93977" y2="53142"/>
                                        <a14:foregroundMark x1="93099" y1="26212" x2="93726" y2="36266"/>
                                        <a14:foregroundMark x1="87829" y1="25135" x2="89460" y2="30521"/>
                                        <a14:foregroundMark x1="31619" y1="75763" x2="34128" y2="89408"/>
                                        <a14:foregroundMark x1="34128" y1="89408" x2="43789" y2="95512"/>
                                        <a14:foregroundMark x1="43789" y1="95512" x2="54454" y2="94794"/>
                                        <a14:foregroundMark x1="54454" y1="94794" x2="61355" y2="86535"/>
                                        <a14:foregroundMark x1="96487" y1="50090" x2="97114" y2="52783"/>
                                        <a14:foregroundMark x1="39900" y1="73968" x2="48808" y2="80431"/>
                                        <a14:foregroundMark x1="48808" y1="80431" x2="48808" y2="80431"/>
                                        <a14:foregroundMark x1="31619" y1="75943" x2="33250" y2="86355"/>
                                        <a14:foregroundMark x1="54078" y1="9156" x2="55458" y2="951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81075"/>
                            <a:ext cx="4877435" cy="340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BD1047" id="Group 51" o:spid="_x0000_s1026" style="position:absolute;margin-left:-8pt;margin-top:26.6pt;width:384.05pt;height:345.65pt;z-index:251731456" coordsize="48774,438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">
                <v:shape id="Picture 50" o:spid="_x0000_s1027" type="#_x0000_t75" style="position:absolute;left:31432;width:16574;height:18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">
                  <v:imagedata r:id="rId36" o:title=""/>
                </v:shape>
                <v:shape id="Picture 49" o:spid="_x0000_s1028" type="#_x0000_t75" style="position:absolute;top:9810;width:48774;height:34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">
                  <v:imagedata r:id="rId37" o:title=""/>
                </v:shape>
                <w10:wrap type="square"/>
              </v:group>
            </w:pict>
          </mc:Fallback>
        </mc:AlternateContent>
      </w:r>
    </w:p>
    <w:p w14:paraId="4AF73F51" w14:textId="310D1311" w:rsidR="001A2A2B" w:rsidRPr="00A02104" w:rsidRDefault="00E91EF3" w:rsidP="00D52FDD">
      <w:pPr>
        <w:pStyle w:val="Points"/>
        <w:pageBreakBefore/>
        <w:rPr>
          <w:sz w:val="36"/>
        </w:rPr>
      </w:pPr>
      <w:bookmarkStart w:id="13" w:name="_Toc497069312"/>
      <w:r>
        <w:rPr>
          <w:rStyle w:val="PointsChar"/>
          <w:sz w:val="36"/>
        </w:rPr>
        <w:lastRenderedPageBreak/>
        <w:t xml:space="preserve">Setup </w:t>
      </w:r>
      <w:r w:rsidR="001A2A2B">
        <w:rPr>
          <w:rStyle w:val="PointsChar"/>
          <w:sz w:val="36"/>
        </w:rPr>
        <w:t>Base Station</w:t>
      </w:r>
      <w:bookmarkEnd w:id="13"/>
      <w:r w:rsidR="00E81D8E">
        <w:rPr>
          <w:rStyle w:val="PointsChar"/>
          <w:sz w:val="36"/>
        </w:rPr>
        <w:br/>
      </w:r>
    </w:p>
    <w:p w14:paraId="0A44E2D1" w14:textId="020FDDB1" w:rsidR="001A2A2B" w:rsidRDefault="00E81D8E" w:rsidP="001A2A2B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35B88626" wp14:editId="2786DFEC">
                <wp:simplePos x="0" y="0"/>
                <wp:positionH relativeFrom="column">
                  <wp:posOffset>-1627505</wp:posOffset>
                </wp:positionH>
                <wp:positionV relativeFrom="paragraph">
                  <wp:posOffset>231775</wp:posOffset>
                </wp:positionV>
                <wp:extent cx="3653790" cy="6810375"/>
                <wp:effectExtent l="0" t="0" r="3810" b="9525"/>
                <wp:wrapSquare wrapText="bothSides"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3790" cy="6810375"/>
                          <a:chOff x="0" y="0"/>
                          <a:chExt cx="3653790" cy="6810375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92" t="5485" r="4003" b="4116"/>
                          <a:stretch/>
                        </pic:blipFill>
                        <pic:spPr bwMode="auto">
                          <a:xfrm rot="16200000">
                            <a:off x="-1604010" y="1604010"/>
                            <a:ext cx="6810375" cy="3602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" name="Straight Arrow Connector 53"/>
                        <wps:cNvCnPr/>
                        <wps:spPr>
                          <a:xfrm flipH="1">
                            <a:off x="1188720" y="201930"/>
                            <a:ext cx="2465070" cy="735330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/>
                        <wps:spPr>
                          <a:xfrm flipH="1">
                            <a:off x="3185160" y="1459230"/>
                            <a:ext cx="369570" cy="1489710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Arrow Connector 55"/>
                        <wps:cNvCnPr/>
                        <wps:spPr>
                          <a:xfrm flipH="1">
                            <a:off x="1463040" y="1474470"/>
                            <a:ext cx="2091690" cy="278130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Straight Arrow Connector 56"/>
                        <wps:cNvCnPr/>
                        <wps:spPr>
                          <a:xfrm flipH="1" flipV="1">
                            <a:off x="689610" y="2701290"/>
                            <a:ext cx="2865120" cy="2209800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Arrow Connector 57"/>
                        <wps:cNvCnPr/>
                        <wps:spPr>
                          <a:xfrm flipH="1" flipV="1">
                            <a:off x="1318260" y="5844540"/>
                            <a:ext cx="2236470" cy="685800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Arrow Connector 58"/>
                        <wps:cNvCnPr/>
                        <wps:spPr>
                          <a:xfrm flipH="1">
                            <a:off x="1996440" y="2891790"/>
                            <a:ext cx="1558290" cy="2792730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5C5BB8" id="Group 59" o:spid="_x0000_s1026" style="position:absolute;margin-left:-128.15pt;margin-top:18.25pt;width:287.7pt;height:536.25pt;z-index:251717632" coordsize="36537,681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">
                <v:shape id="Picture 52" o:spid="_x0000_s1027" type="#_x0000_t75" style="position:absolute;left:-16040;top:16040;width:68103;height:3602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">
                  <v:imagedata r:id="rId39" o:title="" croptop="3595f" cropbottom="2697f" cropleft="7466f" cropright="2623f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53" o:spid="_x0000_s1028" type="#_x0000_t32" style="position:absolute;left:11887;top:2019;width:24650;height:735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" strokecolor="red" strokeweight="6pt">
                  <v:stroke endarrow="block" joinstyle="miter"/>
                </v:shape>
                <v:shape id="Straight Arrow Connector 54" o:spid="_x0000_s1029" type="#_x0000_t32" style="position:absolute;left:31851;top:14592;width:3696;height:1489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" strokecolor="red" strokeweight="6pt">
                  <v:stroke endarrow="block" joinstyle="miter"/>
                </v:shape>
                <v:shape id="Straight Arrow Connector 55" o:spid="_x0000_s1030" type="#_x0000_t32" style="position:absolute;left:14630;top:14744;width:20917;height:278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" strokecolor="red" strokeweight="6pt">
                  <v:stroke endarrow="block" joinstyle="miter"/>
                </v:shape>
                <v:shape id="Straight Arrow Connector 56" o:spid="_x0000_s1031" type="#_x0000_t32" style="position:absolute;left:6896;top:27012;width:28651;height:2209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" strokecolor="red" strokeweight="6pt">
                  <v:stroke endarrow="block" joinstyle="miter"/>
                </v:shape>
                <v:shape id="Straight Arrow Connector 57" o:spid="_x0000_s1032" type="#_x0000_t32" style="position:absolute;left:13182;top:58445;width:22365;height:68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" strokecolor="red" strokeweight="6pt">
                  <v:stroke endarrow="block" joinstyle="miter"/>
                </v:shape>
                <v:shape id="Straight Arrow Connector 58" o:spid="_x0000_s1033" type="#_x0000_t32" style="position:absolute;left:19964;top:28917;width:15583;height:2792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" strokecolor="red" strokeweight="6pt">
                  <v:stroke endarrow="block" joinstyle="miter"/>
                </v:shape>
                <w10:wrap type="square"/>
              </v:group>
            </w:pict>
          </mc:Fallback>
        </mc:AlternateContent>
      </w:r>
    </w:p>
    <w:p w14:paraId="630953C8" w14:textId="328FE8E6" w:rsidR="00E91EF3" w:rsidRPr="00E81D8E" w:rsidRDefault="00E91EF3" w:rsidP="00E81D8E">
      <w:pPr>
        <w:pStyle w:val="ListParagraph"/>
        <w:numPr>
          <w:ilvl w:val="0"/>
          <w:numId w:val="16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 w:rsidRPr="00E81D8E">
        <w:rPr>
          <w:rFonts w:ascii="HelveticaNeue-Light" w:hAnsi="HelveticaNeue-Light" w:cs="HelveticaNeue-Light"/>
          <w:color w:val="646567"/>
          <w:sz w:val="28"/>
          <w:lang w:val="en-AU" w:eastAsia="zh-CN"/>
        </w:rPr>
        <w:t>Insert the Wi-Pi</w:t>
      </w:r>
      <w:r w:rsidR="00E81D8E" w:rsidRPr="00E81D8E"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 dongle.</w:t>
      </w:r>
    </w:p>
    <w:p w14:paraId="6A0B256C" w14:textId="0AD6B0BF" w:rsidR="00E91EF3" w:rsidRPr="00E81D8E" w:rsidRDefault="00E91EF3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69473D17" w14:textId="5963F1B8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23DA5BD0" w14:textId="6DE3E89E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432808B6" w14:textId="7393A48D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2DAF53F0" w14:textId="65EA3C11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03B8F7FD" w14:textId="78CB3DD4" w:rsidR="00E91EF3" w:rsidRPr="00E81D8E" w:rsidRDefault="00E91EF3" w:rsidP="00E81D8E">
      <w:pPr>
        <w:pStyle w:val="ListParagraph"/>
        <w:numPr>
          <w:ilvl w:val="0"/>
          <w:numId w:val="16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 w:rsidRPr="00E81D8E"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Connect the Xbee via its cable to the </w:t>
      </w:r>
      <w:r w:rsidR="00E81D8E" w:rsidRPr="00E81D8E">
        <w:rPr>
          <w:rFonts w:ascii="HelveticaNeue-Light" w:hAnsi="HelveticaNeue-Light" w:cs="HelveticaNeue-Light"/>
          <w:color w:val="646567"/>
          <w:sz w:val="28"/>
          <w:lang w:val="en-AU" w:eastAsia="zh-CN"/>
        </w:rPr>
        <w:t>Raspberry</w:t>
      </w:r>
      <w:r w:rsidRPr="00E81D8E"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 Pi.</w:t>
      </w:r>
    </w:p>
    <w:p w14:paraId="4910E354" w14:textId="43C30585" w:rsidR="00E91EF3" w:rsidRPr="00E81D8E" w:rsidRDefault="00E91EF3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722A2AFA" w14:textId="18ACCDCA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18D20008" w14:textId="285B0043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50AB7F8C" w14:textId="6F0D56C2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31E2EDB9" w14:textId="76E954CC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080C5AD4" w14:textId="53802CDA" w:rsidR="00E91EF3" w:rsidRPr="00E81D8E" w:rsidRDefault="00E81D8E" w:rsidP="00E81D8E">
      <w:pPr>
        <w:pStyle w:val="ListParagraph"/>
        <w:numPr>
          <w:ilvl w:val="0"/>
          <w:numId w:val="16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 w:rsidRPr="00E81D8E">
        <w:rPr>
          <w:rFonts w:ascii="HelveticaNeue-Light" w:hAnsi="HelveticaNeue-Light" w:cs="HelveticaNeue-Light"/>
          <w:color w:val="646567"/>
          <w:sz w:val="28"/>
          <w:lang w:val="en-AU" w:eastAsia="zh-CN"/>
        </w:rPr>
        <w:t>Connect the pow</w:t>
      </w:r>
      <w:r w:rsidR="00E967B8">
        <w:rPr>
          <w:rFonts w:ascii="HelveticaNeue-Light" w:hAnsi="HelveticaNeue-Light" w:cs="HelveticaNeue-Light"/>
          <w:color w:val="646567"/>
          <w:sz w:val="28"/>
          <w:lang w:val="en-AU" w:eastAsia="zh-CN"/>
        </w:rPr>
        <w:t>er cable to the Raspberry Pi,</w:t>
      </w:r>
      <w:r w:rsidRPr="00E81D8E"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 insert it and switch 230V mains power</w:t>
      </w: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.</w:t>
      </w:r>
    </w:p>
    <w:p w14:paraId="0836DDC7" w14:textId="1C196775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5B010DB7" w14:textId="5B152DE0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605FA066" w14:textId="0F677BDA" w:rsid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100700F0" w14:textId="77777777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491A9529" w14:textId="06AF7AC0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73B1A052" w14:textId="540583F5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1C5DE337" w14:textId="009FC03A" w:rsidR="00E81D8E" w:rsidRPr="00E81D8E" w:rsidRDefault="00E81D8E" w:rsidP="00E81D8E">
      <w:pPr>
        <w:pStyle w:val="ListParagraph"/>
        <w:numPr>
          <w:ilvl w:val="0"/>
          <w:numId w:val="16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 w:rsidRPr="00E81D8E">
        <w:rPr>
          <w:rFonts w:ascii="HelveticaNeue-Light" w:hAnsi="HelveticaNeue-Light" w:cs="HelveticaNeue-Light"/>
          <w:color w:val="646567"/>
          <w:sz w:val="28"/>
          <w:lang w:val="en-AU" w:eastAsia="zh-CN"/>
        </w:rPr>
        <w:t>Check to ensure the red light turns on</w:t>
      </w: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.</w:t>
      </w:r>
    </w:p>
    <w:p w14:paraId="58523FBA" w14:textId="1DEF5F2D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5E72688B" w14:textId="3FBF0B71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2D218EC7" w14:textId="006054F1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0AA74B70" w14:textId="438F871D" w:rsid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6408D8A5" w14:textId="5CB52D82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2D0096BE" w14:textId="340314DD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100B4C20" w14:textId="75F1F50F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4C4A9460" w14:textId="77777777" w:rsidR="00E81D8E" w:rsidRPr="00E81D8E" w:rsidRDefault="00E81D8E" w:rsidP="00E81D8E">
      <w:pPr>
        <w:pStyle w:val="ListParagraph"/>
        <w:numPr>
          <w:ilvl w:val="0"/>
          <w:numId w:val="16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 w:rsidRPr="00E81D8E"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Ensure the SD card is inserted straight. </w:t>
      </w:r>
    </w:p>
    <w:p w14:paraId="2E3D7ABD" w14:textId="29D6B804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4951C039" w14:textId="2E0C5D58" w:rsidR="005F6105" w:rsidRDefault="001443DE" w:rsidP="00375679">
      <w:pPr>
        <w:pStyle w:val="Heading1"/>
        <w:pageBreakBefore/>
      </w:pPr>
      <w:bookmarkStart w:id="14" w:name="_Toc497069313"/>
      <w:r>
        <w:lastRenderedPageBreak/>
        <w:t>VIEWING STATION</w:t>
      </w:r>
      <w:r w:rsidR="00511514">
        <w:t xml:space="preserve"> SETUP</w:t>
      </w:r>
      <w:bookmarkEnd w:id="14"/>
    </w:p>
    <w:p w14:paraId="3D377C2B" w14:textId="77777777" w:rsidR="00DB762E" w:rsidRDefault="00A42C00">
      <w:pPr>
        <w:pStyle w:val="BodyText"/>
      </w:pPr>
      <w:r>
        <w:rPr>
          <w:noProof/>
        </w:rPr>
        <w:drawing>
          <wp:inline distT="0" distB="0" distL="0" distR="0" wp14:anchorId="530B6985" wp14:editId="231138FD">
            <wp:extent cx="4722611" cy="1306286"/>
            <wp:effectExtent l="0" t="0" r="190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15" b="13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856" cy="131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B10C0" w14:textId="43912693" w:rsidR="00DB762E" w:rsidRDefault="00DB762E" w:rsidP="00DB762E">
      <w:pPr>
        <w:pStyle w:val="ListParagraph"/>
        <w:numPr>
          <w:ilvl w:val="0"/>
          <w:numId w:val="21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Connect computer USB 2.0 t</w:t>
      </w:r>
      <w:r w:rsidR="00E81E80"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o Raspberry Pi via Ethernet </w:t>
      </w: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(use adaptor if necessary)</w:t>
      </w:r>
    </w:p>
    <w:p w14:paraId="7C1AD337" w14:textId="77777777" w:rsidR="0032487F" w:rsidRDefault="0032487F" w:rsidP="0032487F">
      <w:pPr>
        <w:pStyle w:val="ListParagraph"/>
        <w:ind w:left="360"/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2FB7B2D4" w14:textId="7F4CAD82" w:rsidR="00DB762E" w:rsidRDefault="00E81E80" w:rsidP="00DB762E">
      <w:pPr>
        <w:pStyle w:val="ListParagraph"/>
        <w:numPr>
          <w:ilvl w:val="0"/>
          <w:numId w:val="21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When flashing green lights appear on the Raspberry Pi o</w:t>
      </w:r>
      <w:r w:rsidR="00DB762E"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pen </w:t>
      </w: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the </w:t>
      </w:r>
      <w:r w:rsidR="00DB762E">
        <w:rPr>
          <w:rFonts w:ascii="HelveticaNeue-Light" w:hAnsi="HelveticaNeue-Light" w:cs="HelveticaNeue-Light"/>
          <w:color w:val="646567"/>
          <w:sz w:val="28"/>
          <w:lang w:val="en-AU" w:eastAsia="zh-CN"/>
        </w:rPr>
        <w:t>Putty Application</w:t>
      </w:r>
    </w:p>
    <w:p w14:paraId="5B418164" w14:textId="77777777" w:rsidR="0032487F" w:rsidRPr="0032487F" w:rsidRDefault="0032487F" w:rsidP="0032487F">
      <w:pPr>
        <w:pStyle w:val="ListParagraph"/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43382072" w14:textId="77777777" w:rsidR="0032487F" w:rsidRDefault="0032487F" w:rsidP="0032487F">
      <w:pPr>
        <w:pStyle w:val="ListParagraph"/>
        <w:ind w:left="360"/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50320220" w14:textId="12D87EFB" w:rsidR="00DB762E" w:rsidRDefault="0032487F" w:rsidP="00DB762E">
      <w:pPr>
        <w:pStyle w:val="ListParagraph"/>
        <w:numPr>
          <w:ilvl w:val="0"/>
          <w:numId w:val="21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Connect to Pi</w:t>
      </w:r>
    </w:p>
    <w:p w14:paraId="7AA1F55E" w14:textId="569DB092" w:rsidR="00DB762E" w:rsidRDefault="00DB762E" w:rsidP="0032487F">
      <w:pPr>
        <w:pStyle w:val="ListParagraph"/>
        <w:numPr>
          <w:ilvl w:val="0"/>
          <w:numId w:val="24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Username: pi</w:t>
      </w:r>
      <w:r w:rsidR="00A12159">
        <w:rPr>
          <w:rFonts w:ascii="HelveticaNeue-Light" w:hAnsi="HelveticaNeue-Light" w:cs="HelveticaNeue-Light"/>
          <w:color w:val="646567"/>
          <w:sz w:val="28"/>
          <w:lang w:val="en-AU" w:eastAsia="zh-CN"/>
        </w:rPr>
        <w:t>*</w:t>
      </w:r>
    </w:p>
    <w:p w14:paraId="4BAA1AC3" w14:textId="5225F620" w:rsidR="00DB762E" w:rsidRPr="00E81D8E" w:rsidRDefault="00DB762E" w:rsidP="0032487F">
      <w:pPr>
        <w:pStyle w:val="ListParagraph"/>
        <w:numPr>
          <w:ilvl w:val="0"/>
          <w:numId w:val="24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Password: </w:t>
      </w:r>
      <w:r w:rsidR="00A12159">
        <w:rPr>
          <w:rFonts w:ascii="HelveticaNeue-Light" w:hAnsi="HelveticaNeue-Light" w:cs="HelveticaNeue-Light"/>
          <w:color w:val="646567"/>
          <w:sz w:val="28"/>
          <w:lang w:val="en-AU" w:eastAsia="zh-CN"/>
        </w:rPr>
        <w:t>pi*</w:t>
      </w: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ab/>
        <w:t>(default)</w:t>
      </w:r>
    </w:p>
    <w:p w14:paraId="493E755C" w14:textId="77777777" w:rsidR="00DB762E" w:rsidRPr="00E81D8E" w:rsidRDefault="00DB762E" w:rsidP="00DB762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590D1B60" w14:textId="1A701EFD" w:rsidR="00DB762E" w:rsidRDefault="00C30E1C" w:rsidP="00DB762E">
      <w:pPr>
        <w:pStyle w:val="ListParagraph"/>
        <w:numPr>
          <w:ilvl w:val="0"/>
          <w:numId w:val="21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Connect to internet by entering (if not already connected)</w:t>
      </w:r>
    </w:p>
    <w:p w14:paraId="49EA8BC8" w14:textId="46A40F7C" w:rsidR="00C30E1C" w:rsidRDefault="00C30E1C" w:rsidP="009F5883">
      <w:pPr>
        <w:pStyle w:val="ListParagraph"/>
        <w:numPr>
          <w:ilvl w:val="0"/>
          <w:numId w:val="24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proofErr w:type="spellStart"/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Ifdown</w:t>
      </w:r>
      <w:proofErr w:type="spellEnd"/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 wlan0</w:t>
      </w:r>
      <w:r w:rsidR="00A12159">
        <w:rPr>
          <w:rFonts w:ascii="HelveticaNeue-Light" w:hAnsi="HelveticaNeue-Light" w:cs="HelveticaNeue-Light"/>
          <w:color w:val="646567"/>
          <w:sz w:val="28"/>
          <w:lang w:val="en-AU" w:eastAsia="zh-CN"/>
        </w:rPr>
        <w:t>*</w:t>
      </w:r>
    </w:p>
    <w:p w14:paraId="3253F982" w14:textId="1EF2D321" w:rsidR="00C30E1C" w:rsidRDefault="00C30E1C" w:rsidP="009F5883">
      <w:pPr>
        <w:pStyle w:val="ListParagraph"/>
        <w:numPr>
          <w:ilvl w:val="0"/>
          <w:numId w:val="24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proofErr w:type="spellStart"/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Ifup</w:t>
      </w:r>
      <w:proofErr w:type="spellEnd"/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 wlan0</w:t>
      </w:r>
      <w:r w:rsidR="00A12159">
        <w:rPr>
          <w:rFonts w:ascii="HelveticaNeue-Light" w:hAnsi="HelveticaNeue-Light" w:cs="HelveticaNeue-Light"/>
          <w:color w:val="646567"/>
          <w:sz w:val="28"/>
          <w:lang w:val="en-AU" w:eastAsia="zh-CN"/>
        </w:rPr>
        <w:t>*</w:t>
      </w:r>
    </w:p>
    <w:p w14:paraId="66E00A5D" w14:textId="77777777" w:rsidR="00DB762E" w:rsidRPr="00E81D8E" w:rsidRDefault="00DB762E" w:rsidP="00DB762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78AB375D" w14:textId="6A141D78" w:rsidR="0032487F" w:rsidRDefault="0032487F" w:rsidP="0032487F">
      <w:pPr>
        <w:pStyle w:val="ListParagraph"/>
        <w:numPr>
          <w:ilvl w:val="0"/>
          <w:numId w:val="21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Navigate to Directory</w:t>
      </w:r>
    </w:p>
    <w:p w14:paraId="58FD1E96" w14:textId="649A4C9D" w:rsidR="0032487F" w:rsidRDefault="0032487F" w:rsidP="0032487F">
      <w:pPr>
        <w:pStyle w:val="ListParagraph"/>
        <w:numPr>
          <w:ilvl w:val="0"/>
          <w:numId w:val="23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cd </w:t>
      </w:r>
      <w:proofErr w:type="spellStart"/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ctpi</w:t>
      </w:r>
      <w:proofErr w:type="spellEnd"/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/build</w:t>
      </w:r>
      <w:r w:rsidR="00A12159">
        <w:rPr>
          <w:rFonts w:ascii="HelveticaNeue-Light" w:hAnsi="HelveticaNeue-Light" w:cs="HelveticaNeue-Light"/>
          <w:color w:val="646567"/>
          <w:sz w:val="28"/>
          <w:lang w:val="en-AU" w:eastAsia="zh-CN"/>
        </w:rPr>
        <w:t>*</w:t>
      </w:r>
    </w:p>
    <w:p w14:paraId="0C6CFE7C" w14:textId="77777777" w:rsidR="0032487F" w:rsidRDefault="0032487F" w:rsidP="0032487F">
      <w:pPr>
        <w:pStyle w:val="ListParagraph"/>
        <w:ind w:left="1440"/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1963C50F" w14:textId="5501F65C" w:rsidR="0032487F" w:rsidRDefault="0032487F" w:rsidP="0032487F">
      <w:pPr>
        <w:pStyle w:val="ListParagraph"/>
        <w:numPr>
          <w:ilvl w:val="0"/>
          <w:numId w:val="21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Run Program</w:t>
      </w:r>
    </w:p>
    <w:p w14:paraId="30D17FCE" w14:textId="0E7A02A6" w:rsidR="0032487F" w:rsidRPr="0032487F" w:rsidRDefault="0032487F" w:rsidP="0032487F">
      <w:pPr>
        <w:pStyle w:val="ListParagraph"/>
        <w:numPr>
          <w:ilvl w:val="0"/>
          <w:numId w:val="23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 w:rsidRPr="0032487F">
        <w:rPr>
          <w:rFonts w:ascii="HelveticaNeue-Light" w:hAnsi="HelveticaNeue-Light" w:cs="HelveticaNeue-Light"/>
          <w:color w:val="646567"/>
          <w:sz w:val="28"/>
          <w:lang w:val="en-AU" w:eastAsia="zh-CN"/>
        </w:rPr>
        <w:t>./main /dev/ttyUSB0</w:t>
      </w:r>
      <w:r w:rsidR="00A12159">
        <w:rPr>
          <w:rFonts w:ascii="HelveticaNeue-Light" w:hAnsi="HelveticaNeue-Light" w:cs="HelveticaNeue-Light"/>
          <w:color w:val="646567"/>
          <w:sz w:val="28"/>
          <w:lang w:val="en-AU" w:eastAsia="zh-CN"/>
        </w:rPr>
        <w:t>*</w:t>
      </w:r>
    </w:p>
    <w:p w14:paraId="598759BA" w14:textId="7BEC1494" w:rsidR="00DB762E" w:rsidRDefault="00DB762E">
      <w:pPr>
        <w:pStyle w:val="BodyText"/>
      </w:pPr>
    </w:p>
    <w:p w14:paraId="47088B5D" w14:textId="453AAD22" w:rsidR="0032487F" w:rsidRDefault="0082329B" w:rsidP="0032487F">
      <w:pPr>
        <w:pStyle w:val="ListParagraph"/>
        <w:numPr>
          <w:ilvl w:val="0"/>
          <w:numId w:val="21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To </w:t>
      </w:r>
      <w:r w:rsidR="0032487F"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Monitor </w:t>
      </w:r>
      <w:proofErr w:type="gramStart"/>
      <w:r w:rsidR="0032487F">
        <w:rPr>
          <w:rFonts w:ascii="HelveticaNeue-Light" w:hAnsi="HelveticaNeue-Light" w:cs="HelveticaNeue-Light"/>
          <w:color w:val="646567"/>
          <w:sz w:val="28"/>
          <w:lang w:val="en-AU" w:eastAsia="zh-CN"/>
        </w:rPr>
        <w:t>Power</w:t>
      </w:r>
      <w:proofErr w:type="gramEnd"/>
      <w:r w:rsidR="0032487F"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 </w:t>
      </w: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go to</w:t>
      </w:r>
    </w:p>
    <w:p w14:paraId="00903E5A" w14:textId="35A64742" w:rsidR="0032487F" w:rsidRDefault="0032487F" w:rsidP="0032487F">
      <w:pPr>
        <w:pStyle w:val="ListParagraph"/>
        <w:numPr>
          <w:ilvl w:val="0"/>
          <w:numId w:val="23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@</w:t>
      </w:r>
      <w:r w:rsidRPr="0032487F">
        <w:rPr>
          <w:rFonts w:ascii="HelveticaNeue-Light" w:hAnsi="HelveticaNeue-Light" w:cs="HelveticaNeue-Light"/>
          <w:color w:val="646567"/>
          <w:sz w:val="28"/>
          <w:lang w:val="en-AU" w:eastAsia="zh-CN"/>
        </w:rPr>
        <w:t>http://ctm-3501.com/</w:t>
      </w:r>
    </w:p>
    <w:p w14:paraId="262083BF" w14:textId="7FC68215" w:rsidR="00DB762E" w:rsidRDefault="00DB762E">
      <w:pPr>
        <w:pStyle w:val="BodyText"/>
      </w:pPr>
    </w:p>
    <w:p w14:paraId="1DC5047B" w14:textId="77777777" w:rsidR="00A12159" w:rsidRDefault="00A12159" w:rsidP="00A12159">
      <w:pPr>
        <w:pStyle w:val="BlockQuotationFirst"/>
      </w:pPr>
      <w:r>
        <w:rPr>
          <w:spacing w:val="-15"/>
        </w:rPr>
        <w:t>N</w:t>
      </w:r>
      <w:r>
        <w:rPr>
          <w:spacing w:val="-20"/>
        </w:rPr>
        <w:t>ot</w:t>
      </w:r>
      <w:r>
        <w:t>e</w:t>
      </w:r>
    </w:p>
    <w:p w14:paraId="2A49AE5D" w14:textId="78931467" w:rsidR="00A12159" w:rsidRPr="00CA5864" w:rsidRDefault="00A12159" w:rsidP="00A12159">
      <w:pPr>
        <w:pStyle w:val="BlockQuotation"/>
        <w:rPr>
          <w:sz w:val="22"/>
        </w:rPr>
      </w:pPr>
      <w:r w:rsidRPr="00CA5864">
        <w:rPr>
          <w:sz w:val="22"/>
        </w:rPr>
        <w:t>See troubleshooting for more information about internet connection options</w:t>
      </w:r>
      <w:r w:rsidRPr="00CA5864">
        <w:rPr>
          <w:sz w:val="22"/>
        </w:rPr>
        <w:t>. * Must be run at command line Putty window.</w:t>
      </w:r>
      <w:r w:rsidR="00CA5864" w:rsidRPr="00CA5864">
        <w:rPr>
          <w:sz w:val="22"/>
        </w:rPr>
        <w:t xml:space="preserve"> See Screen Application.</w:t>
      </w:r>
    </w:p>
    <w:p w14:paraId="42D39A77" w14:textId="77777777" w:rsidR="005F6105" w:rsidRDefault="00511514" w:rsidP="00BA3A2F">
      <w:pPr>
        <w:pStyle w:val="Heading1"/>
        <w:pageBreakBefore/>
      </w:pPr>
      <w:bookmarkStart w:id="15" w:name="_Toc497069314"/>
      <w:r>
        <w:lastRenderedPageBreak/>
        <w:t>FAQS</w:t>
      </w:r>
      <w:bookmarkEnd w:id="15"/>
    </w:p>
    <w:p w14:paraId="055EFCBB" w14:textId="280FA258" w:rsidR="00CA5864" w:rsidRPr="001443DE" w:rsidRDefault="00CA5864">
      <w:pPr>
        <w:pStyle w:val="BodyText"/>
        <w:rPr>
          <w:highlight w:val="yellow"/>
        </w:rPr>
      </w:pPr>
      <w:r w:rsidRPr="001443DE">
        <w:rPr>
          <w:highlight w:val="yellow"/>
        </w:rPr>
        <w:t>Why when disconnection the Raspberry Pi from my computer it stops monitoring?</w:t>
      </w:r>
    </w:p>
    <w:p w14:paraId="5EFAEA74" w14:textId="7AD3C755" w:rsidR="00CA5864" w:rsidRPr="001443DE" w:rsidRDefault="00CA5864">
      <w:pPr>
        <w:pStyle w:val="BodyText"/>
        <w:rPr>
          <w:highlight w:val="yellow"/>
        </w:rPr>
      </w:pPr>
    </w:p>
    <w:p w14:paraId="2992FF04" w14:textId="1F7D07D9" w:rsidR="00CA5864" w:rsidRPr="001443DE" w:rsidRDefault="00CA5864">
      <w:pPr>
        <w:pStyle w:val="BodyText"/>
        <w:rPr>
          <w:highlight w:val="yellow"/>
        </w:rPr>
      </w:pPr>
    </w:p>
    <w:p w14:paraId="1AA2C9FB" w14:textId="77777777" w:rsidR="00110B64" w:rsidRPr="001443DE" w:rsidRDefault="00110B64">
      <w:pPr>
        <w:pStyle w:val="BodyText"/>
        <w:rPr>
          <w:highlight w:val="yellow"/>
        </w:rPr>
      </w:pPr>
    </w:p>
    <w:p w14:paraId="4AD9A557" w14:textId="28123EAB" w:rsidR="005F6105" w:rsidRPr="001443DE" w:rsidRDefault="00E81E80">
      <w:pPr>
        <w:pStyle w:val="BodyText"/>
        <w:rPr>
          <w:highlight w:val="yellow"/>
        </w:rPr>
      </w:pPr>
      <w:r w:rsidRPr="001443DE">
        <w:rPr>
          <w:highlight w:val="yellow"/>
        </w:rPr>
        <w:t>Why has the Raspberry Pi not connect</w:t>
      </w:r>
      <w:r w:rsidR="00CA5864" w:rsidRPr="001443DE">
        <w:rPr>
          <w:highlight w:val="yellow"/>
        </w:rPr>
        <w:t>ed</w:t>
      </w:r>
      <w:r w:rsidRPr="001443DE">
        <w:rPr>
          <w:highlight w:val="yellow"/>
        </w:rPr>
        <w:t xml:space="preserve"> yet?</w:t>
      </w:r>
    </w:p>
    <w:p w14:paraId="79737B34" w14:textId="074E0F1A" w:rsidR="00E81E80" w:rsidRPr="001443DE" w:rsidRDefault="00E81E80">
      <w:pPr>
        <w:pStyle w:val="BodyText"/>
        <w:rPr>
          <w:highlight w:val="yellow"/>
        </w:rPr>
      </w:pPr>
    </w:p>
    <w:p w14:paraId="58A61955" w14:textId="77777777" w:rsidR="00CA5864" w:rsidRPr="001443DE" w:rsidRDefault="00CA5864">
      <w:pPr>
        <w:pStyle w:val="BodyText"/>
        <w:rPr>
          <w:highlight w:val="yellow"/>
        </w:rPr>
      </w:pPr>
    </w:p>
    <w:p w14:paraId="665B0928" w14:textId="4D7B2D2E" w:rsidR="00E81E80" w:rsidRPr="001443DE" w:rsidRDefault="00E81E80">
      <w:pPr>
        <w:pStyle w:val="BodyText"/>
        <w:rPr>
          <w:highlight w:val="yellow"/>
        </w:rPr>
      </w:pPr>
    </w:p>
    <w:p w14:paraId="09811BE6" w14:textId="1ABD1C7C" w:rsidR="00E81E80" w:rsidRPr="001443DE" w:rsidRDefault="00E81E80">
      <w:pPr>
        <w:pStyle w:val="BodyText"/>
        <w:rPr>
          <w:highlight w:val="yellow"/>
        </w:rPr>
      </w:pPr>
      <w:r w:rsidRPr="001443DE">
        <w:rPr>
          <w:highlight w:val="yellow"/>
        </w:rPr>
        <w:t>Why am I not seeing any green Lights on the Raspberry Pi?</w:t>
      </w:r>
    </w:p>
    <w:p w14:paraId="63FA714D" w14:textId="7726B741" w:rsidR="00CA5864" w:rsidRPr="001443DE" w:rsidRDefault="00CA5864">
      <w:pPr>
        <w:pStyle w:val="BodyText"/>
        <w:rPr>
          <w:highlight w:val="yellow"/>
        </w:rPr>
      </w:pPr>
    </w:p>
    <w:p w14:paraId="23512F9A" w14:textId="77777777" w:rsidR="00CA5864" w:rsidRPr="001443DE" w:rsidRDefault="00CA5864">
      <w:pPr>
        <w:pStyle w:val="BodyText"/>
        <w:rPr>
          <w:highlight w:val="yellow"/>
        </w:rPr>
      </w:pPr>
    </w:p>
    <w:p w14:paraId="45A72EC9" w14:textId="39BAB980" w:rsidR="00CA5864" w:rsidRPr="001443DE" w:rsidRDefault="00CA5864">
      <w:pPr>
        <w:pStyle w:val="BodyText"/>
        <w:rPr>
          <w:highlight w:val="yellow"/>
        </w:rPr>
      </w:pPr>
    </w:p>
    <w:p w14:paraId="4B6B2D3B" w14:textId="3CBFF950" w:rsidR="00CA5864" w:rsidRPr="001443DE" w:rsidRDefault="00CA5864">
      <w:pPr>
        <w:pStyle w:val="BodyText"/>
        <w:rPr>
          <w:highlight w:val="yellow"/>
        </w:rPr>
      </w:pPr>
      <w:r w:rsidRPr="001443DE">
        <w:rPr>
          <w:highlight w:val="yellow"/>
        </w:rPr>
        <w:t>Why is my current very high?</w:t>
      </w:r>
    </w:p>
    <w:p w14:paraId="2BCC496E" w14:textId="27EABC44" w:rsidR="00CA5864" w:rsidRPr="001443DE" w:rsidRDefault="00CA5864">
      <w:pPr>
        <w:pStyle w:val="BodyText"/>
        <w:rPr>
          <w:highlight w:val="yellow"/>
        </w:rPr>
      </w:pPr>
    </w:p>
    <w:p w14:paraId="734531D3" w14:textId="77777777" w:rsidR="00347133" w:rsidRPr="001443DE" w:rsidRDefault="00347133">
      <w:pPr>
        <w:pStyle w:val="BodyText"/>
        <w:rPr>
          <w:highlight w:val="yellow"/>
        </w:rPr>
      </w:pPr>
    </w:p>
    <w:p w14:paraId="7A8B09DA" w14:textId="4305D86C" w:rsidR="00CA5864" w:rsidRPr="001443DE" w:rsidRDefault="00CA5864">
      <w:pPr>
        <w:pStyle w:val="BodyText"/>
        <w:rPr>
          <w:highlight w:val="yellow"/>
        </w:rPr>
      </w:pPr>
    </w:p>
    <w:p w14:paraId="524C742F" w14:textId="0E81E27F" w:rsidR="00CA5864" w:rsidRPr="001443DE" w:rsidRDefault="00347133">
      <w:pPr>
        <w:pStyle w:val="BodyText"/>
        <w:rPr>
          <w:highlight w:val="yellow"/>
        </w:rPr>
      </w:pPr>
      <w:r w:rsidRPr="001443DE">
        <w:rPr>
          <w:highlight w:val="yellow"/>
        </w:rPr>
        <w:t>Why won’t the Graphs refresh?</w:t>
      </w:r>
    </w:p>
    <w:p w14:paraId="27DAD5D7" w14:textId="0F7E3AA4" w:rsidR="00347133" w:rsidRPr="001443DE" w:rsidRDefault="00347133">
      <w:pPr>
        <w:pStyle w:val="BodyText"/>
        <w:rPr>
          <w:highlight w:val="yellow"/>
        </w:rPr>
      </w:pPr>
    </w:p>
    <w:p w14:paraId="789C58FA" w14:textId="210E5FE4" w:rsidR="00347133" w:rsidRPr="001443DE" w:rsidRDefault="00347133">
      <w:pPr>
        <w:pStyle w:val="BodyText"/>
        <w:rPr>
          <w:highlight w:val="yellow"/>
        </w:rPr>
      </w:pPr>
    </w:p>
    <w:p w14:paraId="3F81650D" w14:textId="620E788A" w:rsidR="00347133" w:rsidRPr="001443DE" w:rsidRDefault="00347133">
      <w:pPr>
        <w:pStyle w:val="BodyText"/>
        <w:rPr>
          <w:highlight w:val="yellow"/>
        </w:rPr>
      </w:pPr>
    </w:p>
    <w:p w14:paraId="603337A6" w14:textId="77777777" w:rsidR="00347133" w:rsidRPr="001443DE" w:rsidRDefault="00347133">
      <w:pPr>
        <w:pStyle w:val="BodyText"/>
        <w:rPr>
          <w:highlight w:val="yellow"/>
        </w:rPr>
      </w:pPr>
    </w:p>
    <w:p w14:paraId="6C516BD0" w14:textId="5E0F640D" w:rsidR="00347133" w:rsidRDefault="00347133">
      <w:pPr>
        <w:pStyle w:val="BodyText"/>
      </w:pPr>
      <w:r w:rsidRPr="001443DE">
        <w:rPr>
          <w:highlight w:val="yellow"/>
        </w:rPr>
        <w:t>Why is the Raspberry Pi not receiving any data?</w:t>
      </w:r>
    </w:p>
    <w:p w14:paraId="1AA8D9D8" w14:textId="77777777" w:rsidR="00E64DEE" w:rsidRPr="00E64DEE" w:rsidRDefault="00511514" w:rsidP="00E81E80">
      <w:pPr>
        <w:pStyle w:val="Heading1"/>
        <w:pageBreakBefore/>
      </w:pPr>
      <w:bookmarkStart w:id="16" w:name="_Toc497069315"/>
      <w:r>
        <w:lastRenderedPageBreak/>
        <w:t>TECHNICAL INFORMATION</w:t>
      </w:r>
      <w:bookmarkEnd w:id="16"/>
    </w:p>
    <w:p w14:paraId="5AB9E1C6" w14:textId="1B2D276D" w:rsidR="00E64DEE" w:rsidRPr="001443DE" w:rsidRDefault="00110B64" w:rsidP="00E64DEE">
      <w:pPr>
        <w:pStyle w:val="BodyText"/>
        <w:rPr>
          <w:highlight w:val="yellow"/>
        </w:rPr>
      </w:pPr>
      <w:r w:rsidRPr="001443DE">
        <w:rPr>
          <w:highlight w:val="yellow"/>
        </w:rPr>
        <w:t xml:space="preserve">Setting up an </w:t>
      </w:r>
      <w:r w:rsidR="004B23B2" w:rsidRPr="001443DE">
        <w:rPr>
          <w:highlight w:val="yellow"/>
        </w:rPr>
        <w:t>Internet Connection</w:t>
      </w:r>
    </w:p>
    <w:p w14:paraId="606049AC" w14:textId="198C1BDC" w:rsidR="004B23B2" w:rsidRPr="001443DE" w:rsidRDefault="004B23B2" w:rsidP="00E64DEE">
      <w:pPr>
        <w:pStyle w:val="BodyText"/>
        <w:rPr>
          <w:highlight w:val="yellow"/>
        </w:rPr>
      </w:pPr>
    </w:p>
    <w:p w14:paraId="2F15863D" w14:textId="00EEF75D" w:rsidR="004B23B2" w:rsidRPr="001443DE" w:rsidRDefault="004B23B2" w:rsidP="00E64DEE">
      <w:pPr>
        <w:pStyle w:val="BodyText"/>
        <w:rPr>
          <w:highlight w:val="yellow"/>
        </w:rPr>
      </w:pPr>
      <w:r w:rsidRPr="001443DE">
        <w:rPr>
          <w:highlight w:val="yellow"/>
        </w:rPr>
        <w:t xml:space="preserve">Setting Up </w:t>
      </w:r>
      <w:r w:rsidR="00110B64" w:rsidRPr="001443DE">
        <w:rPr>
          <w:highlight w:val="yellow"/>
        </w:rPr>
        <w:t xml:space="preserve">the </w:t>
      </w:r>
      <w:r w:rsidRPr="001443DE">
        <w:rPr>
          <w:highlight w:val="yellow"/>
        </w:rPr>
        <w:t>Putty</w:t>
      </w:r>
      <w:r w:rsidR="00110B64" w:rsidRPr="001443DE">
        <w:rPr>
          <w:highlight w:val="yellow"/>
        </w:rPr>
        <w:t xml:space="preserve"> Application</w:t>
      </w:r>
    </w:p>
    <w:p w14:paraId="089E4FB0" w14:textId="77777777" w:rsidR="004B23B2" w:rsidRPr="001443DE" w:rsidRDefault="004B23B2" w:rsidP="00E64DEE">
      <w:pPr>
        <w:pStyle w:val="BodyText"/>
        <w:rPr>
          <w:highlight w:val="yellow"/>
        </w:rPr>
      </w:pPr>
    </w:p>
    <w:p w14:paraId="6D2EA983" w14:textId="4D4D573B" w:rsidR="004B23B2" w:rsidRPr="001443DE" w:rsidRDefault="004B23B2" w:rsidP="00E64DEE">
      <w:pPr>
        <w:pStyle w:val="BodyText"/>
        <w:rPr>
          <w:highlight w:val="yellow"/>
        </w:rPr>
      </w:pPr>
      <w:r w:rsidRPr="001443DE">
        <w:rPr>
          <w:highlight w:val="yellow"/>
        </w:rPr>
        <w:t>Setting up the Raspberry Pi</w:t>
      </w:r>
      <w:r w:rsidR="00110B64" w:rsidRPr="001443DE">
        <w:rPr>
          <w:highlight w:val="yellow"/>
        </w:rPr>
        <w:t xml:space="preserve"> with a Static IP</w:t>
      </w:r>
    </w:p>
    <w:p w14:paraId="10EA7C51" w14:textId="0EAFE48E" w:rsidR="004B23B2" w:rsidRPr="001443DE" w:rsidRDefault="004B23B2" w:rsidP="00E64DEE">
      <w:pPr>
        <w:pStyle w:val="BodyText"/>
        <w:rPr>
          <w:highlight w:val="yellow"/>
        </w:rPr>
      </w:pPr>
    </w:p>
    <w:p w14:paraId="020006E2" w14:textId="35EF8145" w:rsidR="004B23B2" w:rsidRPr="001443DE" w:rsidRDefault="00110B64" w:rsidP="00E64DEE">
      <w:pPr>
        <w:pStyle w:val="BodyText"/>
        <w:rPr>
          <w:highlight w:val="yellow"/>
        </w:rPr>
      </w:pPr>
      <w:r w:rsidRPr="001443DE">
        <w:rPr>
          <w:highlight w:val="yellow"/>
        </w:rPr>
        <w:t>How to use the Command Line</w:t>
      </w:r>
    </w:p>
    <w:p w14:paraId="487F131F" w14:textId="08BAD6AB" w:rsidR="00CA5864" w:rsidRPr="001443DE" w:rsidRDefault="00CA5864" w:rsidP="00E64DEE">
      <w:pPr>
        <w:pStyle w:val="BodyText"/>
        <w:rPr>
          <w:highlight w:val="yellow"/>
        </w:rPr>
      </w:pPr>
    </w:p>
    <w:p w14:paraId="02CA0F0E" w14:textId="2B013502" w:rsidR="00CA5864" w:rsidRDefault="00CA5864" w:rsidP="00E64DEE">
      <w:pPr>
        <w:pStyle w:val="BodyText"/>
      </w:pPr>
      <w:r w:rsidRPr="001443DE">
        <w:rPr>
          <w:highlight w:val="yellow"/>
        </w:rPr>
        <w:t>How to connect the Raspberry Pi to a virtual Screen</w:t>
      </w:r>
    </w:p>
    <w:p w14:paraId="3BEB2BCF" w14:textId="77777777" w:rsidR="005F6105" w:rsidRDefault="00511514" w:rsidP="00E81E80">
      <w:pPr>
        <w:pStyle w:val="Heading1"/>
        <w:pageBreakBefore/>
      </w:pPr>
      <w:bookmarkStart w:id="17" w:name="_Toc497069316"/>
      <w:r>
        <w:lastRenderedPageBreak/>
        <w:t>INSTALLATION NOTES</w:t>
      </w:r>
      <w:bookmarkEnd w:id="17"/>
    </w:p>
    <w:p w14:paraId="47FC7280" w14:textId="77777777" w:rsidR="007A5EE9" w:rsidRDefault="007A5EE9" w:rsidP="007A5EE9">
      <w:pPr>
        <w:pStyle w:val="Heading2"/>
      </w:pPr>
      <w:bookmarkStart w:id="18" w:name="_Toc497069317"/>
      <w:r>
        <w:t>Nominal Ratings</w:t>
      </w:r>
      <w:bookmarkEnd w:id="18"/>
    </w:p>
    <w:p w14:paraId="7822113C" w14:textId="77777777" w:rsidR="001443DE" w:rsidRDefault="001443DE">
      <w:pPr>
        <w:pStyle w:val="BodyText"/>
      </w:pPr>
    </w:p>
    <w:p w14:paraId="5EFBE5E2" w14:textId="1BEF4140" w:rsidR="001443DE" w:rsidRPr="001443DE" w:rsidRDefault="001443DE">
      <w:pPr>
        <w:pStyle w:val="BodyText"/>
        <w:rPr>
          <w:highlight w:val="yellow"/>
        </w:rPr>
      </w:pPr>
      <w:proofErr w:type="spellStart"/>
      <w:r w:rsidRPr="001443DE">
        <w:rPr>
          <w:highlight w:val="yellow"/>
        </w:rPr>
        <w:t>sOMETHING</w:t>
      </w:r>
      <w:proofErr w:type="spellEnd"/>
      <w:r w:rsidRPr="001443DE">
        <w:rPr>
          <w:highlight w:val="yellow"/>
        </w:rPr>
        <w:t xml:space="preserve"> ABOUT 230v nominal voltage</w:t>
      </w:r>
    </w:p>
    <w:p w14:paraId="5EE94291" w14:textId="4DFC314B" w:rsidR="005F6105" w:rsidRDefault="005F6105">
      <w:pPr>
        <w:pStyle w:val="BodyText"/>
      </w:pPr>
      <w:r w:rsidRPr="001443DE">
        <w:rPr>
          <w:highlight w:val="yellow"/>
        </w:rPr>
        <w:t>When you save the manual template</w:t>
      </w:r>
      <w:r w:rsidR="00977C9A" w:rsidRPr="001443DE">
        <w:rPr>
          <w:highlight w:val="yellow"/>
        </w:rPr>
        <w:fldChar w:fldCharType="begin"/>
      </w:r>
      <w:r w:rsidR="00977C9A" w:rsidRPr="001443DE">
        <w:rPr>
          <w:highlight w:val="yellow"/>
        </w:rPr>
        <w:instrText xml:space="preserve"> XE "template" </w:instrText>
      </w:r>
      <w:r w:rsidR="00977C9A" w:rsidRPr="001443DE">
        <w:rPr>
          <w:highlight w:val="yellow"/>
        </w:rPr>
        <w:fldChar w:fldCharType="end"/>
      </w:r>
      <w:r w:rsidRPr="001443DE">
        <w:rPr>
          <w:highlight w:val="yellow"/>
        </w:rPr>
        <w:t xml:space="preserve"> with your changes, </w:t>
      </w:r>
      <w:r w:rsidR="005D26B9" w:rsidRPr="001443DE">
        <w:rPr>
          <w:highlight w:val="yellow"/>
        </w:rPr>
        <w:t>it will be easier to create documents in the future</w:t>
      </w:r>
      <w:r w:rsidRPr="001443DE">
        <w:rPr>
          <w:highlight w:val="yellow"/>
        </w:rPr>
        <w:t>. To customize this manual:</w:t>
      </w:r>
    </w:p>
    <w:p w14:paraId="59C9E2B2" w14:textId="4A88082F" w:rsidR="005D168B" w:rsidRPr="005D168B" w:rsidRDefault="005D168B" w:rsidP="005D168B">
      <w:pPr>
        <w:pStyle w:val="BodyText"/>
      </w:pPr>
    </w:p>
    <w:sectPr w:rsidR="005D168B" w:rsidRPr="005D168B" w:rsidSect="00E81E80">
      <w:headerReference w:type="default" r:id="rId40"/>
      <w:footerReference w:type="default" r:id="rId41"/>
      <w:headerReference w:type="first" r:id="rId42"/>
      <w:type w:val="continuous"/>
      <w:pgSz w:w="12240" w:h="15840" w:code="1"/>
      <w:pgMar w:top="1800" w:right="1195" w:bottom="1440" w:left="3355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A0929A" w14:textId="77777777" w:rsidR="00AC76AA" w:rsidRDefault="00AC76AA">
      <w:r>
        <w:separator/>
      </w:r>
    </w:p>
  </w:endnote>
  <w:endnote w:type="continuationSeparator" w:id="0">
    <w:p w14:paraId="5B250C3E" w14:textId="77777777" w:rsidR="00AC76AA" w:rsidRDefault="00AC76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altName w:val="Times New Roman PSMT"/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Neue-Ligh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ms Rmn">
    <w:panose1 w:val="02020603040505020304"/>
    <w:charset w:val="00"/>
    <w:family w:val="roman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Neue-Medium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8F1505" w14:textId="77777777" w:rsidR="00E16EE8" w:rsidRDefault="00E16EE8">
    <w:pPr>
      <w:pStyle w:val="Foo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</w:rPr>
      <w:t>3</w:t>
    </w:r>
    <w:r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C7E9B3" w14:textId="77777777" w:rsidR="00E16EE8" w:rsidRDefault="00E16EE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9F6424" w14:textId="77777777" w:rsidR="00E16EE8" w:rsidRDefault="00E16EE8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4C33D4" w14:textId="77777777" w:rsidR="00E16EE8" w:rsidRDefault="00E16EE8">
    <w:pPr>
      <w:pStyle w:val="Foo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9154B0">
      <w:rPr>
        <w:rStyle w:val="PageNumber"/>
        <w:noProof/>
      </w:rPr>
      <w:t>1</w:t>
    </w:r>
    <w:r>
      <w:rPr>
        <w:rStyle w:val="PageNumber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B4CA92" w14:textId="77777777" w:rsidR="00E16EE8" w:rsidRDefault="00E16EE8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63890D" w14:textId="77777777" w:rsidR="00E16EE8" w:rsidRDefault="00E16EE8">
    <w:pPr>
      <w:pStyle w:val="Footer"/>
      <w:framePr w:wrap="notBesid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9154B0">
      <w:rPr>
        <w:rStyle w:val="PageNumber"/>
        <w:noProof/>
      </w:rPr>
      <w:t>3</w:t>
    </w:r>
    <w:r>
      <w:rPr>
        <w:rStyle w:val="PageNumber"/>
      </w:rPr>
      <w:fldChar w:fldCharType="end"/>
    </w:r>
  </w:p>
  <w:p w14:paraId="578DA258" w14:textId="77777777" w:rsidR="00E16EE8" w:rsidRDefault="00E16EE8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21F686" w14:textId="77777777" w:rsidR="00E12C4A" w:rsidRDefault="00E12C4A">
    <w:pPr>
      <w:pStyle w:val="Footer"/>
      <w:framePr w:wrap="notBesid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4</w:t>
    </w:r>
    <w:r>
      <w:rPr>
        <w:rStyle w:val="PageNumber"/>
      </w:rPr>
      <w:fldChar w:fldCharType="end"/>
    </w:r>
  </w:p>
  <w:p w14:paraId="79FB5090" w14:textId="77777777" w:rsidR="00E12C4A" w:rsidRDefault="00E12C4A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4E0217" w14:textId="77777777" w:rsidR="00E16EE8" w:rsidRDefault="00E16EE8">
    <w:pPr>
      <w:pStyle w:val="Footer"/>
      <w:framePr w:wrap="notBesid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9154B0">
      <w:rPr>
        <w:rStyle w:val="PageNumber"/>
        <w:noProof/>
      </w:rPr>
      <w:t>7</w:t>
    </w:r>
    <w:r>
      <w:rPr>
        <w:rStyle w:val="PageNumber"/>
      </w:rPr>
      <w:fldChar w:fldCharType="end"/>
    </w:r>
  </w:p>
  <w:p w14:paraId="2AB31555" w14:textId="77777777" w:rsidR="00E16EE8" w:rsidRDefault="00E16E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0AAE97" w14:textId="77777777" w:rsidR="00AC76AA" w:rsidRDefault="00AC76AA">
      <w:r>
        <w:separator/>
      </w:r>
    </w:p>
  </w:footnote>
  <w:footnote w:type="continuationSeparator" w:id="0">
    <w:p w14:paraId="01D8AE3A" w14:textId="77777777" w:rsidR="00AC76AA" w:rsidRDefault="00AC76A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C9ED77" w14:textId="77777777" w:rsidR="00E16EE8" w:rsidRDefault="00E16EE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15B5B0" w14:textId="77777777" w:rsidR="00E16EE8" w:rsidRPr="00511514" w:rsidRDefault="00511514">
    <w:pPr>
      <w:pStyle w:val="Header"/>
      <w:rPr>
        <w:lang w:val="en-AU"/>
      </w:rPr>
    </w:pPr>
    <w:r>
      <w:rPr>
        <w:lang w:val="en-AU"/>
      </w:rPr>
      <w:t>ctm-3501 user manual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8C6B33" w14:textId="77777777" w:rsidR="00E16EE8" w:rsidRDefault="00E16EE8">
    <w:pPr>
      <w:pStyle w:val="Header"/>
    </w:pPr>
    <w:r>
      <w:t>Design Customization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BC7800" w14:textId="77777777" w:rsidR="00E16EE8" w:rsidRDefault="00E16EE8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D7C1EB" w14:textId="77777777" w:rsidR="00E16EE8" w:rsidRDefault="00E16EE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00CB1BCA"/>
    <w:multiLevelType w:val="hybridMultilevel"/>
    <w:tmpl w:val="806C2368"/>
    <w:lvl w:ilvl="0" w:tplc="3FF4FE46">
      <w:start w:val="1"/>
      <w:numFmt w:val="upperLetter"/>
      <w:lvlText w:val="%1.)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3D4C74"/>
    <w:multiLevelType w:val="multilevel"/>
    <w:tmpl w:val="CA8E4D84"/>
    <w:styleLink w:val="Style1"/>
    <w:lvl w:ilvl="0">
      <w:start w:val="1"/>
      <w:numFmt w:val="upperLetter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2C587A"/>
    <w:multiLevelType w:val="hybridMultilevel"/>
    <w:tmpl w:val="806C2368"/>
    <w:lvl w:ilvl="0" w:tplc="3FF4FE46">
      <w:start w:val="1"/>
      <w:numFmt w:val="upperLetter"/>
      <w:lvlText w:val="%1.)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B60B95"/>
    <w:multiLevelType w:val="singleLevel"/>
    <w:tmpl w:val="FFFFFFFF"/>
    <w:lvl w:ilvl="0">
      <w:numFmt w:val="decimal"/>
      <w:lvlText w:val="*"/>
      <w:lvlJc w:val="left"/>
    </w:lvl>
  </w:abstractNum>
  <w:abstractNum w:abstractNumId="5" w15:restartNumberingAfterBreak="0">
    <w:nsid w:val="1B280BA7"/>
    <w:multiLevelType w:val="hybridMultilevel"/>
    <w:tmpl w:val="6150BF8C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D4548E">
      <w:start w:val="33"/>
      <w:numFmt w:val="bullet"/>
      <w:lvlText w:val=""/>
      <w:lvlJc w:val="left"/>
      <w:pPr>
        <w:ind w:left="1440" w:hanging="360"/>
      </w:pPr>
      <w:rPr>
        <w:rFonts w:ascii="Wingdings" w:eastAsia="Times New Roman" w:hAnsi="Wingdings" w:cs="HelveticaNeue-Light" w:hint="default"/>
      </w:rPr>
    </w:lvl>
    <w:lvl w:ilvl="2" w:tplc="40D4548E">
      <w:start w:val="33"/>
      <w:numFmt w:val="bullet"/>
      <w:lvlText w:val=""/>
      <w:lvlJc w:val="left"/>
      <w:pPr>
        <w:ind w:left="2160" w:hanging="180"/>
      </w:pPr>
      <w:rPr>
        <w:rFonts w:ascii="Wingdings" w:eastAsia="Times New Roman" w:hAnsi="Wingdings" w:cs="HelveticaNeue-Light" w:hint="default"/>
      </w:r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3D1D28"/>
    <w:multiLevelType w:val="hybridMultilevel"/>
    <w:tmpl w:val="56E27726"/>
    <w:lvl w:ilvl="0" w:tplc="01F68A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4613202"/>
    <w:multiLevelType w:val="hybridMultilevel"/>
    <w:tmpl w:val="7248AA7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D6162F"/>
    <w:multiLevelType w:val="singleLevel"/>
    <w:tmpl w:val="F15AD34A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Tms Rmn" w:hAnsi="Tms Rmn" w:hint="default"/>
        <w:sz w:val="20"/>
      </w:rPr>
    </w:lvl>
  </w:abstractNum>
  <w:abstractNum w:abstractNumId="9" w15:restartNumberingAfterBreak="0">
    <w:nsid w:val="4C510602"/>
    <w:multiLevelType w:val="singleLevel"/>
    <w:tmpl w:val="F1444738"/>
    <w:lvl w:ilvl="0">
      <w:start w:val="1"/>
      <w:numFmt w:val="bullet"/>
      <w:pStyle w:val="ListBullet5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54465931"/>
    <w:multiLevelType w:val="hybridMultilevel"/>
    <w:tmpl w:val="F960862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9B0C49"/>
    <w:multiLevelType w:val="singleLevel"/>
    <w:tmpl w:val="B8D67778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Arial Black" w:hAnsi="Arial Black"/>
        <w:sz w:val="20"/>
      </w:rPr>
    </w:lvl>
  </w:abstractNum>
  <w:abstractNum w:abstractNumId="12" w15:restartNumberingAfterBreak="0">
    <w:nsid w:val="5BAD38DB"/>
    <w:multiLevelType w:val="hybridMultilevel"/>
    <w:tmpl w:val="D178A22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A00BD2"/>
    <w:multiLevelType w:val="hybridMultilevel"/>
    <w:tmpl w:val="6E24ED9E"/>
    <w:lvl w:ilvl="0" w:tplc="01F68A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436190"/>
    <w:multiLevelType w:val="singleLevel"/>
    <w:tmpl w:val="D7CE7166"/>
    <w:lvl w:ilvl="0">
      <w:start w:val="1"/>
      <w:numFmt w:val="bullet"/>
      <w:pStyle w:val="List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5" w15:restartNumberingAfterBreak="0">
    <w:nsid w:val="622B4504"/>
    <w:multiLevelType w:val="hybridMultilevel"/>
    <w:tmpl w:val="D20A615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D4548E">
      <w:start w:val="33"/>
      <w:numFmt w:val="bullet"/>
      <w:lvlText w:val=""/>
      <w:lvlJc w:val="left"/>
      <w:pPr>
        <w:ind w:left="1440" w:hanging="360"/>
      </w:pPr>
      <w:rPr>
        <w:rFonts w:ascii="Wingdings" w:eastAsia="Times New Roman" w:hAnsi="Wingdings" w:cs="HelveticaNeue-Light" w:hint="default"/>
      </w:r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2540DA9"/>
    <w:multiLevelType w:val="singleLevel"/>
    <w:tmpl w:val="B8D67778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Arial Black" w:hAnsi="Arial Black"/>
        <w:sz w:val="20"/>
      </w:rPr>
    </w:lvl>
  </w:abstractNum>
  <w:abstractNum w:abstractNumId="17" w15:restartNumberingAfterBreak="0">
    <w:nsid w:val="69BE61FF"/>
    <w:multiLevelType w:val="hybridMultilevel"/>
    <w:tmpl w:val="9D22B46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8412E9"/>
    <w:multiLevelType w:val="hybridMultilevel"/>
    <w:tmpl w:val="806C2368"/>
    <w:lvl w:ilvl="0" w:tplc="3FF4FE46">
      <w:start w:val="1"/>
      <w:numFmt w:val="upperLetter"/>
      <w:lvlText w:val="%1.)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9295DB4"/>
    <w:multiLevelType w:val="hybridMultilevel"/>
    <w:tmpl w:val="95CAF9CA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696EBF"/>
    <w:multiLevelType w:val="hybridMultilevel"/>
    <w:tmpl w:val="8BA0F898"/>
    <w:lvl w:ilvl="0" w:tplc="40D4548E">
      <w:start w:val="33"/>
      <w:numFmt w:val="bullet"/>
      <w:lvlText w:val=""/>
      <w:lvlJc w:val="left"/>
      <w:pPr>
        <w:ind w:left="2160" w:hanging="360"/>
      </w:pPr>
      <w:rPr>
        <w:rFonts w:ascii="Wingdings" w:eastAsia="Times New Roman" w:hAnsi="Wingdings" w:cs="HelveticaNeue-Light" w:hint="default"/>
      </w:rPr>
    </w:lvl>
    <w:lvl w:ilvl="1" w:tplc="0C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7BC6376D"/>
    <w:multiLevelType w:val="hybridMultilevel"/>
    <w:tmpl w:val="B30418A8"/>
    <w:lvl w:ilvl="0" w:tplc="A606C7E4">
      <w:start w:val="1"/>
      <w:numFmt w:val="decimal"/>
      <w:pStyle w:val="Points"/>
      <w:lvlText w:val="%1."/>
      <w:lvlJc w:val="left"/>
      <w:pPr>
        <w:ind w:left="360" w:hanging="360"/>
      </w:p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7C6B6E6E"/>
    <w:multiLevelType w:val="hybridMultilevel"/>
    <w:tmpl w:val="6D8AAEF0"/>
    <w:lvl w:ilvl="0" w:tplc="40D4548E">
      <w:start w:val="33"/>
      <w:numFmt w:val="bullet"/>
      <w:lvlText w:val=""/>
      <w:lvlJc w:val="left"/>
      <w:pPr>
        <w:ind w:left="1919" w:hanging="360"/>
      </w:pPr>
      <w:rPr>
        <w:rFonts w:ascii="Wingdings" w:eastAsia="Times New Roman" w:hAnsi="Wingdings" w:cs="HelveticaNeue-Light" w:hint="default"/>
      </w:rPr>
    </w:lvl>
    <w:lvl w:ilvl="1" w:tplc="0C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num w:numId="1">
    <w:abstractNumId w:val="0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/>
          <w:sz w:val="28"/>
        </w:rPr>
      </w:lvl>
    </w:lvlOverride>
  </w:num>
  <w:num w:numId="2">
    <w:abstractNumId w:val="11"/>
  </w:num>
  <w:num w:numId="3">
    <w:abstractNumId w:val="16"/>
  </w:num>
  <w:num w:numId="4">
    <w:abstractNumId w:val="14"/>
  </w:num>
  <w:num w:numId="5">
    <w:abstractNumId w:val="9"/>
  </w:num>
  <w:num w:numId="6">
    <w:abstractNumId w:val="8"/>
  </w:num>
  <w:num w:numId="7">
    <w:abstractNumId w:val="21"/>
  </w:num>
  <w:num w:numId="8">
    <w:abstractNumId w:val="2"/>
  </w:num>
  <w:num w:numId="9">
    <w:abstractNumId w:val="18"/>
  </w:num>
  <w:num w:numId="10">
    <w:abstractNumId w:val="1"/>
  </w:num>
  <w:num w:numId="11">
    <w:abstractNumId w:val="4"/>
  </w:num>
  <w:num w:numId="12">
    <w:abstractNumId w:val="3"/>
  </w:num>
  <w:num w:numId="13">
    <w:abstractNumId w:val="21"/>
  </w:num>
  <w:num w:numId="14">
    <w:abstractNumId w:val="6"/>
  </w:num>
  <w:num w:numId="15">
    <w:abstractNumId w:val="13"/>
  </w:num>
  <w:num w:numId="16">
    <w:abstractNumId w:val="19"/>
  </w:num>
  <w:num w:numId="17">
    <w:abstractNumId w:val="12"/>
  </w:num>
  <w:num w:numId="18">
    <w:abstractNumId w:val="17"/>
  </w:num>
  <w:num w:numId="19">
    <w:abstractNumId w:val="21"/>
    <w:lvlOverride w:ilvl="0">
      <w:startOverride w:val="1"/>
    </w:lvlOverride>
  </w:num>
  <w:num w:numId="20">
    <w:abstractNumId w:val="10"/>
  </w:num>
  <w:num w:numId="21">
    <w:abstractNumId w:val="15"/>
  </w:num>
  <w:num w:numId="22">
    <w:abstractNumId w:val="7"/>
  </w:num>
  <w:num w:numId="23">
    <w:abstractNumId w:val="22"/>
  </w:num>
  <w:num w:numId="24">
    <w:abstractNumId w:val="20"/>
  </w:num>
  <w:num w:numId="25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embedSystemFonts/>
  <w:activeWritingStyle w:appName="MSWord" w:lang="en-US" w:vendorID="8" w:dllVersion="513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87"/>
  <w:drawingGridVerticalSpacing w:val="187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1514"/>
    <w:rsid w:val="0003284F"/>
    <w:rsid w:val="00084A28"/>
    <w:rsid w:val="000D7C8F"/>
    <w:rsid w:val="000E0F0E"/>
    <w:rsid w:val="000F6307"/>
    <w:rsid w:val="00110B64"/>
    <w:rsid w:val="001443DE"/>
    <w:rsid w:val="001A2A2B"/>
    <w:rsid w:val="001E55C6"/>
    <w:rsid w:val="00236E47"/>
    <w:rsid w:val="00241BB3"/>
    <w:rsid w:val="00277B76"/>
    <w:rsid w:val="002D4A45"/>
    <w:rsid w:val="002D4C6B"/>
    <w:rsid w:val="0031562B"/>
    <w:rsid w:val="0032487F"/>
    <w:rsid w:val="00347133"/>
    <w:rsid w:val="003656B3"/>
    <w:rsid w:val="00375679"/>
    <w:rsid w:val="003871D2"/>
    <w:rsid w:val="00393260"/>
    <w:rsid w:val="003D2659"/>
    <w:rsid w:val="003F6834"/>
    <w:rsid w:val="0040359C"/>
    <w:rsid w:val="004205D9"/>
    <w:rsid w:val="004265DB"/>
    <w:rsid w:val="004A4678"/>
    <w:rsid w:val="004B23B2"/>
    <w:rsid w:val="00511514"/>
    <w:rsid w:val="0053194D"/>
    <w:rsid w:val="005A23FC"/>
    <w:rsid w:val="005A3479"/>
    <w:rsid w:val="005C03EB"/>
    <w:rsid w:val="005D168B"/>
    <w:rsid w:val="005D26B9"/>
    <w:rsid w:val="005F6105"/>
    <w:rsid w:val="00625A77"/>
    <w:rsid w:val="00634427"/>
    <w:rsid w:val="00650BDB"/>
    <w:rsid w:val="00684F60"/>
    <w:rsid w:val="00736A07"/>
    <w:rsid w:val="0076190B"/>
    <w:rsid w:val="007741A8"/>
    <w:rsid w:val="007A3843"/>
    <w:rsid w:val="007A5EE9"/>
    <w:rsid w:val="007B7080"/>
    <w:rsid w:val="007C5FC5"/>
    <w:rsid w:val="0082329B"/>
    <w:rsid w:val="0084757A"/>
    <w:rsid w:val="008629BC"/>
    <w:rsid w:val="008B6D14"/>
    <w:rsid w:val="008E4DF6"/>
    <w:rsid w:val="00900148"/>
    <w:rsid w:val="0090574F"/>
    <w:rsid w:val="009154B0"/>
    <w:rsid w:val="00961301"/>
    <w:rsid w:val="009620D9"/>
    <w:rsid w:val="00977C9A"/>
    <w:rsid w:val="0099260B"/>
    <w:rsid w:val="009D7999"/>
    <w:rsid w:val="009F5883"/>
    <w:rsid w:val="00A02104"/>
    <w:rsid w:val="00A12159"/>
    <w:rsid w:val="00A14EF4"/>
    <w:rsid w:val="00A27855"/>
    <w:rsid w:val="00A42C00"/>
    <w:rsid w:val="00A5283B"/>
    <w:rsid w:val="00AB09D7"/>
    <w:rsid w:val="00AC76AA"/>
    <w:rsid w:val="00AD35C8"/>
    <w:rsid w:val="00AF5B2E"/>
    <w:rsid w:val="00B350FD"/>
    <w:rsid w:val="00B41464"/>
    <w:rsid w:val="00B52811"/>
    <w:rsid w:val="00B75975"/>
    <w:rsid w:val="00B9112D"/>
    <w:rsid w:val="00BA3A2F"/>
    <w:rsid w:val="00BD45C3"/>
    <w:rsid w:val="00C30E1C"/>
    <w:rsid w:val="00C83151"/>
    <w:rsid w:val="00CA5864"/>
    <w:rsid w:val="00CE64E9"/>
    <w:rsid w:val="00CF0D27"/>
    <w:rsid w:val="00D05564"/>
    <w:rsid w:val="00D20313"/>
    <w:rsid w:val="00D25BBC"/>
    <w:rsid w:val="00D301C1"/>
    <w:rsid w:val="00D52FDD"/>
    <w:rsid w:val="00D61364"/>
    <w:rsid w:val="00D64457"/>
    <w:rsid w:val="00D6516D"/>
    <w:rsid w:val="00D828CC"/>
    <w:rsid w:val="00DA28BB"/>
    <w:rsid w:val="00DB05AE"/>
    <w:rsid w:val="00DB762E"/>
    <w:rsid w:val="00E12C4A"/>
    <w:rsid w:val="00E16EE8"/>
    <w:rsid w:val="00E61AD2"/>
    <w:rsid w:val="00E64DEE"/>
    <w:rsid w:val="00E71635"/>
    <w:rsid w:val="00E81D8E"/>
    <w:rsid w:val="00E81E80"/>
    <w:rsid w:val="00E91EF3"/>
    <w:rsid w:val="00E967B8"/>
    <w:rsid w:val="00F8730F"/>
    <w:rsid w:val="00FD5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C735DEE"/>
  <w15:chartTrackingRefBased/>
  <w15:docId w15:val="{20624C9D-C307-4E3B-9E52-F5D3AE18B9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AU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Garamond" w:hAnsi="Garamond"/>
      <w:sz w:val="16"/>
      <w:lang w:val="en-US" w:eastAsia="en-US"/>
    </w:rPr>
  </w:style>
  <w:style w:type="paragraph" w:styleId="Heading1">
    <w:name w:val="heading 1"/>
    <w:basedOn w:val="Normal"/>
    <w:next w:val="BodyText"/>
    <w:link w:val="Heading1Char"/>
    <w:qFormat/>
    <w:rsid w:val="009154B0"/>
    <w:pPr>
      <w:keepNext/>
      <w:spacing w:before="240" w:after="120"/>
      <w:outlineLvl w:val="0"/>
    </w:pPr>
    <w:rPr>
      <w:rFonts w:ascii="Arial Black" w:hAnsi="Arial Black"/>
      <w:color w:val="808080"/>
      <w:spacing w:val="-25"/>
      <w:kern w:val="28"/>
      <w:sz w:val="36"/>
    </w:rPr>
  </w:style>
  <w:style w:type="paragraph" w:styleId="Heading2">
    <w:name w:val="heading 2"/>
    <w:basedOn w:val="Normal"/>
    <w:next w:val="BodyText"/>
    <w:qFormat/>
    <w:rsid w:val="009154B0"/>
    <w:pPr>
      <w:keepNext/>
      <w:spacing w:line="240" w:lineRule="atLeast"/>
      <w:outlineLvl w:val="1"/>
    </w:pPr>
    <w:rPr>
      <w:rFonts w:ascii="Arial Black" w:hAnsi="Arial Black"/>
      <w:spacing w:val="-10"/>
      <w:kern w:val="28"/>
      <w:sz w:val="24"/>
      <w:szCs w:val="16"/>
    </w:rPr>
  </w:style>
  <w:style w:type="paragraph" w:styleId="Heading3">
    <w:name w:val="heading 3"/>
    <w:basedOn w:val="Normal"/>
    <w:next w:val="BodyText"/>
    <w:link w:val="Heading3Char"/>
    <w:qFormat/>
    <w:rsid w:val="005F6105"/>
    <w:pPr>
      <w:keepNext/>
      <w:outlineLvl w:val="2"/>
    </w:pPr>
    <w:rPr>
      <w:rFonts w:ascii="Arial Black" w:hAnsi="Arial Black"/>
      <w:spacing w:val="-5"/>
    </w:rPr>
  </w:style>
  <w:style w:type="paragraph" w:styleId="Heading4">
    <w:name w:val="heading 4"/>
    <w:basedOn w:val="Normal"/>
    <w:next w:val="BodyText"/>
    <w:qFormat/>
    <w:pPr>
      <w:keepNext/>
      <w:spacing w:after="240"/>
      <w:jc w:val="center"/>
      <w:outlineLvl w:val="3"/>
    </w:pPr>
    <w:rPr>
      <w:caps/>
      <w:spacing w:val="30"/>
    </w:rPr>
  </w:style>
  <w:style w:type="paragraph" w:styleId="Heading5">
    <w:name w:val="heading 5"/>
    <w:basedOn w:val="Normal"/>
    <w:next w:val="BodyText"/>
    <w:qFormat/>
    <w:pPr>
      <w:keepNext/>
      <w:framePr w:w="1800" w:wrap="around" w:vAnchor="text" w:hAnchor="page" w:x="1201" w:y="1"/>
      <w:spacing w:before="40" w:after="240"/>
      <w:outlineLvl w:val="4"/>
    </w:pPr>
    <w:rPr>
      <w:rFonts w:ascii="Arial Black" w:hAnsi="Arial Black"/>
      <w:spacing w:val="-5"/>
      <w:sz w:val="18"/>
    </w:rPr>
  </w:style>
  <w:style w:type="paragraph" w:styleId="Heading6">
    <w:name w:val="heading 6"/>
    <w:basedOn w:val="Normal"/>
    <w:next w:val="BodyText"/>
    <w:qFormat/>
    <w:pPr>
      <w:keepNext/>
      <w:framePr w:w="1800" w:wrap="around" w:vAnchor="text" w:hAnchor="page" w:x="1201" w:y="1"/>
      <w:outlineLvl w:val="5"/>
    </w:pPr>
  </w:style>
  <w:style w:type="paragraph" w:styleId="Heading7">
    <w:name w:val="heading 7"/>
    <w:basedOn w:val="Normal"/>
    <w:next w:val="BodyText"/>
    <w:qFormat/>
    <w:pPr>
      <w:framePr w:w="3780" w:hSpace="240" w:wrap="around" w:vAnchor="text" w:hAnchor="page" w:x="1489" w:y="1"/>
      <w:pBdr>
        <w:top w:val="single" w:sz="6" w:space="12" w:color="FFFFFF"/>
        <w:left w:val="single" w:sz="6" w:space="12" w:color="FFFFFF"/>
        <w:bottom w:val="single" w:sz="6" w:space="12" w:color="FFFFFF"/>
        <w:right w:val="single" w:sz="6" w:space="12" w:color="FFFFFF"/>
      </w:pBdr>
      <w:shd w:val="pct5" w:color="auto" w:fill="auto"/>
      <w:spacing w:before="60"/>
      <w:outlineLvl w:val="6"/>
    </w:pPr>
    <w:rPr>
      <w:i/>
      <w:spacing w:val="-5"/>
      <w:sz w:val="28"/>
    </w:rPr>
  </w:style>
  <w:style w:type="paragraph" w:styleId="Heading8">
    <w:name w:val="heading 8"/>
    <w:basedOn w:val="Normal"/>
    <w:next w:val="BodyText"/>
    <w:qFormat/>
    <w:pPr>
      <w:keepNext/>
      <w:framePr w:w="1860" w:wrap="around" w:vAnchor="text" w:hAnchor="page" w:x="1201" w:y="1"/>
      <w:pBdr>
        <w:top w:val="single" w:sz="24" w:space="0" w:color="auto"/>
        <w:bottom w:val="single" w:sz="6" w:space="0" w:color="auto"/>
      </w:pBdr>
      <w:spacing w:before="60" w:line="320" w:lineRule="exact"/>
      <w:jc w:val="center"/>
      <w:outlineLvl w:val="7"/>
    </w:pPr>
    <w:rPr>
      <w:rFonts w:ascii="Arial Black" w:hAnsi="Arial Black"/>
      <w:caps/>
      <w:spacing w:val="60"/>
      <w:sz w:val="14"/>
    </w:rPr>
  </w:style>
  <w:style w:type="paragraph" w:styleId="Heading9">
    <w:name w:val="heading 9"/>
    <w:basedOn w:val="Normal"/>
    <w:next w:val="BodyText"/>
    <w:qFormat/>
    <w:pPr>
      <w:keepNext/>
      <w:spacing w:before="80" w:after="60"/>
      <w:outlineLvl w:val="8"/>
    </w:pPr>
    <w:rPr>
      <w:b/>
      <w:i/>
      <w:kern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pPr>
      <w:spacing w:after="240"/>
      <w:jc w:val="both"/>
    </w:pPr>
    <w:rPr>
      <w:spacing w:val="-5"/>
      <w:sz w:val="24"/>
    </w:rPr>
  </w:style>
  <w:style w:type="character" w:styleId="CommentReference">
    <w:name w:val="annotation reference"/>
    <w:semiHidden/>
    <w:rPr>
      <w:sz w:val="16"/>
    </w:rPr>
  </w:style>
  <w:style w:type="paragraph" w:styleId="CommentText">
    <w:name w:val="annotation text"/>
    <w:basedOn w:val="Normal"/>
    <w:semiHidden/>
    <w:pPr>
      <w:tabs>
        <w:tab w:val="left" w:pos="187"/>
      </w:tabs>
      <w:spacing w:after="120" w:line="220" w:lineRule="exact"/>
      <w:ind w:left="187" w:hanging="187"/>
    </w:pPr>
  </w:style>
  <w:style w:type="paragraph" w:customStyle="1" w:styleId="BlockQuotation">
    <w:name w:val="Block Quotation"/>
    <w:basedOn w:val="Normal"/>
    <w:next w:val="BodyText"/>
    <w:pPr>
      <w:pBdr>
        <w:top w:val="single" w:sz="6" w:space="12" w:color="FFFFFF"/>
        <w:left w:val="single" w:sz="6" w:space="12" w:color="FFFFFF"/>
        <w:bottom w:val="single" w:sz="6" w:space="12" w:color="FFFFFF"/>
        <w:right w:val="single" w:sz="6" w:space="12" w:color="FFFFFF"/>
      </w:pBdr>
      <w:shd w:val="pct10" w:color="808080" w:fill="auto"/>
      <w:spacing w:after="240"/>
      <w:ind w:left="600" w:right="600"/>
      <w:jc w:val="both"/>
    </w:pPr>
    <w:rPr>
      <w:spacing w:val="-5"/>
      <w:sz w:val="24"/>
    </w:rPr>
  </w:style>
  <w:style w:type="paragraph" w:customStyle="1" w:styleId="BlockQuotationFirst">
    <w:name w:val="Block Quotation First"/>
    <w:basedOn w:val="Normal"/>
    <w:next w:val="BlockQuotation"/>
    <w:pPr>
      <w:keepLines/>
      <w:pBdr>
        <w:top w:val="single" w:sz="6" w:space="6" w:color="FFFFFF"/>
        <w:left w:val="single" w:sz="6" w:space="6" w:color="FFFFFF"/>
        <w:right w:val="single" w:sz="6" w:space="6" w:color="FFFFFF"/>
      </w:pBdr>
      <w:shd w:val="pct10" w:color="auto" w:fill="auto"/>
      <w:ind w:left="480" w:right="480" w:firstLine="60"/>
    </w:pPr>
    <w:rPr>
      <w:rFonts w:ascii="Arial Black" w:hAnsi="Arial Black"/>
      <w:spacing w:val="-10"/>
      <w:sz w:val="21"/>
    </w:rPr>
  </w:style>
  <w:style w:type="paragraph" w:customStyle="1" w:styleId="BodyTextKeep">
    <w:name w:val="Body Text Keep"/>
    <w:basedOn w:val="BodyText"/>
    <w:next w:val="BodyText"/>
    <w:pPr>
      <w:keepNext/>
    </w:pPr>
  </w:style>
  <w:style w:type="paragraph" w:styleId="Caption">
    <w:name w:val="caption"/>
    <w:basedOn w:val="Normal"/>
    <w:next w:val="BodyText"/>
    <w:qFormat/>
    <w:pPr>
      <w:spacing w:after="240"/>
    </w:pPr>
    <w:rPr>
      <w:spacing w:val="-5"/>
    </w:rPr>
  </w:style>
  <w:style w:type="paragraph" w:customStyle="1" w:styleId="ChapterSubtitle">
    <w:name w:val="Chapter Subtitle"/>
    <w:basedOn w:val="Normal"/>
    <w:next w:val="BodyText"/>
    <w:pPr>
      <w:keepNext/>
      <w:keepLines/>
      <w:spacing w:after="360" w:line="240" w:lineRule="atLeast"/>
      <w:ind w:right="1800"/>
    </w:pPr>
    <w:rPr>
      <w:i/>
      <w:spacing w:val="-20"/>
      <w:kern w:val="28"/>
      <w:sz w:val="28"/>
    </w:rPr>
  </w:style>
  <w:style w:type="paragraph" w:customStyle="1" w:styleId="ChapterTitle">
    <w:name w:val="Chapter Title"/>
    <w:basedOn w:val="Normal"/>
    <w:next w:val="ChapterSubtitle"/>
    <w:pPr>
      <w:keepNext/>
      <w:keepLines/>
      <w:spacing w:before="480" w:after="360" w:line="440" w:lineRule="atLeast"/>
      <w:ind w:right="2160"/>
    </w:pPr>
    <w:rPr>
      <w:rFonts w:ascii="Arial Black" w:hAnsi="Arial Black"/>
      <w:color w:val="808080"/>
      <w:spacing w:val="-35"/>
      <w:kern w:val="28"/>
      <w:sz w:val="44"/>
    </w:rPr>
  </w:style>
  <w:style w:type="paragraph" w:customStyle="1" w:styleId="CompanyName">
    <w:name w:val="Company Name"/>
    <w:basedOn w:val="Normal"/>
    <w:next w:val="Normal"/>
    <w:pPr>
      <w:spacing w:before="420" w:after="60" w:line="320" w:lineRule="exact"/>
    </w:pPr>
    <w:rPr>
      <w:caps/>
      <w:kern w:val="36"/>
      <w:sz w:val="38"/>
    </w:rPr>
  </w:style>
  <w:style w:type="character" w:styleId="Emphasis">
    <w:name w:val="Emphasis"/>
    <w:qFormat/>
    <w:rPr>
      <w:rFonts w:ascii="Arial Black" w:hAnsi="Arial Black"/>
      <w:sz w:val="18"/>
    </w:rPr>
  </w:style>
  <w:style w:type="character" w:styleId="EndnoteReference">
    <w:name w:val="endnote reference"/>
    <w:semiHidden/>
    <w:rPr>
      <w:sz w:val="18"/>
      <w:vertAlign w:val="superscript"/>
    </w:rPr>
  </w:style>
  <w:style w:type="paragraph" w:styleId="EndnoteText">
    <w:name w:val="endnote text"/>
    <w:basedOn w:val="Normal"/>
    <w:semiHidden/>
    <w:pPr>
      <w:tabs>
        <w:tab w:val="left" w:pos="187"/>
      </w:tabs>
      <w:spacing w:after="120" w:line="220" w:lineRule="exact"/>
      <w:ind w:left="187" w:hanging="187"/>
    </w:pPr>
    <w:rPr>
      <w:sz w:val="18"/>
    </w:rPr>
  </w:style>
  <w:style w:type="paragraph" w:styleId="Footer">
    <w:name w:val="footer"/>
    <w:basedOn w:val="Normal"/>
    <w:pPr>
      <w:keepLines/>
      <w:pBdr>
        <w:top w:val="single" w:sz="6" w:space="3" w:color="auto"/>
      </w:pBdr>
      <w:tabs>
        <w:tab w:val="center" w:pos="4320"/>
        <w:tab w:val="right" w:pos="8640"/>
      </w:tabs>
      <w:jc w:val="center"/>
    </w:pPr>
    <w:rPr>
      <w:rFonts w:ascii="Arial Black" w:hAnsi="Arial Black"/>
    </w:rPr>
  </w:style>
  <w:style w:type="character" w:styleId="FootnoteReference">
    <w:name w:val="footnote reference"/>
    <w:semiHidden/>
    <w:rPr>
      <w:sz w:val="18"/>
      <w:vertAlign w:val="superscript"/>
    </w:rPr>
  </w:style>
  <w:style w:type="paragraph" w:styleId="FootnoteText">
    <w:name w:val="footnote text"/>
    <w:basedOn w:val="Normal"/>
    <w:semiHidden/>
    <w:rsid w:val="00B9112D"/>
    <w:pPr>
      <w:spacing w:before="240" w:after="120"/>
    </w:pPr>
    <w:rPr>
      <w:sz w:val="18"/>
    </w:rPr>
  </w:style>
  <w:style w:type="paragraph" w:styleId="Header">
    <w:name w:val="header"/>
    <w:basedOn w:val="Normal"/>
    <w:pPr>
      <w:keepLines/>
      <w:tabs>
        <w:tab w:val="center" w:pos="4320"/>
        <w:tab w:val="right" w:pos="8640"/>
      </w:tabs>
    </w:pPr>
    <w:rPr>
      <w:rFonts w:ascii="Arial Black" w:hAnsi="Arial Black"/>
      <w:caps/>
      <w:spacing w:val="60"/>
      <w:sz w:val="14"/>
    </w:rPr>
  </w:style>
  <w:style w:type="paragraph" w:customStyle="1" w:styleId="Icon1">
    <w:name w:val="Icon 1"/>
    <w:basedOn w:val="Normal"/>
    <w:pPr>
      <w:framePr w:w="1440" w:hSpace="187" w:wrap="around" w:vAnchor="text" w:hAnchor="margin" w:y="1"/>
      <w:shd w:val="pct10" w:color="auto" w:fill="auto"/>
      <w:spacing w:before="60" w:line="1440" w:lineRule="exact"/>
      <w:jc w:val="center"/>
    </w:pPr>
    <w:rPr>
      <w:rFonts w:ascii="Wingdings" w:hAnsi="Wingdings"/>
      <w:b/>
      <w:color w:val="FFFFFF"/>
      <w:spacing w:val="-10"/>
      <w:sz w:val="160"/>
    </w:rPr>
  </w:style>
  <w:style w:type="paragraph" w:styleId="Index1">
    <w:name w:val="index 1"/>
    <w:basedOn w:val="Normal"/>
    <w:uiPriority w:val="99"/>
    <w:semiHidden/>
    <w:rsid w:val="00977C9A"/>
    <w:pPr>
      <w:tabs>
        <w:tab w:val="right" w:leader="dot" w:pos="3960"/>
      </w:tabs>
      <w:spacing w:line="240" w:lineRule="atLeast"/>
      <w:ind w:left="720" w:hanging="720"/>
    </w:pPr>
    <w:rPr>
      <w:rFonts w:ascii="Arial" w:hAnsi="Arial"/>
      <w:sz w:val="20"/>
    </w:rPr>
  </w:style>
  <w:style w:type="paragraph" w:styleId="Index2">
    <w:name w:val="index 2"/>
    <w:basedOn w:val="Normal"/>
    <w:semiHidden/>
    <w:rsid w:val="00977C9A"/>
    <w:pPr>
      <w:tabs>
        <w:tab w:val="right" w:leader="dot" w:pos="3960"/>
      </w:tabs>
      <w:spacing w:line="240" w:lineRule="atLeast"/>
      <w:ind w:left="180"/>
    </w:pPr>
    <w:rPr>
      <w:rFonts w:ascii="Arial" w:hAnsi="Arial"/>
      <w:sz w:val="18"/>
    </w:rPr>
  </w:style>
  <w:style w:type="paragraph" w:styleId="Index3">
    <w:name w:val="index 3"/>
    <w:basedOn w:val="Normal"/>
    <w:semiHidden/>
    <w:pPr>
      <w:tabs>
        <w:tab w:val="right" w:leader="dot" w:pos="3960"/>
      </w:tabs>
      <w:spacing w:line="240" w:lineRule="atLeast"/>
      <w:ind w:left="180"/>
    </w:pPr>
    <w:rPr>
      <w:sz w:val="18"/>
    </w:rPr>
  </w:style>
  <w:style w:type="paragraph" w:styleId="Index4">
    <w:name w:val="index 4"/>
    <w:basedOn w:val="Normal"/>
    <w:semiHidden/>
    <w:pPr>
      <w:tabs>
        <w:tab w:val="right" w:pos="3960"/>
      </w:tabs>
      <w:spacing w:line="240" w:lineRule="atLeast"/>
      <w:ind w:left="180"/>
    </w:pPr>
    <w:rPr>
      <w:sz w:val="18"/>
    </w:rPr>
  </w:style>
  <w:style w:type="paragraph" w:styleId="Index5">
    <w:name w:val="index 5"/>
    <w:basedOn w:val="Normal"/>
    <w:semiHidden/>
    <w:pPr>
      <w:tabs>
        <w:tab w:val="right" w:pos="3960"/>
      </w:tabs>
      <w:spacing w:line="240" w:lineRule="atLeast"/>
      <w:ind w:left="180"/>
    </w:pPr>
    <w:rPr>
      <w:sz w:val="18"/>
    </w:rPr>
  </w:style>
  <w:style w:type="paragraph" w:styleId="Index6">
    <w:name w:val="index 6"/>
    <w:basedOn w:val="Index1"/>
    <w:next w:val="Normal"/>
    <w:semiHidden/>
    <w:pPr>
      <w:tabs>
        <w:tab w:val="right" w:leader="dot" w:pos="3600"/>
      </w:tabs>
      <w:ind w:left="960" w:hanging="160"/>
    </w:pPr>
  </w:style>
  <w:style w:type="paragraph" w:styleId="Index7">
    <w:name w:val="index 7"/>
    <w:basedOn w:val="Index1"/>
    <w:next w:val="Normal"/>
    <w:semiHidden/>
    <w:pPr>
      <w:tabs>
        <w:tab w:val="right" w:leader="dot" w:pos="3600"/>
      </w:tabs>
      <w:ind w:left="1120" w:hanging="160"/>
    </w:pPr>
  </w:style>
  <w:style w:type="paragraph" w:styleId="Index8">
    <w:name w:val="index 8"/>
    <w:basedOn w:val="Normal"/>
    <w:next w:val="Normal"/>
    <w:semiHidden/>
    <w:pPr>
      <w:tabs>
        <w:tab w:val="right" w:leader="dot" w:pos="3600"/>
      </w:tabs>
      <w:ind w:left="1280" w:hanging="160"/>
    </w:pPr>
  </w:style>
  <w:style w:type="paragraph" w:styleId="IndexHeading">
    <w:name w:val="index heading"/>
    <w:basedOn w:val="Normal"/>
    <w:next w:val="Index1"/>
    <w:semiHidden/>
    <w:pPr>
      <w:keepNext/>
      <w:spacing w:line="480" w:lineRule="exact"/>
    </w:pPr>
    <w:rPr>
      <w:caps/>
      <w:color w:val="808080"/>
      <w:kern w:val="28"/>
      <w:sz w:val="36"/>
    </w:rPr>
  </w:style>
  <w:style w:type="character" w:customStyle="1" w:styleId="Lead-inEmphasis">
    <w:name w:val="Lead-in Emphasis"/>
    <w:rPr>
      <w:caps/>
      <w:sz w:val="22"/>
    </w:rPr>
  </w:style>
  <w:style w:type="paragraph" w:styleId="ListBullet">
    <w:name w:val="List Bullet"/>
    <w:basedOn w:val="Normal"/>
    <w:rsid w:val="00684F60"/>
    <w:pPr>
      <w:numPr>
        <w:numId w:val="4"/>
      </w:numPr>
      <w:tabs>
        <w:tab w:val="clear" w:pos="360"/>
      </w:tabs>
      <w:spacing w:after="240"/>
      <w:ind w:right="360"/>
      <w:jc w:val="both"/>
    </w:pPr>
    <w:rPr>
      <w:spacing w:val="-5"/>
      <w:sz w:val="24"/>
    </w:rPr>
  </w:style>
  <w:style w:type="paragraph" w:styleId="ListBullet5">
    <w:name w:val="List Bullet 5"/>
    <w:basedOn w:val="Normal"/>
    <w:pPr>
      <w:framePr w:w="1860" w:wrap="around" w:vAnchor="text" w:hAnchor="page" w:x="1201" w:y="1"/>
      <w:numPr>
        <w:numId w:val="5"/>
      </w:numPr>
      <w:pBdr>
        <w:bottom w:val="single" w:sz="6" w:space="0" w:color="auto"/>
        <w:between w:val="single" w:sz="6" w:space="0" w:color="auto"/>
      </w:pBdr>
      <w:spacing w:line="320" w:lineRule="exact"/>
    </w:pPr>
    <w:rPr>
      <w:sz w:val="18"/>
    </w:rPr>
  </w:style>
  <w:style w:type="paragraph" w:styleId="ListNumber">
    <w:name w:val="List Number"/>
    <w:basedOn w:val="Normal"/>
    <w:rsid w:val="00684F60"/>
    <w:pPr>
      <w:spacing w:after="240"/>
      <w:ind w:left="720" w:right="360" w:hanging="360"/>
      <w:jc w:val="both"/>
    </w:pPr>
    <w:rPr>
      <w:spacing w:val="-5"/>
      <w:sz w:val="24"/>
    </w:rPr>
  </w:style>
  <w:style w:type="paragraph" w:styleId="MacroText">
    <w:name w:val="macro"/>
    <w:basedOn w:val="BodyText"/>
    <w:semiHidden/>
    <w:pPr>
      <w:spacing w:after="120"/>
    </w:pPr>
    <w:rPr>
      <w:rFonts w:ascii="Courier New" w:hAnsi="Courier New"/>
    </w:rPr>
  </w:style>
  <w:style w:type="character" w:styleId="PageNumber">
    <w:name w:val="page number"/>
    <w:rPr>
      <w:b/>
    </w:rPr>
  </w:style>
  <w:style w:type="paragraph" w:customStyle="1" w:styleId="PartLabel">
    <w:name w:val="Part Label"/>
    <w:basedOn w:val="Normal"/>
    <w:next w:val="Normal"/>
    <w:pPr>
      <w:framePr w:w="2045" w:hSpace="187" w:vSpace="187" w:wrap="notBeside" w:vAnchor="page" w:hAnchor="margin" w:xAlign="right" w:y="966"/>
      <w:shd w:val="pct20" w:color="auto" w:fill="auto"/>
      <w:spacing w:before="320" w:line="1560" w:lineRule="exact"/>
      <w:jc w:val="center"/>
    </w:pPr>
    <w:rPr>
      <w:rFonts w:ascii="Arial Black" w:hAnsi="Arial Black"/>
      <w:color w:val="FFFFFF"/>
      <w:sz w:val="196"/>
    </w:rPr>
  </w:style>
  <w:style w:type="paragraph" w:customStyle="1" w:styleId="PartTitle">
    <w:name w:val="Part Title"/>
    <w:basedOn w:val="Normal"/>
    <w:next w:val="PartLabel"/>
    <w:pPr>
      <w:keepNext/>
      <w:pageBreakBefore/>
      <w:framePr w:w="2045" w:hSpace="187" w:vSpace="187" w:wrap="notBeside" w:vAnchor="page" w:hAnchor="margin" w:xAlign="right" w:y="966"/>
      <w:shd w:val="pct20" w:color="auto" w:fill="auto"/>
      <w:spacing w:line="480" w:lineRule="exact"/>
      <w:jc w:val="center"/>
    </w:pPr>
    <w:rPr>
      <w:rFonts w:ascii="Arial Black" w:hAnsi="Arial Black"/>
      <w:spacing w:val="-50"/>
      <w:sz w:val="36"/>
    </w:rPr>
  </w:style>
  <w:style w:type="paragraph" w:customStyle="1" w:styleId="Picture">
    <w:name w:val="Picture"/>
    <w:basedOn w:val="BodyText"/>
    <w:next w:val="Caption"/>
    <w:pPr>
      <w:keepNext/>
    </w:pPr>
  </w:style>
  <w:style w:type="paragraph" w:customStyle="1" w:styleId="ReturnAddress">
    <w:name w:val="Return Address"/>
    <w:basedOn w:val="Normal"/>
    <w:pPr>
      <w:jc w:val="center"/>
    </w:pPr>
    <w:rPr>
      <w:spacing w:val="-3"/>
      <w:sz w:val="20"/>
    </w:rPr>
  </w:style>
  <w:style w:type="paragraph" w:customStyle="1" w:styleId="SectionLabel">
    <w:name w:val="Section Label"/>
    <w:basedOn w:val="Normal"/>
    <w:next w:val="Normal"/>
    <w:link w:val="SectionLabelChar"/>
    <w:pPr>
      <w:spacing w:before="2040" w:after="360" w:line="480" w:lineRule="atLeast"/>
    </w:pPr>
    <w:rPr>
      <w:rFonts w:ascii="Arial Black" w:hAnsi="Arial Black"/>
      <w:color w:val="808080"/>
      <w:spacing w:val="-35"/>
      <w:sz w:val="48"/>
    </w:rPr>
  </w:style>
  <w:style w:type="paragraph" w:styleId="Subtitle">
    <w:name w:val="Subtitle"/>
    <w:basedOn w:val="Title"/>
    <w:next w:val="BodyText"/>
    <w:qFormat/>
    <w:pPr>
      <w:spacing w:before="1940" w:after="0" w:line="200" w:lineRule="atLeast"/>
    </w:pPr>
    <w:rPr>
      <w:rFonts w:ascii="Garamond" w:hAnsi="Garamond"/>
      <w:b/>
      <w:caps/>
      <w:spacing w:val="30"/>
      <w:sz w:val="18"/>
    </w:rPr>
  </w:style>
  <w:style w:type="paragraph" w:styleId="Title">
    <w:name w:val="Title"/>
    <w:basedOn w:val="Normal"/>
    <w:qFormat/>
    <w:rsid w:val="00684F60"/>
    <w:pPr>
      <w:keepNext/>
      <w:pBdr>
        <w:bottom w:val="single" w:sz="6" w:space="14" w:color="808080"/>
      </w:pBdr>
      <w:spacing w:before="100" w:after="3600" w:line="600" w:lineRule="exact"/>
      <w:jc w:val="center"/>
    </w:pPr>
    <w:rPr>
      <w:rFonts w:ascii="Arial Black" w:hAnsi="Arial Black"/>
      <w:color w:val="808080"/>
      <w:spacing w:val="-35"/>
      <w:kern w:val="28"/>
      <w:sz w:val="48"/>
    </w:rPr>
  </w:style>
  <w:style w:type="paragraph" w:customStyle="1" w:styleId="SubtitleCover">
    <w:name w:val="Subtitle Cover"/>
    <w:basedOn w:val="Normal"/>
    <w:next w:val="Normal"/>
    <w:pPr>
      <w:keepNext/>
      <w:pBdr>
        <w:top w:val="single" w:sz="6" w:space="1" w:color="auto"/>
      </w:pBdr>
      <w:spacing w:after="5280" w:line="480" w:lineRule="exact"/>
    </w:pPr>
    <w:rPr>
      <w:spacing w:val="-15"/>
      <w:kern w:val="28"/>
      <w:sz w:val="44"/>
    </w:rPr>
  </w:style>
  <w:style w:type="paragraph" w:styleId="TableofAuthorities">
    <w:name w:val="table of authorities"/>
    <w:basedOn w:val="Normal"/>
    <w:semiHidden/>
    <w:pPr>
      <w:tabs>
        <w:tab w:val="right" w:leader="dot" w:pos="8640"/>
      </w:tabs>
      <w:spacing w:after="240"/>
    </w:pPr>
    <w:rPr>
      <w:sz w:val="20"/>
    </w:rPr>
  </w:style>
  <w:style w:type="paragraph" w:styleId="TableofFigures">
    <w:name w:val="table of figures"/>
    <w:basedOn w:val="Normal"/>
    <w:semiHidden/>
    <w:pPr>
      <w:tabs>
        <w:tab w:val="right" w:leader="dot" w:pos="8640"/>
      </w:tabs>
      <w:ind w:left="720" w:hanging="720"/>
    </w:pPr>
  </w:style>
  <w:style w:type="paragraph" w:customStyle="1" w:styleId="TitleCover">
    <w:name w:val="Title Cover"/>
    <w:basedOn w:val="Normal"/>
    <w:next w:val="SubtitleCover"/>
    <w:rsid w:val="00684F60"/>
    <w:pPr>
      <w:pBdr>
        <w:top w:val="single" w:sz="6" w:space="31" w:color="FFFFFF"/>
        <w:left w:val="single" w:sz="6" w:space="31" w:color="FFFFFF"/>
        <w:bottom w:val="single" w:sz="6" w:space="31" w:color="FFFFFF"/>
        <w:right w:val="single" w:sz="6" w:space="31" w:color="FFFFFF"/>
      </w:pBdr>
      <w:shd w:val="pct10" w:color="auto" w:fill="auto"/>
      <w:spacing w:line="1440" w:lineRule="exact"/>
      <w:ind w:left="600" w:right="600"/>
      <w:jc w:val="right"/>
    </w:pPr>
    <w:rPr>
      <w:spacing w:val="-70"/>
      <w:kern w:val="28"/>
      <w:sz w:val="144"/>
    </w:rPr>
  </w:style>
  <w:style w:type="paragraph" w:styleId="TOAHeading">
    <w:name w:val="toa heading"/>
    <w:basedOn w:val="Normal"/>
    <w:next w:val="Normal"/>
    <w:semiHidden/>
    <w:pPr>
      <w:pBdr>
        <w:top w:val="single" w:sz="24" w:space="1" w:color="auto"/>
        <w:between w:val="single" w:sz="24" w:space="1" w:color="auto"/>
      </w:pBdr>
      <w:tabs>
        <w:tab w:val="right" w:pos="4740"/>
      </w:tabs>
      <w:spacing w:before="60" w:after="60" w:line="360" w:lineRule="exact"/>
      <w:jc w:val="center"/>
    </w:pPr>
    <w:rPr>
      <w:rFonts w:ascii="Arial Black" w:hAnsi="Arial Black"/>
      <w:b/>
      <w:spacing w:val="-10"/>
      <w:sz w:val="22"/>
    </w:rPr>
  </w:style>
  <w:style w:type="paragraph" w:styleId="TOC1">
    <w:name w:val="toc 1"/>
    <w:basedOn w:val="Normal"/>
    <w:autoRedefine/>
    <w:uiPriority w:val="39"/>
    <w:rsid w:val="00625A77"/>
    <w:pPr>
      <w:tabs>
        <w:tab w:val="right" w:leader="dot" w:pos="7910"/>
      </w:tabs>
      <w:spacing w:line="320" w:lineRule="atLeast"/>
    </w:pPr>
    <w:rPr>
      <w:rFonts w:ascii="Arial" w:hAnsi="Arial"/>
      <w:sz w:val="28"/>
    </w:rPr>
  </w:style>
  <w:style w:type="paragraph" w:styleId="TOC2">
    <w:name w:val="toc 2"/>
    <w:basedOn w:val="TOC1"/>
    <w:autoRedefine/>
    <w:uiPriority w:val="39"/>
    <w:rsid w:val="00DA28BB"/>
    <w:pPr>
      <w:ind w:left="720"/>
    </w:pPr>
    <w:rPr>
      <w:sz w:val="24"/>
    </w:rPr>
  </w:style>
  <w:style w:type="paragraph" w:styleId="TOC3">
    <w:name w:val="toc 3"/>
    <w:basedOn w:val="Normal"/>
    <w:next w:val="Normal"/>
    <w:autoRedefine/>
    <w:uiPriority w:val="39"/>
    <w:rsid w:val="00DA28BB"/>
    <w:pPr>
      <w:spacing w:line="320" w:lineRule="atLeast"/>
      <w:ind w:left="1440"/>
    </w:pPr>
    <w:rPr>
      <w:rFonts w:ascii="Arial" w:hAnsi="Arial"/>
      <w:sz w:val="20"/>
    </w:rPr>
  </w:style>
  <w:style w:type="paragraph" w:styleId="TOC4">
    <w:name w:val="toc 4"/>
    <w:basedOn w:val="Normal"/>
    <w:next w:val="Normal"/>
    <w:semiHidden/>
    <w:pPr>
      <w:pBdr>
        <w:bottom w:val="single" w:sz="6" w:space="3" w:color="auto"/>
        <w:between w:val="single" w:sz="6" w:space="3" w:color="auto"/>
      </w:pBdr>
      <w:tabs>
        <w:tab w:val="right" w:pos="3600"/>
      </w:tabs>
      <w:spacing w:line="360" w:lineRule="atLeast"/>
    </w:pPr>
    <w:rPr>
      <w:sz w:val="22"/>
    </w:rPr>
  </w:style>
  <w:style w:type="paragraph" w:styleId="TOC5">
    <w:name w:val="toc 5"/>
    <w:basedOn w:val="Normal"/>
    <w:next w:val="Normal"/>
    <w:semiHidden/>
    <w:pPr>
      <w:pBdr>
        <w:bottom w:val="single" w:sz="6" w:space="3" w:color="auto"/>
        <w:between w:val="single" w:sz="6" w:space="3" w:color="auto"/>
      </w:pBdr>
      <w:tabs>
        <w:tab w:val="right" w:pos="3600"/>
      </w:tabs>
      <w:spacing w:line="360" w:lineRule="atLeast"/>
    </w:pPr>
    <w:rPr>
      <w:sz w:val="22"/>
    </w:rPr>
  </w:style>
  <w:style w:type="paragraph" w:styleId="TOC6">
    <w:name w:val="toc 6"/>
    <w:basedOn w:val="Normal"/>
    <w:next w:val="Normal"/>
    <w:semiHidden/>
    <w:pPr>
      <w:tabs>
        <w:tab w:val="right" w:leader="dot" w:pos="3600"/>
      </w:tabs>
      <w:ind w:left="800"/>
    </w:pPr>
  </w:style>
  <w:style w:type="paragraph" w:styleId="TOC7">
    <w:name w:val="toc 7"/>
    <w:basedOn w:val="Normal"/>
    <w:next w:val="Normal"/>
    <w:semiHidden/>
    <w:pPr>
      <w:tabs>
        <w:tab w:val="right" w:leader="dot" w:pos="3600"/>
      </w:tabs>
      <w:ind w:left="960"/>
    </w:pPr>
  </w:style>
  <w:style w:type="paragraph" w:styleId="TOC8">
    <w:name w:val="toc 8"/>
    <w:basedOn w:val="Normal"/>
    <w:next w:val="Normal"/>
    <w:semiHidden/>
    <w:pPr>
      <w:tabs>
        <w:tab w:val="right" w:leader="dot" w:pos="3600"/>
      </w:tabs>
      <w:ind w:left="1120"/>
    </w:pPr>
  </w:style>
  <w:style w:type="paragraph" w:styleId="TOC9">
    <w:name w:val="toc 9"/>
    <w:basedOn w:val="Normal"/>
    <w:next w:val="Normal"/>
    <w:semiHidden/>
    <w:pPr>
      <w:tabs>
        <w:tab w:val="right" w:leader="dot" w:pos="3600"/>
      </w:tabs>
      <w:ind w:left="1280"/>
    </w:pPr>
  </w:style>
  <w:style w:type="paragraph" w:customStyle="1" w:styleId="TOCBase">
    <w:name w:val="TOC Base"/>
    <w:basedOn w:val="TOC2"/>
  </w:style>
  <w:style w:type="paragraph" w:styleId="BalloonText">
    <w:name w:val="Balloon Text"/>
    <w:basedOn w:val="Normal"/>
    <w:semiHidden/>
    <w:rsid w:val="00F8730F"/>
    <w:rPr>
      <w:rFonts w:ascii="Tahoma" w:hAnsi="Tahoma" w:cs="Tahoma"/>
      <w:szCs w:val="16"/>
    </w:rPr>
  </w:style>
  <w:style w:type="character" w:customStyle="1" w:styleId="Heading1Char">
    <w:name w:val="Heading 1 Char"/>
    <w:basedOn w:val="DefaultParagraphFont"/>
    <w:link w:val="Heading1"/>
    <w:rsid w:val="009154B0"/>
    <w:rPr>
      <w:rFonts w:ascii="Arial Black" w:hAnsi="Arial Black"/>
      <w:color w:val="808080"/>
      <w:spacing w:val="-25"/>
      <w:kern w:val="28"/>
      <w:sz w:val="36"/>
      <w:lang w:val="en-US" w:eastAsia="en-US"/>
    </w:rPr>
  </w:style>
  <w:style w:type="character" w:customStyle="1" w:styleId="BodyTextChar">
    <w:name w:val="Body Text Char"/>
    <w:basedOn w:val="DefaultParagraphFont"/>
    <w:link w:val="BodyText"/>
    <w:rsid w:val="004265DB"/>
    <w:rPr>
      <w:rFonts w:ascii="Garamond" w:hAnsi="Garamond"/>
      <w:spacing w:val="-5"/>
      <w:sz w:val="24"/>
      <w:lang w:val="en-US" w:eastAsia="en-US" w:bidi="ar-SA"/>
    </w:rPr>
  </w:style>
  <w:style w:type="character" w:styleId="Hyperlink">
    <w:name w:val="Hyperlink"/>
    <w:basedOn w:val="DefaultParagraphFont"/>
    <w:uiPriority w:val="99"/>
    <w:rsid w:val="004265DB"/>
    <w:rPr>
      <w:color w:val="0000FF"/>
      <w:u w:val="single"/>
    </w:rPr>
  </w:style>
  <w:style w:type="paragraph" w:customStyle="1" w:styleId="Normal2">
    <w:name w:val="Normal2"/>
    <w:basedOn w:val="BodyText"/>
    <w:link w:val="Normal2Char"/>
    <w:qFormat/>
    <w:rsid w:val="00375679"/>
  </w:style>
  <w:style w:type="paragraph" w:customStyle="1" w:styleId="Points">
    <w:name w:val="Points"/>
    <w:basedOn w:val="Heading3"/>
    <w:link w:val="PointsChar"/>
    <w:qFormat/>
    <w:rsid w:val="007A5EE9"/>
    <w:pPr>
      <w:numPr>
        <w:numId w:val="13"/>
      </w:numPr>
    </w:pPr>
    <w:rPr>
      <w:sz w:val="24"/>
      <w:szCs w:val="24"/>
    </w:rPr>
  </w:style>
  <w:style w:type="character" w:customStyle="1" w:styleId="Normal2Char">
    <w:name w:val="Normal2 Char"/>
    <w:basedOn w:val="BodyTextChar"/>
    <w:link w:val="Normal2"/>
    <w:rsid w:val="00375679"/>
    <w:rPr>
      <w:rFonts w:ascii="Garamond" w:hAnsi="Garamond"/>
      <w:spacing w:val="-5"/>
      <w:sz w:val="24"/>
      <w:lang w:val="en-US" w:eastAsia="en-US" w:bidi="ar-SA"/>
    </w:rPr>
  </w:style>
  <w:style w:type="paragraph" w:customStyle="1" w:styleId="TOC">
    <w:name w:val="TOC"/>
    <w:basedOn w:val="SectionLabel"/>
    <w:link w:val="TOCChar"/>
    <w:qFormat/>
    <w:rsid w:val="00625A77"/>
    <w:pPr>
      <w:outlineLvl w:val="0"/>
    </w:pPr>
    <w:rPr>
      <w:spacing w:val="-100"/>
    </w:rPr>
  </w:style>
  <w:style w:type="character" w:customStyle="1" w:styleId="Heading3Char">
    <w:name w:val="Heading 3 Char"/>
    <w:basedOn w:val="DefaultParagraphFont"/>
    <w:link w:val="Heading3"/>
    <w:rsid w:val="007A5EE9"/>
    <w:rPr>
      <w:rFonts w:ascii="Arial Black" w:hAnsi="Arial Black"/>
      <w:spacing w:val="-5"/>
      <w:sz w:val="16"/>
      <w:lang w:val="en-US" w:eastAsia="en-US"/>
    </w:rPr>
  </w:style>
  <w:style w:type="character" w:customStyle="1" w:styleId="PointsChar">
    <w:name w:val="Points Char"/>
    <w:basedOn w:val="Heading3Char"/>
    <w:link w:val="Points"/>
    <w:rsid w:val="007A5EE9"/>
    <w:rPr>
      <w:rFonts w:ascii="Arial Black" w:hAnsi="Arial Black"/>
      <w:spacing w:val="-5"/>
      <w:sz w:val="24"/>
      <w:szCs w:val="24"/>
      <w:lang w:val="en-US" w:eastAsia="en-US"/>
    </w:rPr>
  </w:style>
  <w:style w:type="character" w:customStyle="1" w:styleId="SectionLabelChar">
    <w:name w:val="Section Label Char"/>
    <w:basedOn w:val="DefaultParagraphFont"/>
    <w:link w:val="SectionLabel"/>
    <w:rsid w:val="007A5EE9"/>
    <w:rPr>
      <w:rFonts w:ascii="Arial Black" w:hAnsi="Arial Black"/>
      <w:color w:val="808080"/>
      <w:spacing w:val="-35"/>
      <w:sz w:val="48"/>
      <w:lang w:val="en-US" w:eastAsia="en-US"/>
    </w:rPr>
  </w:style>
  <w:style w:type="character" w:customStyle="1" w:styleId="TOCChar">
    <w:name w:val="TOC Char"/>
    <w:basedOn w:val="SectionLabelChar"/>
    <w:link w:val="TOC"/>
    <w:rsid w:val="00625A77"/>
    <w:rPr>
      <w:rFonts w:ascii="Arial Black" w:hAnsi="Arial Black"/>
      <w:color w:val="808080"/>
      <w:spacing w:val="-100"/>
      <w:sz w:val="48"/>
      <w:lang w:val="en-US" w:eastAsia="en-US"/>
    </w:rPr>
  </w:style>
  <w:style w:type="numbering" w:customStyle="1" w:styleId="Style1">
    <w:name w:val="Style1"/>
    <w:uiPriority w:val="99"/>
    <w:rsid w:val="0053194D"/>
    <w:pPr>
      <w:numPr>
        <w:numId w:val="8"/>
      </w:numPr>
    </w:pPr>
  </w:style>
  <w:style w:type="paragraph" w:styleId="ListParagraph">
    <w:name w:val="List Paragraph"/>
    <w:basedOn w:val="Normal"/>
    <w:uiPriority w:val="34"/>
    <w:qFormat/>
    <w:rsid w:val="005319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oter" Target="footer4.xml"/><Relationship Id="rId18" Type="http://schemas.openxmlformats.org/officeDocument/2006/relationships/footer" Target="footer6.xml"/><Relationship Id="rId26" Type="http://schemas.openxmlformats.org/officeDocument/2006/relationships/image" Target="media/image10.png"/><Relationship Id="rId39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5.jpeg"/><Relationship Id="rId34" Type="http://schemas.openxmlformats.org/officeDocument/2006/relationships/image" Target="media/image17.png"/><Relationship Id="rId42" Type="http://schemas.openxmlformats.org/officeDocument/2006/relationships/header" Target="header5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2.png"/><Relationship Id="rId25" Type="http://schemas.openxmlformats.org/officeDocument/2006/relationships/image" Target="media/image9.png"/><Relationship Id="rId33" Type="http://schemas.openxmlformats.org/officeDocument/2006/relationships/image" Target="media/image16.png"/><Relationship Id="rId38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.wmf"/><Relationship Id="rId20" Type="http://schemas.openxmlformats.org/officeDocument/2006/relationships/image" Target="media/image4.jpeg"/><Relationship Id="rId29" Type="http://schemas.openxmlformats.org/officeDocument/2006/relationships/footer" Target="footer7.xml"/><Relationship Id="rId41" Type="http://schemas.openxmlformats.org/officeDocument/2006/relationships/footer" Target="foot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8.jpeg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footer" Target="footer5.xml"/><Relationship Id="rId23" Type="http://schemas.openxmlformats.org/officeDocument/2006/relationships/image" Target="media/image7.jpeg"/><Relationship Id="rId28" Type="http://schemas.openxmlformats.org/officeDocument/2006/relationships/image" Target="media/image12.png"/><Relationship Id="rId36" Type="http://schemas.openxmlformats.org/officeDocument/2006/relationships/image" Target="media/image18.png"/><Relationship Id="rId10" Type="http://schemas.openxmlformats.org/officeDocument/2006/relationships/header" Target="header1.xml"/><Relationship Id="rId19" Type="http://schemas.openxmlformats.org/officeDocument/2006/relationships/image" Target="media/image3.jpeg"/><Relationship Id="rId31" Type="http://schemas.openxmlformats.org/officeDocument/2006/relationships/image" Target="media/image1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eader" Target="header3.xml"/><Relationship Id="rId22" Type="http://schemas.openxmlformats.org/officeDocument/2006/relationships/image" Target="media/image6.jpeg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microsoft.com/office/2007/relationships/hdphoto" Target="media/hdphoto1.wdp"/><Relationship Id="rId43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lint\Downloads\tf06207126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20AF2A-3ECA-4F98-B85F-7A9DBE20E8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tf06207126.dot</Template>
  <TotalTime>23</TotalTime>
  <Pages>15</Pages>
  <Words>1056</Words>
  <Characters>6234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Microsoft Corporation</Company>
  <LinksUpToDate>false</LinksUpToDate>
  <CharactersWithSpaces>7276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Clinton Elliott</dc:creator>
  <cp:keywords/>
  <dc:description/>
  <cp:lastModifiedBy>Clinton Elliott</cp:lastModifiedBy>
  <cp:revision>10</cp:revision>
  <cp:lastPrinted>2003-03-21T06:17:00Z</cp:lastPrinted>
  <dcterms:created xsi:type="dcterms:W3CDTF">2017-10-29T09:19:00Z</dcterms:created>
  <dcterms:modified xsi:type="dcterms:W3CDTF">2017-10-29T09:42:00Z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TC062071261033</vt:lpwstr>
  </property>
</Properties>
</file>