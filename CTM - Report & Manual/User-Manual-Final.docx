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7BE3C6" w14:textId="50F92583" w:rsidR="005F6105" w:rsidRPr="00277B76" w:rsidRDefault="005F6105" w:rsidP="00277B76">
      <w:pPr>
        <w:pStyle w:val="PartTitle"/>
        <w:framePr w:wrap="notBeside"/>
      </w:pPr>
      <w:r w:rsidRPr="00277B76">
        <w:t>Volume</w:t>
      </w:r>
    </w:p>
    <w:p w14:paraId="76DDEC22" w14:textId="77777777" w:rsidR="005F6105" w:rsidRDefault="00511514">
      <w:pPr>
        <w:pStyle w:val="PartLabel"/>
        <w:framePr w:wrap="notBeside"/>
      </w:pPr>
      <w:r>
        <w:t>1</w:t>
      </w:r>
    </w:p>
    <w:p w14:paraId="3AB8BFF3" w14:textId="77777777" w:rsidR="005F6105" w:rsidRDefault="00511514">
      <w:pPr>
        <w:pStyle w:val="CompanyName"/>
      </w:pPr>
      <w:r>
        <w:t>JAMES COOK UNIVERSITY</w:t>
      </w:r>
    </w:p>
    <w:p w14:paraId="5CA8A0D2" w14:textId="77777777" w:rsidR="005F6105" w:rsidRDefault="00511514">
      <w:pPr>
        <w:pStyle w:val="SubtitleCover"/>
      </w:pPr>
      <w:r>
        <w:t xml:space="preserve">Non-Invasive Current Transformer </w:t>
      </w:r>
    </w:p>
    <w:p w14:paraId="4C2E866F" w14:textId="77777777" w:rsidR="00511514" w:rsidRDefault="00511514">
      <w:pPr>
        <w:pStyle w:val="TitleCover"/>
        <w:rPr>
          <w:spacing w:val="-180"/>
        </w:rPr>
      </w:pPr>
      <w:r>
        <w:rPr>
          <w:spacing w:val="-180"/>
        </w:rPr>
        <w:t>CT M-3501</w:t>
      </w:r>
    </w:p>
    <w:p w14:paraId="5E265255" w14:textId="77777777" w:rsidR="005F6105" w:rsidRDefault="00511514">
      <w:pPr>
        <w:pStyle w:val="TitleCover"/>
        <w:sectPr w:rsidR="005F6105" w:rsidSect="007A3843">
          <w:footerReference w:type="default" r:id="rId8"/>
          <w:pgSz w:w="12240" w:h="15840" w:code="1"/>
          <w:pgMar w:top="960" w:right="960" w:bottom="1440" w:left="960" w:header="0" w:footer="0" w:gutter="0"/>
          <w:pgNumType w:start="0"/>
          <w:cols w:space="720"/>
          <w:titlePg/>
        </w:sectPr>
      </w:pPr>
      <w:r>
        <w:t>User Manual</w:t>
      </w:r>
    </w:p>
    <w:p w14:paraId="7F3167E8" w14:textId="77777777" w:rsidR="005F6105" w:rsidRDefault="00511514">
      <w:pPr>
        <w:pStyle w:val="Subtitle"/>
      </w:pPr>
      <w:r>
        <w:lastRenderedPageBreak/>
        <w:t>JAMES COOK UNIVERISTY</w:t>
      </w:r>
    </w:p>
    <w:p w14:paraId="256C381A" w14:textId="77777777" w:rsidR="005F6105" w:rsidRDefault="00511514">
      <w:pPr>
        <w:pStyle w:val="Title"/>
      </w:pPr>
      <w:r>
        <w:t>CTM-3501 USER MANUAL</w:t>
      </w:r>
    </w:p>
    <w:p w14:paraId="43B10AFF" w14:textId="77777777" w:rsidR="005F6105" w:rsidRDefault="005F6105">
      <w:pPr>
        <w:pStyle w:val="ReturnAddress"/>
      </w:pPr>
      <w:r>
        <w:sym w:font="Symbol" w:char="F0E3"/>
      </w:r>
      <w:r>
        <w:t xml:space="preserve"> </w:t>
      </w:r>
      <w:r w:rsidR="00375679">
        <w:t>James Cook University</w:t>
      </w:r>
    </w:p>
    <w:p w14:paraId="79FFB266" w14:textId="7A711E22" w:rsidR="005F6105" w:rsidRDefault="0090574F">
      <w:pPr>
        <w:pStyle w:val="ReturnAddress"/>
      </w:pPr>
      <w:r>
        <w:t>12345 University Drive • Bld 14</w:t>
      </w:r>
    </w:p>
    <w:p w14:paraId="616BE41F" w14:textId="77777777" w:rsidR="00375679" w:rsidRDefault="00375679">
      <w:pPr>
        <w:pStyle w:val="ReturnAddress"/>
      </w:pPr>
      <w:r>
        <w:t>Clinton Elliott</w:t>
      </w:r>
    </w:p>
    <w:p w14:paraId="031B56DA" w14:textId="6715E27E" w:rsidR="00375679" w:rsidRDefault="00375679">
      <w:pPr>
        <w:pStyle w:val="ReturnAddress"/>
      </w:pPr>
      <w:r>
        <w:t>Michael G</w:t>
      </w:r>
      <w:r w:rsidR="0090574F">
        <w:t>iorg</w:t>
      </w:r>
      <w:r>
        <w:t>as</w:t>
      </w:r>
    </w:p>
    <w:p w14:paraId="4ADF97A7" w14:textId="00FC33A4" w:rsidR="00B41464" w:rsidRDefault="0090574F">
      <w:pPr>
        <w:pStyle w:val="ReturnAddress"/>
      </w:pPr>
      <w:r>
        <w:t>Townsville, QLD 4814</w:t>
      </w:r>
    </w:p>
    <w:p w14:paraId="7EC9ACD2" w14:textId="77777777" w:rsidR="005F6105" w:rsidRDefault="005F6105">
      <w:pPr>
        <w:pStyle w:val="ReturnAddress"/>
        <w:rPr>
          <w:spacing w:val="0"/>
        </w:rPr>
      </w:pPr>
      <w:r>
        <w:t>Phone 2</w:t>
      </w:r>
      <w:r w:rsidR="00B41464">
        <w:t>0</w:t>
      </w:r>
      <w:r>
        <w:t>3.</w:t>
      </w:r>
      <w:r w:rsidR="00B41464">
        <w:t>555</w:t>
      </w:r>
      <w:r>
        <w:t>.</w:t>
      </w:r>
      <w:r w:rsidR="00900148">
        <w:t>0167</w:t>
      </w:r>
      <w:r>
        <w:t xml:space="preserve"> • Fax </w:t>
      </w:r>
      <w:r w:rsidR="00B41464">
        <w:t>20</w:t>
      </w:r>
      <w:r>
        <w:t>3.</w:t>
      </w:r>
      <w:r w:rsidR="00B41464">
        <w:t>5</w:t>
      </w:r>
      <w:r>
        <w:t>5</w:t>
      </w:r>
      <w:r w:rsidR="00B41464">
        <w:t>5</w:t>
      </w:r>
      <w:r>
        <w:t>.</w:t>
      </w:r>
      <w:r w:rsidR="00900148">
        <w:t>0168</w:t>
      </w:r>
    </w:p>
    <w:p w14:paraId="19F7EC40" w14:textId="77777777" w:rsidR="005F6105" w:rsidRDefault="005F6105"/>
    <w:p w14:paraId="7E5D65A5" w14:textId="77777777" w:rsidR="005F6105" w:rsidRDefault="005F6105">
      <w:pPr>
        <w:sectPr w:rsidR="005F6105" w:rsidSect="007A3843">
          <w:footerReference w:type="first" r:id="rId9"/>
          <w:pgSz w:w="12240" w:h="15840" w:code="1"/>
          <w:pgMar w:top="1800" w:right="1200" w:bottom="1440" w:left="1200" w:header="960" w:footer="960" w:gutter="0"/>
          <w:pgNumType w:fmt="lowerRoman" w:start="1"/>
          <w:cols w:space="720"/>
          <w:titlePg/>
        </w:sectPr>
      </w:pPr>
    </w:p>
    <w:p w14:paraId="14D16750" w14:textId="77777777" w:rsidR="005F6105" w:rsidRPr="00625A77" w:rsidRDefault="00625A77" w:rsidP="007A5EE9">
      <w:pPr>
        <w:pStyle w:val="TOC"/>
        <w:sectPr w:rsidR="005F6105" w:rsidRPr="00625A77" w:rsidSect="007A3843">
          <w:headerReference w:type="default" r:id="rId10"/>
          <w:footerReference w:type="default" r:id="rId11"/>
          <w:pgSz w:w="12240" w:h="15840" w:code="1"/>
          <w:pgMar w:top="1200" w:right="1200" w:bottom="1440" w:left="1200" w:header="0" w:footer="960" w:gutter="0"/>
          <w:pgNumType w:fmt="lowerRoman" w:start="1"/>
          <w:cols w:space="720"/>
        </w:sectPr>
      </w:pPr>
      <w:bookmarkStart w:id="0" w:name="_Toc497069108"/>
      <w:r w:rsidRPr="00625A77">
        <w:lastRenderedPageBreak/>
        <w:t>T A B L E   O F   C O N T E N T S</w:t>
      </w:r>
      <w:bookmarkEnd w:id="0"/>
      <w:r w:rsidRPr="00625A77">
        <w:t xml:space="preserve">  </w:t>
      </w:r>
    </w:p>
    <w:p w14:paraId="062F692B" w14:textId="2D706D5F" w:rsidR="00A6791D" w:rsidRDefault="001443DE">
      <w:pPr>
        <w:pStyle w:val="TOC1"/>
        <w:rPr>
          <w:rFonts w:asciiTheme="minorHAnsi" w:eastAsiaTheme="minorEastAsia" w:hAnsiTheme="minorHAnsi" w:cstheme="minorBidi"/>
          <w:noProof/>
          <w:sz w:val="22"/>
          <w:szCs w:val="22"/>
          <w:lang w:val="en-AU" w:eastAsia="zh-CN"/>
        </w:rPr>
      </w:pPr>
      <w:r>
        <w:rPr>
          <w:kern w:val="28"/>
        </w:rPr>
        <w:fldChar w:fldCharType="begin"/>
      </w:r>
      <w:r>
        <w:rPr>
          <w:kern w:val="28"/>
        </w:rPr>
        <w:instrText xml:space="preserve"> TOC \o "2-3" \h \z \t "Heading 1,1" </w:instrText>
      </w:r>
      <w:r>
        <w:rPr>
          <w:kern w:val="28"/>
        </w:rPr>
        <w:fldChar w:fldCharType="separate"/>
      </w:r>
      <w:hyperlink w:anchor="_Toc497135463" w:history="1">
        <w:r w:rsidR="00A6791D" w:rsidRPr="004745A6">
          <w:rPr>
            <w:rStyle w:val="Hyperlink"/>
            <w:noProof/>
          </w:rPr>
          <w:t>INTRODUCTION</w:t>
        </w:r>
        <w:r w:rsidR="00A6791D">
          <w:rPr>
            <w:noProof/>
            <w:webHidden/>
          </w:rPr>
          <w:tab/>
        </w:r>
        <w:r w:rsidR="00A6791D">
          <w:rPr>
            <w:noProof/>
            <w:webHidden/>
          </w:rPr>
          <w:fldChar w:fldCharType="begin"/>
        </w:r>
        <w:r w:rsidR="00A6791D">
          <w:rPr>
            <w:noProof/>
            <w:webHidden/>
          </w:rPr>
          <w:instrText xml:space="preserve"> PAGEREF _Toc497135463 \h </w:instrText>
        </w:r>
        <w:r w:rsidR="00A6791D">
          <w:rPr>
            <w:noProof/>
            <w:webHidden/>
          </w:rPr>
        </w:r>
        <w:r w:rsidR="00A6791D">
          <w:rPr>
            <w:noProof/>
            <w:webHidden/>
          </w:rPr>
          <w:fldChar w:fldCharType="separate"/>
        </w:r>
        <w:r w:rsidR="00A72CCF">
          <w:rPr>
            <w:noProof/>
            <w:webHidden/>
          </w:rPr>
          <w:t>1</w:t>
        </w:r>
        <w:r w:rsidR="00A6791D">
          <w:rPr>
            <w:noProof/>
            <w:webHidden/>
          </w:rPr>
          <w:fldChar w:fldCharType="end"/>
        </w:r>
      </w:hyperlink>
    </w:p>
    <w:p w14:paraId="63E254CF" w14:textId="60FC3C7A" w:rsidR="00A6791D" w:rsidRDefault="00A72CCF">
      <w:pPr>
        <w:pStyle w:val="TOC1"/>
        <w:rPr>
          <w:rFonts w:asciiTheme="minorHAnsi" w:eastAsiaTheme="minorEastAsia" w:hAnsiTheme="minorHAnsi" w:cstheme="minorBidi"/>
          <w:noProof/>
          <w:sz w:val="22"/>
          <w:szCs w:val="22"/>
          <w:lang w:val="en-AU" w:eastAsia="zh-CN"/>
        </w:rPr>
      </w:pPr>
      <w:hyperlink w:anchor="_Toc497135464" w:history="1">
        <w:r w:rsidR="00A6791D" w:rsidRPr="004745A6">
          <w:rPr>
            <w:rStyle w:val="Hyperlink"/>
            <w:noProof/>
          </w:rPr>
          <w:t>SAFETY</w:t>
        </w:r>
        <w:r w:rsidR="00A6791D">
          <w:rPr>
            <w:noProof/>
            <w:webHidden/>
          </w:rPr>
          <w:tab/>
        </w:r>
        <w:r w:rsidR="00A6791D">
          <w:rPr>
            <w:noProof/>
            <w:webHidden/>
          </w:rPr>
          <w:fldChar w:fldCharType="begin"/>
        </w:r>
        <w:r w:rsidR="00A6791D">
          <w:rPr>
            <w:noProof/>
            <w:webHidden/>
          </w:rPr>
          <w:instrText xml:space="preserve"> PAGEREF _Toc497135464 \h </w:instrText>
        </w:r>
        <w:r w:rsidR="00A6791D">
          <w:rPr>
            <w:noProof/>
            <w:webHidden/>
          </w:rPr>
        </w:r>
        <w:r w:rsidR="00A6791D">
          <w:rPr>
            <w:noProof/>
            <w:webHidden/>
          </w:rPr>
          <w:fldChar w:fldCharType="separate"/>
        </w:r>
        <w:r>
          <w:rPr>
            <w:noProof/>
            <w:webHidden/>
          </w:rPr>
          <w:t>2</w:t>
        </w:r>
        <w:r w:rsidR="00A6791D">
          <w:rPr>
            <w:noProof/>
            <w:webHidden/>
          </w:rPr>
          <w:fldChar w:fldCharType="end"/>
        </w:r>
      </w:hyperlink>
    </w:p>
    <w:p w14:paraId="7CDC8042" w14:textId="36D3CBEC" w:rsidR="00A6791D" w:rsidRDefault="00A72CCF">
      <w:pPr>
        <w:pStyle w:val="TOC1"/>
        <w:rPr>
          <w:rFonts w:asciiTheme="minorHAnsi" w:eastAsiaTheme="minorEastAsia" w:hAnsiTheme="minorHAnsi" w:cstheme="minorBidi"/>
          <w:noProof/>
          <w:sz w:val="22"/>
          <w:szCs w:val="22"/>
          <w:lang w:val="en-AU" w:eastAsia="zh-CN"/>
        </w:rPr>
      </w:pPr>
      <w:hyperlink w:anchor="_Toc497135465" w:history="1">
        <w:r w:rsidR="00A6791D" w:rsidRPr="004745A6">
          <w:rPr>
            <w:rStyle w:val="Hyperlink"/>
            <w:noProof/>
          </w:rPr>
          <w:t>PACKAGE CONTENTS</w:t>
        </w:r>
        <w:r w:rsidR="00A6791D">
          <w:rPr>
            <w:noProof/>
            <w:webHidden/>
          </w:rPr>
          <w:tab/>
        </w:r>
        <w:r w:rsidR="00A6791D">
          <w:rPr>
            <w:noProof/>
            <w:webHidden/>
          </w:rPr>
          <w:fldChar w:fldCharType="begin"/>
        </w:r>
        <w:r w:rsidR="00A6791D">
          <w:rPr>
            <w:noProof/>
            <w:webHidden/>
          </w:rPr>
          <w:instrText xml:space="preserve"> PAGEREF _Toc497135465 \h </w:instrText>
        </w:r>
        <w:r w:rsidR="00A6791D">
          <w:rPr>
            <w:noProof/>
            <w:webHidden/>
          </w:rPr>
        </w:r>
        <w:r w:rsidR="00A6791D">
          <w:rPr>
            <w:noProof/>
            <w:webHidden/>
          </w:rPr>
          <w:fldChar w:fldCharType="separate"/>
        </w:r>
        <w:r>
          <w:rPr>
            <w:noProof/>
            <w:webHidden/>
          </w:rPr>
          <w:t>3</w:t>
        </w:r>
        <w:r w:rsidR="00A6791D">
          <w:rPr>
            <w:noProof/>
            <w:webHidden/>
          </w:rPr>
          <w:fldChar w:fldCharType="end"/>
        </w:r>
      </w:hyperlink>
    </w:p>
    <w:p w14:paraId="323155DE" w14:textId="7ED27B69" w:rsidR="00A6791D" w:rsidRDefault="00A72CCF">
      <w:pPr>
        <w:pStyle w:val="TOC3"/>
        <w:tabs>
          <w:tab w:val="left" w:pos="1827"/>
          <w:tab w:val="right" w:leader="dot" w:pos="7910"/>
        </w:tabs>
        <w:rPr>
          <w:rFonts w:asciiTheme="minorHAnsi" w:eastAsiaTheme="minorEastAsia" w:hAnsiTheme="minorHAnsi" w:cstheme="minorBidi"/>
          <w:noProof/>
          <w:sz w:val="22"/>
          <w:szCs w:val="22"/>
          <w:lang w:val="en-AU" w:eastAsia="zh-CN"/>
        </w:rPr>
      </w:pPr>
      <w:hyperlink w:anchor="_Toc497135466" w:history="1">
        <w:r w:rsidR="00A6791D" w:rsidRPr="004745A6">
          <w:rPr>
            <w:rStyle w:val="Hyperlink"/>
            <w:noProof/>
          </w:rPr>
          <w:t>1.</w:t>
        </w:r>
        <w:r w:rsidR="00A6791D">
          <w:rPr>
            <w:rFonts w:asciiTheme="minorHAnsi" w:eastAsiaTheme="minorEastAsia" w:hAnsiTheme="minorHAnsi" w:cstheme="minorBidi"/>
            <w:noProof/>
            <w:sz w:val="22"/>
            <w:szCs w:val="22"/>
            <w:lang w:val="en-AU" w:eastAsia="zh-CN"/>
          </w:rPr>
          <w:tab/>
        </w:r>
        <w:r w:rsidR="00A6791D" w:rsidRPr="004745A6">
          <w:rPr>
            <w:rStyle w:val="Hyperlink"/>
            <w:noProof/>
          </w:rPr>
          <w:t>CTM-3501 Device</w:t>
        </w:r>
        <w:r w:rsidR="00A6791D">
          <w:rPr>
            <w:noProof/>
            <w:webHidden/>
          </w:rPr>
          <w:tab/>
        </w:r>
        <w:r w:rsidR="00A6791D">
          <w:rPr>
            <w:noProof/>
            <w:webHidden/>
          </w:rPr>
          <w:fldChar w:fldCharType="begin"/>
        </w:r>
        <w:r w:rsidR="00A6791D">
          <w:rPr>
            <w:noProof/>
            <w:webHidden/>
          </w:rPr>
          <w:instrText xml:space="preserve"> PAGEREF _Toc497135466 \h </w:instrText>
        </w:r>
        <w:r w:rsidR="00A6791D">
          <w:rPr>
            <w:noProof/>
            <w:webHidden/>
          </w:rPr>
        </w:r>
        <w:r w:rsidR="00A6791D">
          <w:rPr>
            <w:noProof/>
            <w:webHidden/>
          </w:rPr>
          <w:fldChar w:fldCharType="separate"/>
        </w:r>
        <w:r>
          <w:rPr>
            <w:noProof/>
            <w:webHidden/>
          </w:rPr>
          <w:t>3</w:t>
        </w:r>
        <w:r w:rsidR="00A6791D">
          <w:rPr>
            <w:noProof/>
            <w:webHidden/>
          </w:rPr>
          <w:fldChar w:fldCharType="end"/>
        </w:r>
      </w:hyperlink>
    </w:p>
    <w:p w14:paraId="29B80316" w14:textId="7686BB70" w:rsidR="00A6791D" w:rsidRDefault="00A72CCF">
      <w:pPr>
        <w:pStyle w:val="TOC3"/>
        <w:tabs>
          <w:tab w:val="left" w:pos="1827"/>
          <w:tab w:val="right" w:leader="dot" w:pos="7910"/>
        </w:tabs>
        <w:rPr>
          <w:rFonts w:asciiTheme="minorHAnsi" w:eastAsiaTheme="minorEastAsia" w:hAnsiTheme="minorHAnsi" w:cstheme="minorBidi"/>
          <w:noProof/>
          <w:sz w:val="22"/>
          <w:szCs w:val="22"/>
          <w:lang w:val="en-AU" w:eastAsia="zh-CN"/>
        </w:rPr>
      </w:pPr>
      <w:hyperlink w:anchor="_Toc497135467" w:history="1">
        <w:r w:rsidR="00A6791D" w:rsidRPr="004745A6">
          <w:rPr>
            <w:rStyle w:val="Hyperlink"/>
            <w:noProof/>
          </w:rPr>
          <w:t>2.</w:t>
        </w:r>
        <w:r w:rsidR="00A6791D">
          <w:rPr>
            <w:rFonts w:asciiTheme="minorHAnsi" w:eastAsiaTheme="minorEastAsia" w:hAnsiTheme="minorHAnsi" w:cstheme="minorBidi"/>
            <w:noProof/>
            <w:sz w:val="22"/>
            <w:szCs w:val="22"/>
            <w:lang w:val="en-AU" w:eastAsia="zh-CN"/>
          </w:rPr>
          <w:tab/>
        </w:r>
        <w:r w:rsidR="00A6791D" w:rsidRPr="004745A6">
          <w:rPr>
            <w:rStyle w:val="Hyperlink"/>
            <w:noProof/>
          </w:rPr>
          <w:t>Base Station</w:t>
        </w:r>
        <w:r w:rsidR="00A6791D">
          <w:rPr>
            <w:noProof/>
            <w:webHidden/>
          </w:rPr>
          <w:tab/>
        </w:r>
        <w:r w:rsidR="00A6791D">
          <w:rPr>
            <w:noProof/>
            <w:webHidden/>
          </w:rPr>
          <w:fldChar w:fldCharType="begin"/>
        </w:r>
        <w:r w:rsidR="00A6791D">
          <w:rPr>
            <w:noProof/>
            <w:webHidden/>
          </w:rPr>
          <w:instrText xml:space="preserve"> PAGEREF _Toc497135467 \h </w:instrText>
        </w:r>
        <w:r w:rsidR="00A6791D">
          <w:rPr>
            <w:noProof/>
            <w:webHidden/>
          </w:rPr>
        </w:r>
        <w:r w:rsidR="00A6791D">
          <w:rPr>
            <w:noProof/>
            <w:webHidden/>
          </w:rPr>
          <w:fldChar w:fldCharType="separate"/>
        </w:r>
        <w:r>
          <w:rPr>
            <w:noProof/>
            <w:webHidden/>
          </w:rPr>
          <w:t>4</w:t>
        </w:r>
        <w:r w:rsidR="00A6791D">
          <w:rPr>
            <w:noProof/>
            <w:webHidden/>
          </w:rPr>
          <w:fldChar w:fldCharType="end"/>
        </w:r>
      </w:hyperlink>
    </w:p>
    <w:p w14:paraId="135B29E1" w14:textId="6AAE586C" w:rsidR="00A6791D" w:rsidRDefault="00A72CCF">
      <w:pPr>
        <w:pStyle w:val="TOC3"/>
        <w:tabs>
          <w:tab w:val="left" w:pos="1827"/>
          <w:tab w:val="right" w:leader="dot" w:pos="7910"/>
        </w:tabs>
        <w:rPr>
          <w:rFonts w:asciiTheme="minorHAnsi" w:eastAsiaTheme="minorEastAsia" w:hAnsiTheme="minorHAnsi" w:cstheme="minorBidi"/>
          <w:noProof/>
          <w:sz w:val="22"/>
          <w:szCs w:val="22"/>
          <w:lang w:val="en-AU" w:eastAsia="zh-CN"/>
        </w:rPr>
      </w:pPr>
      <w:hyperlink w:anchor="_Toc497135468" w:history="1">
        <w:r w:rsidR="00A6791D" w:rsidRPr="004745A6">
          <w:rPr>
            <w:rStyle w:val="Hyperlink"/>
            <w:noProof/>
          </w:rPr>
          <w:t>3.</w:t>
        </w:r>
        <w:r w:rsidR="00A6791D">
          <w:rPr>
            <w:rFonts w:asciiTheme="minorHAnsi" w:eastAsiaTheme="minorEastAsia" w:hAnsiTheme="minorHAnsi" w:cstheme="minorBidi"/>
            <w:noProof/>
            <w:sz w:val="22"/>
            <w:szCs w:val="22"/>
            <w:lang w:val="en-AU" w:eastAsia="zh-CN"/>
          </w:rPr>
          <w:tab/>
        </w:r>
        <w:r w:rsidR="00A6791D" w:rsidRPr="004745A6">
          <w:rPr>
            <w:rStyle w:val="Hyperlink"/>
            <w:noProof/>
          </w:rPr>
          <w:t>Viewing Station</w:t>
        </w:r>
        <w:r w:rsidR="00A6791D">
          <w:rPr>
            <w:noProof/>
            <w:webHidden/>
          </w:rPr>
          <w:tab/>
        </w:r>
        <w:r w:rsidR="00A6791D">
          <w:rPr>
            <w:noProof/>
            <w:webHidden/>
          </w:rPr>
          <w:fldChar w:fldCharType="begin"/>
        </w:r>
        <w:r w:rsidR="00A6791D">
          <w:rPr>
            <w:noProof/>
            <w:webHidden/>
          </w:rPr>
          <w:instrText xml:space="preserve"> PAGEREF _Toc497135468 \h </w:instrText>
        </w:r>
        <w:r w:rsidR="00A6791D">
          <w:rPr>
            <w:noProof/>
            <w:webHidden/>
          </w:rPr>
        </w:r>
        <w:r w:rsidR="00A6791D">
          <w:rPr>
            <w:noProof/>
            <w:webHidden/>
          </w:rPr>
          <w:fldChar w:fldCharType="separate"/>
        </w:r>
        <w:r>
          <w:rPr>
            <w:noProof/>
            <w:webHidden/>
          </w:rPr>
          <w:t>5</w:t>
        </w:r>
        <w:r w:rsidR="00A6791D">
          <w:rPr>
            <w:noProof/>
            <w:webHidden/>
          </w:rPr>
          <w:fldChar w:fldCharType="end"/>
        </w:r>
      </w:hyperlink>
    </w:p>
    <w:p w14:paraId="2B6249C6" w14:textId="686AC970" w:rsidR="00A6791D" w:rsidRDefault="00A72CCF">
      <w:pPr>
        <w:pStyle w:val="TOC1"/>
        <w:rPr>
          <w:rFonts w:asciiTheme="minorHAnsi" w:eastAsiaTheme="minorEastAsia" w:hAnsiTheme="minorHAnsi" w:cstheme="minorBidi"/>
          <w:noProof/>
          <w:sz w:val="22"/>
          <w:szCs w:val="22"/>
          <w:lang w:val="en-AU" w:eastAsia="zh-CN"/>
        </w:rPr>
      </w:pPr>
      <w:hyperlink w:anchor="_Toc497135469" w:history="1">
        <w:r w:rsidR="00A6791D" w:rsidRPr="004745A6">
          <w:rPr>
            <w:rStyle w:val="Hyperlink"/>
            <w:noProof/>
          </w:rPr>
          <w:t>HARDWARE INSTALLATION</w:t>
        </w:r>
        <w:r w:rsidR="00A6791D">
          <w:rPr>
            <w:noProof/>
            <w:webHidden/>
          </w:rPr>
          <w:tab/>
        </w:r>
        <w:r w:rsidR="00A6791D">
          <w:rPr>
            <w:noProof/>
            <w:webHidden/>
          </w:rPr>
          <w:fldChar w:fldCharType="begin"/>
        </w:r>
        <w:r w:rsidR="00A6791D">
          <w:rPr>
            <w:noProof/>
            <w:webHidden/>
          </w:rPr>
          <w:instrText xml:space="preserve"> PAGEREF _Toc497135469 \h </w:instrText>
        </w:r>
        <w:r w:rsidR="00A6791D">
          <w:rPr>
            <w:noProof/>
            <w:webHidden/>
          </w:rPr>
        </w:r>
        <w:r w:rsidR="00A6791D">
          <w:rPr>
            <w:noProof/>
            <w:webHidden/>
          </w:rPr>
          <w:fldChar w:fldCharType="separate"/>
        </w:r>
        <w:r>
          <w:rPr>
            <w:noProof/>
            <w:webHidden/>
          </w:rPr>
          <w:t>6</w:t>
        </w:r>
        <w:r w:rsidR="00A6791D">
          <w:rPr>
            <w:noProof/>
            <w:webHidden/>
          </w:rPr>
          <w:fldChar w:fldCharType="end"/>
        </w:r>
      </w:hyperlink>
    </w:p>
    <w:p w14:paraId="74B4EAC5" w14:textId="29B11838" w:rsidR="00A6791D" w:rsidRDefault="00A72CCF">
      <w:pPr>
        <w:pStyle w:val="TOC3"/>
        <w:tabs>
          <w:tab w:val="left" w:pos="1827"/>
          <w:tab w:val="right" w:leader="dot" w:pos="7910"/>
        </w:tabs>
        <w:rPr>
          <w:rFonts w:asciiTheme="minorHAnsi" w:eastAsiaTheme="minorEastAsia" w:hAnsiTheme="minorHAnsi" w:cstheme="minorBidi"/>
          <w:noProof/>
          <w:sz w:val="22"/>
          <w:szCs w:val="22"/>
          <w:lang w:val="en-AU" w:eastAsia="zh-CN"/>
        </w:rPr>
      </w:pPr>
      <w:hyperlink w:anchor="_Toc497135470" w:history="1">
        <w:r w:rsidR="00A6791D" w:rsidRPr="004745A6">
          <w:rPr>
            <w:rStyle w:val="Hyperlink"/>
            <w:noProof/>
          </w:rPr>
          <w:t>1.</w:t>
        </w:r>
        <w:r w:rsidR="00A6791D">
          <w:rPr>
            <w:rFonts w:asciiTheme="minorHAnsi" w:eastAsiaTheme="minorEastAsia" w:hAnsiTheme="minorHAnsi" w:cstheme="minorBidi"/>
            <w:noProof/>
            <w:sz w:val="22"/>
            <w:szCs w:val="22"/>
            <w:lang w:val="en-AU" w:eastAsia="zh-CN"/>
          </w:rPr>
          <w:tab/>
        </w:r>
        <w:r w:rsidR="00A6791D" w:rsidRPr="004745A6">
          <w:rPr>
            <w:rStyle w:val="Hyperlink"/>
            <w:noProof/>
          </w:rPr>
          <w:t>Locate Your Meter Box</w:t>
        </w:r>
        <w:r w:rsidR="00A6791D">
          <w:rPr>
            <w:noProof/>
            <w:webHidden/>
          </w:rPr>
          <w:tab/>
        </w:r>
        <w:r w:rsidR="00A6791D">
          <w:rPr>
            <w:noProof/>
            <w:webHidden/>
          </w:rPr>
          <w:fldChar w:fldCharType="begin"/>
        </w:r>
        <w:r w:rsidR="00A6791D">
          <w:rPr>
            <w:noProof/>
            <w:webHidden/>
          </w:rPr>
          <w:instrText xml:space="preserve"> PAGEREF _Toc497135470 \h </w:instrText>
        </w:r>
        <w:r w:rsidR="00A6791D">
          <w:rPr>
            <w:noProof/>
            <w:webHidden/>
          </w:rPr>
        </w:r>
        <w:r w:rsidR="00A6791D">
          <w:rPr>
            <w:noProof/>
            <w:webHidden/>
          </w:rPr>
          <w:fldChar w:fldCharType="separate"/>
        </w:r>
        <w:r>
          <w:rPr>
            <w:noProof/>
            <w:webHidden/>
          </w:rPr>
          <w:t>6</w:t>
        </w:r>
        <w:r w:rsidR="00A6791D">
          <w:rPr>
            <w:noProof/>
            <w:webHidden/>
          </w:rPr>
          <w:fldChar w:fldCharType="end"/>
        </w:r>
      </w:hyperlink>
    </w:p>
    <w:p w14:paraId="5B9F9076" w14:textId="776ACCCB" w:rsidR="00A6791D" w:rsidRDefault="00A72CCF">
      <w:pPr>
        <w:pStyle w:val="TOC3"/>
        <w:tabs>
          <w:tab w:val="left" w:pos="1827"/>
          <w:tab w:val="right" w:leader="dot" w:pos="7910"/>
        </w:tabs>
        <w:rPr>
          <w:rFonts w:asciiTheme="minorHAnsi" w:eastAsiaTheme="minorEastAsia" w:hAnsiTheme="minorHAnsi" w:cstheme="minorBidi"/>
          <w:noProof/>
          <w:sz w:val="22"/>
          <w:szCs w:val="22"/>
          <w:lang w:val="en-AU" w:eastAsia="zh-CN"/>
        </w:rPr>
      </w:pPr>
      <w:hyperlink w:anchor="_Toc497135471" w:history="1">
        <w:r w:rsidR="00A6791D" w:rsidRPr="004745A6">
          <w:rPr>
            <w:rStyle w:val="Hyperlink"/>
            <w:noProof/>
          </w:rPr>
          <w:t>2.</w:t>
        </w:r>
        <w:r w:rsidR="00A6791D">
          <w:rPr>
            <w:rFonts w:asciiTheme="minorHAnsi" w:eastAsiaTheme="minorEastAsia" w:hAnsiTheme="minorHAnsi" w:cstheme="minorBidi"/>
            <w:noProof/>
            <w:sz w:val="22"/>
            <w:szCs w:val="22"/>
            <w:lang w:val="en-AU" w:eastAsia="zh-CN"/>
          </w:rPr>
          <w:tab/>
        </w:r>
        <w:r w:rsidR="00A6791D" w:rsidRPr="004745A6">
          <w:rPr>
            <w:rStyle w:val="Hyperlink"/>
            <w:noProof/>
          </w:rPr>
          <w:t>Connect to Selected Cables</w:t>
        </w:r>
        <w:r w:rsidR="00A6791D">
          <w:rPr>
            <w:noProof/>
            <w:webHidden/>
          </w:rPr>
          <w:tab/>
        </w:r>
        <w:r w:rsidR="00A6791D">
          <w:rPr>
            <w:noProof/>
            <w:webHidden/>
          </w:rPr>
          <w:fldChar w:fldCharType="begin"/>
        </w:r>
        <w:r w:rsidR="00A6791D">
          <w:rPr>
            <w:noProof/>
            <w:webHidden/>
          </w:rPr>
          <w:instrText xml:space="preserve"> PAGEREF _Toc497135471 \h </w:instrText>
        </w:r>
        <w:r w:rsidR="00A6791D">
          <w:rPr>
            <w:noProof/>
            <w:webHidden/>
          </w:rPr>
        </w:r>
        <w:r w:rsidR="00A6791D">
          <w:rPr>
            <w:noProof/>
            <w:webHidden/>
          </w:rPr>
          <w:fldChar w:fldCharType="separate"/>
        </w:r>
        <w:r>
          <w:rPr>
            <w:noProof/>
            <w:webHidden/>
          </w:rPr>
          <w:t>6</w:t>
        </w:r>
        <w:r w:rsidR="00A6791D">
          <w:rPr>
            <w:noProof/>
            <w:webHidden/>
          </w:rPr>
          <w:fldChar w:fldCharType="end"/>
        </w:r>
      </w:hyperlink>
    </w:p>
    <w:p w14:paraId="1375D350" w14:textId="38C88433" w:rsidR="00A6791D" w:rsidRDefault="00A72CCF">
      <w:pPr>
        <w:pStyle w:val="TOC3"/>
        <w:tabs>
          <w:tab w:val="left" w:pos="1827"/>
          <w:tab w:val="right" w:leader="dot" w:pos="7910"/>
        </w:tabs>
        <w:rPr>
          <w:rFonts w:asciiTheme="minorHAnsi" w:eastAsiaTheme="minorEastAsia" w:hAnsiTheme="minorHAnsi" w:cstheme="minorBidi"/>
          <w:noProof/>
          <w:sz w:val="22"/>
          <w:szCs w:val="22"/>
          <w:lang w:val="en-AU" w:eastAsia="zh-CN"/>
        </w:rPr>
      </w:pPr>
      <w:hyperlink w:anchor="_Toc497135472" w:history="1">
        <w:r w:rsidR="00A6791D" w:rsidRPr="004745A6">
          <w:rPr>
            <w:rStyle w:val="Hyperlink"/>
            <w:noProof/>
          </w:rPr>
          <w:t>3.</w:t>
        </w:r>
        <w:r w:rsidR="00A6791D">
          <w:rPr>
            <w:rFonts w:asciiTheme="minorHAnsi" w:eastAsiaTheme="minorEastAsia" w:hAnsiTheme="minorHAnsi" w:cstheme="minorBidi"/>
            <w:noProof/>
            <w:sz w:val="22"/>
            <w:szCs w:val="22"/>
            <w:lang w:val="en-AU" w:eastAsia="zh-CN"/>
          </w:rPr>
          <w:tab/>
        </w:r>
        <w:r w:rsidR="00A6791D" w:rsidRPr="004745A6">
          <w:rPr>
            <w:rStyle w:val="Hyperlink"/>
            <w:noProof/>
          </w:rPr>
          <w:t>Connect CTM-3501 Device</w:t>
        </w:r>
        <w:r w:rsidR="00A6791D">
          <w:rPr>
            <w:noProof/>
            <w:webHidden/>
          </w:rPr>
          <w:tab/>
        </w:r>
        <w:r w:rsidR="00A6791D">
          <w:rPr>
            <w:noProof/>
            <w:webHidden/>
          </w:rPr>
          <w:fldChar w:fldCharType="begin"/>
        </w:r>
        <w:r w:rsidR="00A6791D">
          <w:rPr>
            <w:noProof/>
            <w:webHidden/>
          </w:rPr>
          <w:instrText xml:space="preserve"> PAGEREF _Toc497135472 \h </w:instrText>
        </w:r>
        <w:r w:rsidR="00A6791D">
          <w:rPr>
            <w:noProof/>
            <w:webHidden/>
          </w:rPr>
        </w:r>
        <w:r w:rsidR="00A6791D">
          <w:rPr>
            <w:noProof/>
            <w:webHidden/>
          </w:rPr>
          <w:fldChar w:fldCharType="separate"/>
        </w:r>
        <w:r>
          <w:rPr>
            <w:noProof/>
            <w:webHidden/>
          </w:rPr>
          <w:t>7</w:t>
        </w:r>
        <w:r w:rsidR="00A6791D">
          <w:rPr>
            <w:noProof/>
            <w:webHidden/>
          </w:rPr>
          <w:fldChar w:fldCharType="end"/>
        </w:r>
      </w:hyperlink>
    </w:p>
    <w:p w14:paraId="2A3872BD" w14:textId="14641182" w:rsidR="00A6791D" w:rsidRDefault="00A72CCF">
      <w:pPr>
        <w:pStyle w:val="TOC3"/>
        <w:tabs>
          <w:tab w:val="left" w:pos="1827"/>
          <w:tab w:val="right" w:leader="dot" w:pos="7910"/>
        </w:tabs>
        <w:rPr>
          <w:rFonts w:asciiTheme="minorHAnsi" w:eastAsiaTheme="minorEastAsia" w:hAnsiTheme="minorHAnsi" w:cstheme="minorBidi"/>
          <w:noProof/>
          <w:sz w:val="22"/>
          <w:szCs w:val="22"/>
          <w:lang w:val="en-AU" w:eastAsia="zh-CN"/>
        </w:rPr>
      </w:pPr>
      <w:hyperlink w:anchor="_Toc497135473" w:history="1">
        <w:r w:rsidR="00A6791D" w:rsidRPr="004745A6">
          <w:rPr>
            <w:rStyle w:val="Hyperlink"/>
            <w:noProof/>
          </w:rPr>
          <w:t>4.</w:t>
        </w:r>
        <w:r w:rsidR="00A6791D">
          <w:rPr>
            <w:rFonts w:asciiTheme="minorHAnsi" w:eastAsiaTheme="minorEastAsia" w:hAnsiTheme="minorHAnsi" w:cstheme="minorBidi"/>
            <w:noProof/>
            <w:sz w:val="22"/>
            <w:szCs w:val="22"/>
            <w:lang w:val="en-AU" w:eastAsia="zh-CN"/>
          </w:rPr>
          <w:tab/>
        </w:r>
        <w:r w:rsidR="00A6791D" w:rsidRPr="004745A6">
          <w:rPr>
            <w:rStyle w:val="Hyperlink"/>
            <w:noProof/>
          </w:rPr>
          <w:t>Setup Base Station</w:t>
        </w:r>
        <w:r w:rsidR="00A6791D">
          <w:rPr>
            <w:noProof/>
            <w:webHidden/>
          </w:rPr>
          <w:tab/>
        </w:r>
        <w:r w:rsidR="00A6791D">
          <w:rPr>
            <w:noProof/>
            <w:webHidden/>
          </w:rPr>
          <w:fldChar w:fldCharType="begin"/>
        </w:r>
        <w:r w:rsidR="00A6791D">
          <w:rPr>
            <w:noProof/>
            <w:webHidden/>
          </w:rPr>
          <w:instrText xml:space="preserve"> PAGEREF _Toc497135473 \h </w:instrText>
        </w:r>
        <w:r w:rsidR="00A6791D">
          <w:rPr>
            <w:noProof/>
            <w:webHidden/>
          </w:rPr>
        </w:r>
        <w:r w:rsidR="00A6791D">
          <w:rPr>
            <w:noProof/>
            <w:webHidden/>
          </w:rPr>
          <w:fldChar w:fldCharType="separate"/>
        </w:r>
        <w:r>
          <w:rPr>
            <w:noProof/>
            <w:webHidden/>
          </w:rPr>
          <w:t>8</w:t>
        </w:r>
        <w:r w:rsidR="00A6791D">
          <w:rPr>
            <w:noProof/>
            <w:webHidden/>
          </w:rPr>
          <w:fldChar w:fldCharType="end"/>
        </w:r>
      </w:hyperlink>
    </w:p>
    <w:p w14:paraId="52968BDC" w14:textId="509105A1" w:rsidR="00A6791D" w:rsidRDefault="00A72CCF">
      <w:pPr>
        <w:pStyle w:val="TOC1"/>
        <w:rPr>
          <w:rFonts w:asciiTheme="minorHAnsi" w:eastAsiaTheme="minorEastAsia" w:hAnsiTheme="minorHAnsi" w:cstheme="minorBidi"/>
          <w:noProof/>
          <w:sz w:val="22"/>
          <w:szCs w:val="22"/>
          <w:lang w:val="en-AU" w:eastAsia="zh-CN"/>
        </w:rPr>
      </w:pPr>
      <w:hyperlink w:anchor="_Toc497135474" w:history="1">
        <w:r w:rsidR="00A6791D" w:rsidRPr="004745A6">
          <w:rPr>
            <w:rStyle w:val="Hyperlink"/>
            <w:noProof/>
          </w:rPr>
          <w:t>VIEWING STATION SETUP</w:t>
        </w:r>
        <w:r w:rsidR="00A6791D">
          <w:rPr>
            <w:noProof/>
            <w:webHidden/>
          </w:rPr>
          <w:tab/>
        </w:r>
        <w:r w:rsidR="00A6791D">
          <w:rPr>
            <w:noProof/>
            <w:webHidden/>
          </w:rPr>
          <w:fldChar w:fldCharType="begin"/>
        </w:r>
        <w:r w:rsidR="00A6791D">
          <w:rPr>
            <w:noProof/>
            <w:webHidden/>
          </w:rPr>
          <w:instrText xml:space="preserve"> PAGEREF _Toc497135474 \h </w:instrText>
        </w:r>
        <w:r w:rsidR="00A6791D">
          <w:rPr>
            <w:noProof/>
            <w:webHidden/>
          </w:rPr>
        </w:r>
        <w:r w:rsidR="00A6791D">
          <w:rPr>
            <w:noProof/>
            <w:webHidden/>
          </w:rPr>
          <w:fldChar w:fldCharType="separate"/>
        </w:r>
        <w:r>
          <w:rPr>
            <w:noProof/>
            <w:webHidden/>
          </w:rPr>
          <w:t>9</w:t>
        </w:r>
        <w:r w:rsidR="00A6791D">
          <w:rPr>
            <w:noProof/>
            <w:webHidden/>
          </w:rPr>
          <w:fldChar w:fldCharType="end"/>
        </w:r>
      </w:hyperlink>
    </w:p>
    <w:p w14:paraId="74805089" w14:textId="02492628" w:rsidR="00A6791D" w:rsidRDefault="00A72CCF">
      <w:pPr>
        <w:pStyle w:val="TOC1"/>
        <w:rPr>
          <w:rFonts w:asciiTheme="minorHAnsi" w:eastAsiaTheme="minorEastAsia" w:hAnsiTheme="minorHAnsi" w:cstheme="minorBidi"/>
          <w:noProof/>
          <w:sz w:val="22"/>
          <w:szCs w:val="22"/>
          <w:lang w:val="en-AU" w:eastAsia="zh-CN"/>
        </w:rPr>
      </w:pPr>
      <w:hyperlink w:anchor="_Toc497135475" w:history="1">
        <w:r w:rsidR="00A6791D" w:rsidRPr="004745A6">
          <w:rPr>
            <w:rStyle w:val="Hyperlink"/>
            <w:noProof/>
          </w:rPr>
          <w:t>FAQS</w:t>
        </w:r>
        <w:r w:rsidR="00A6791D">
          <w:rPr>
            <w:noProof/>
            <w:webHidden/>
          </w:rPr>
          <w:tab/>
        </w:r>
        <w:r w:rsidR="00A6791D">
          <w:rPr>
            <w:noProof/>
            <w:webHidden/>
          </w:rPr>
          <w:fldChar w:fldCharType="begin"/>
        </w:r>
        <w:r w:rsidR="00A6791D">
          <w:rPr>
            <w:noProof/>
            <w:webHidden/>
          </w:rPr>
          <w:instrText xml:space="preserve"> PAGEREF _Toc497135475 \h </w:instrText>
        </w:r>
        <w:r w:rsidR="00A6791D">
          <w:rPr>
            <w:noProof/>
            <w:webHidden/>
          </w:rPr>
        </w:r>
        <w:r w:rsidR="00A6791D">
          <w:rPr>
            <w:noProof/>
            <w:webHidden/>
          </w:rPr>
          <w:fldChar w:fldCharType="separate"/>
        </w:r>
        <w:r>
          <w:rPr>
            <w:noProof/>
            <w:webHidden/>
          </w:rPr>
          <w:t>10</w:t>
        </w:r>
        <w:r w:rsidR="00A6791D">
          <w:rPr>
            <w:noProof/>
            <w:webHidden/>
          </w:rPr>
          <w:fldChar w:fldCharType="end"/>
        </w:r>
      </w:hyperlink>
    </w:p>
    <w:p w14:paraId="799E7AE5" w14:textId="5E7E55DD" w:rsidR="00A6791D" w:rsidRDefault="00A72CCF">
      <w:pPr>
        <w:pStyle w:val="TOC3"/>
        <w:tabs>
          <w:tab w:val="right" w:leader="dot" w:pos="7910"/>
        </w:tabs>
        <w:rPr>
          <w:rFonts w:asciiTheme="minorHAnsi" w:eastAsiaTheme="minorEastAsia" w:hAnsiTheme="minorHAnsi" w:cstheme="minorBidi"/>
          <w:noProof/>
          <w:sz w:val="22"/>
          <w:szCs w:val="22"/>
          <w:lang w:val="en-AU" w:eastAsia="zh-CN"/>
        </w:rPr>
      </w:pPr>
      <w:hyperlink w:anchor="_Toc497135476" w:history="1">
        <w:r w:rsidR="00A6791D" w:rsidRPr="004745A6">
          <w:rPr>
            <w:rStyle w:val="Hyperlink"/>
            <w:noProof/>
          </w:rPr>
          <w:t>Why when I disconnect the Raspberry Pi from my computer it stops monitoring?</w:t>
        </w:r>
        <w:r w:rsidR="00A6791D">
          <w:rPr>
            <w:noProof/>
            <w:webHidden/>
          </w:rPr>
          <w:tab/>
        </w:r>
        <w:r w:rsidR="00A6791D">
          <w:rPr>
            <w:noProof/>
            <w:webHidden/>
          </w:rPr>
          <w:fldChar w:fldCharType="begin"/>
        </w:r>
        <w:r w:rsidR="00A6791D">
          <w:rPr>
            <w:noProof/>
            <w:webHidden/>
          </w:rPr>
          <w:instrText xml:space="preserve"> PAGEREF _Toc497135476 \h </w:instrText>
        </w:r>
        <w:r w:rsidR="00A6791D">
          <w:rPr>
            <w:noProof/>
            <w:webHidden/>
          </w:rPr>
        </w:r>
        <w:r w:rsidR="00A6791D">
          <w:rPr>
            <w:noProof/>
            <w:webHidden/>
          </w:rPr>
          <w:fldChar w:fldCharType="separate"/>
        </w:r>
        <w:r>
          <w:rPr>
            <w:noProof/>
            <w:webHidden/>
          </w:rPr>
          <w:t>10</w:t>
        </w:r>
        <w:r w:rsidR="00A6791D">
          <w:rPr>
            <w:noProof/>
            <w:webHidden/>
          </w:rPr>
          <w:fldChar w:fldCharType="end"/>
        </w:r>
      </w:hyperlink>
    </w:p>
    <w:p w14:paraId="4FDDAF62" w14:textId="31637152" w:rsidR="00A6791D" w:rsidRDefault="00A72CCF">
      <w:pPr>
        <w:pStyle w:val="TOC3"/>
        <w:tabs>
          <w:tab w:val="right" w:leader="dot" w:pos="7910"/>
        </w:tabs>
        <w:rPr>
          <w:rFonts w:asciiTheme="minorHAnsi" w:eastAsiaTheme="minorEastAsia" w:hAnsiTheme="minorHAnsi" w:cstheme="minorBidi"/>
          <w:noProof/>
          <w:sz w:val="22"/>
          <w:szCs w:val="22"/>
          <w:lang w:val="en-AU" w:eastAsia="zh-CN"/>
        </w:rPr>
      </w:pPr>
      <w:hyperlink w:anchor="_Toc497135477" w:history="1">
        <w:r w:rsidR="00A6791D" w:rsidRPr="004745A6">
          <w:rPr>
            <w:rStyle w:val="Hyperlink"/>
            <w:noProof/>
          </w:rPr>
          <w:t>Why has the Raspberry Pi not connected yet?</w:t>
        </w:r>
        <w:r w:rsidR="00A6791D">
          <w:rPr>
            <w:noProof/>
            <w:webHidden/>
          </w:rPr>
          <w:tab/>
        </w:r>
        <w:r w:rsidR="00A6791D">
          <w:rPr>
            <w:noProof/>
            <w:webHidden/>
          </w:rPr>
          <w:fldChar w:fldCharType="begin"/>
        </w:r>
        <w:r w:rsidR="00A6791D">
          <w:rPr>
            <w:noProof/>
            <w:webHidden/>
          </w:rPr>
          <w:instrText xml:space="preserve"> PAGEREF _Toc497135477 \h </w:instrText>
        </w:r>
        <w:r w:rsidR="00A6791D">
          <w:rPr>
            <w:noProof/>
            <w:webHidden/>
          </w:rPr>
        </w:r>
        <w:r w:rsidR="00A6791D">
          <w:rPr>
            <w:noProof/>
            <w:webHidden/>
          </w:rPr>
          <w:fldChar w:fldCharType="separate"/>
        </w:r>
        <w:r>
          <w:rPr>
            <w:noProof/>
            <w:webHidden/>
          </w:rPr>
          <w:t>10</w:t>
        </w:r>
        <w:r w:rsidR="00A6791D">
          <w:rPr>
            <w:noProof/>
            <w:webHidden/>
          </w:rPr>
          <w:fldChar w:fldCharType="end"/>
        </w:r>
      </w:hyperlink>
    </w:p>
    <w:p w14:paraId="069E16C0" w14:textId="2CA65CEF" w:rsidR="00A6791D" w:rsidRDefault="00A72CCF">
      <w:pPr>
        <w:pStyle w:val="TOC3"/>
        <w:tabs>
          <w:tab w:val="right" w:leader="dot" w:pos="7910"/>
        </w:tabs>
        <w:rPr>
          <w:rFonts w:asciiTheme="minorHAnsi" w:eastAsiaTheme="minorEastAsia" w:hAnsiTheme="minorHAnsi" w:cstheme="minorBidi"/>
          <w:noProof/>
          <w:sz w:val="22"/>
          <w:szCs w:val="22"/>
          <w:lang w:val="en-AU" w:eastAsia="zh-CN"/>
        </w:rPr>
      </w:pPr>
      <w:hyperlink w:anchor="_Toc497135478" w:history="1">
        <w:r w:rsidR="00A6791D" w:rsidRPr="004745A6">
          <w:rPr>
            <w:rStyle w:val="Hyperlink"/>
            <w:noProof/>
          </w:rPr>
          <w:t>Why am I not seeing any green lights on the Raspberry Pi?</w:t>
        </w:r>
        <w:r w:rsidR="00A6791D">
          <w:rPr>
            <w:noProof/>
            <w:webHidden/>
          </w:rPr>
          <w:tab/>
        </w:r>
        <w:r w:rsidR="00A6791D">
          <w:rPr>
            <w:noProof/>
            <w:webHidden/>
          </w:rPr>
          <w:fldChar w:fldCharType="begin"/>
        </w:r>
        <w:r w:rsidR="00A6791D">
          <w:rPr>
            <w:noProof/>
            <w:webHidden/>
          </w:rPr>
          <w:instrText xml:space="preserve"> PAGEREF _Toc497135478 \h </w:instrText>
        </w:r>
        <w:r w:rsidR="00A6791D">
          <w:rPr>
            <w:noProof/>
            <w:webHidden/>
          </w:rPr>
        </w:r>
        <w:r w:rsidR="00A6791D">
          <w:rPr>
            <w:noProof/>
            <w:webHidden/>
          </w:rPr>
          <w:fldChar w:fldCharType="separate"/>
        </w:r>
        <w:r>
          <w:rPr>
            <w:noProof/>
            <w:webHidden/>
          </w:rPr>
          <w:t>10</w:t>
        </w:r>
        <w:r w:rsidR="00A6791D">
          <w:rPr>
            <w:noProof/>
            <w:webHidden/>
          </w:rPr>
          <w:fldChar w:fldCharType="end"/>
        </w:r>
      </w:hyperlink>
    </w:p>
    <w:p w14:paraId="79DB768C" w14:textId="35251CC6" w:rsidR="00A6791D" w:rsidRDefault="00A72CCF">
      <w:pPr>
        <w:pStyle w:val="TOC3"/>
        <w:tabs>
          <w:tab w:val="right" w:leader="dot" w:pos="7910"/>
        </w:tabs>
        <w:rPr>
          <w:rFonts w:asciiTheme="minorHAnsi" w:eastAsiaTheme="minorEastAsia" w:hAnsiTheme="minorHAnsi" w:cstheme="minorBidi"/>
          <w:noProof/>
          <w:sz w:val="22"/>
          <w:szCs w:val="22"/>
          <w:lang w:val="en-AU" w:eastAsia="zh-CN"/>
        </w:rPr>
      </w:pPr>
      <w:hyperlink w:anchor="_Toc497135479" w:history="1">
        <w:r w:rsidR="00A6791D" w:rsidRPr="004745A6">
          <w:rPr>
            <w:rStyle w:val="Hyperlink"/>
            <w:noProof/>
          </w:rPr>
          <w:t>Why is my current very high?</w:t>
        </w:r>
        <w:r w:rsidR="00A6791D">
          <w:rPr>
            <w:noProof/>
            <w:webHidden/>
          </w:rPr>
          <w:tab/>
        </w:r>
        <w:r w:rsidR="00A6791D">
          <w:rPr>
            <w:noProof/>
            <w:webHidden/>
          </w:rPr>
          <w:fldChar w:fldCharType="begin"/>
        </w:r>
        <w:r w:rsidR="00A6791D">
          <w:rPr>
            <w:noProof/>
            <w:webHidden/>
          </w:rPr>
          <w:instrText xml:space="preserve"> PAGEREF _Toc497135479 \h </w:instrText>
        </w:r>
        <w:r w:rsidR="00A6791D">
          <w:rPr>
            <w:noProof/>
            <w:webHidden/>
          </w:rPr>
        </w:r>
        <w:r w:rsidR="00A6791D">
          <w:rPr>
            <w:noProof/>
            <w:webHidden/>
          </w:rPr>
          <w:fldChar w:fldCharType="separate"/>
        </w:r>
        <w:r>
          <w:rPr>
            <w:noProof/>
            <w:webHidden/>
          </w:rPr>
          <w:t>10</w:t>
        </w:r>
        <w:r w:rsidR="00A6791D">
          <w:rPr>
            <w:noProof/>
            <w:webHidden/>
          </w:rPr>
          <w:fldChar w:fldCharType="end"/>
        </w:r>
      </w:hyperlink>
    </w:p>
    <w:p w14:paraId="735FDEE7" w14:textId="4B101C6C" w:rsidR="00A6791D" w:rsidRDefault="00A72CCF">
      <w:pPr>
        <w:pStyle w:val="TOC3"/>
        <w:tabs>
          <w:tab w:val="right" w:leader="dot" w:pos="7910"/>
        </w:tabs>
        <w:rPr>
          <w:rFonts w:asciiTheme="minorHAnsi" w:eastAsiaTheme="minorEastAsia" w:hAnsiTheme="minorHAnsi" w:cstheme="minorBidi"/>
          <w:noProof/>
          <w:sz w:val="22"/>
          <w:szCs w:val="22"/>
          <w:lang w:val="en-AU" w:eastAsia="zh-CN"/>
        </w:rPr>
      </w:pPr>
      <w:hyperlink w:anchor="_Toc497135480" w:history="1">
        <w:r w:rsidR="00A6791D" w:rsidRPr="004745A6">
          <w:rPr>
            <w:rStyle w:val="Hyperlink"/>
            <w:noProof/>
          </w:rPr>
          <w:t>Why is the Raspberry Pi not receiving any data?</w:t>
        </w:r>
        <w:r w:rsidR="00A6791D">
          <w:rPr>
            <w:noProof/>
            <w:webHidden/>
          </w:rPr>
          <w:tab/>
        </w:r>
        <w:r w:rsidR="00A6791D">
          <w:rPr>
            <w:noProof/>
            <w:webHidden/>
          </w:rPr>
          <w:fldChar w:fldCharType="begin"/>
        </w:r>
        <w:r w:rsidR="00A6791D">
          <w:rPr>
            <w:noProof/>
            <w:webHidden/>
          </w:rPr>
          <w:instrText xml:space="preserve"> PAGEREF _Toc497135480 \h </w:instrText>
        </w:r>
        <w:r w:rsidR="00A6791D">
          <w:rPr>
            <w:noProof/>
            <w:webHidden/>
          </w:rPr>
        </w:r>
        <w:r w:rsidR="00A6791D">
          <w:rPr>
            <w:noProof/>
            <w:webHidden/>
          </w:rPr>
          <w:fldChar w:fldCharType="separate"/>
        </w:r>
        <w:r>
          <w:rPr>
            <w:noProof/>
            <w:webHidden/>
          </w:rPr>
          <w:t>10</w:t>
        </w:r>
        <w:r w:rsidR="00A6791D">
          <w:rPr>
            <w:noProof/>
            <w:webHidden/>
          </w:rPr>
          <w:fldChar w:fldCharType="end"/>
        </w:r>
      </w:hyperlink>
    </w:p>
    <w:p w14:paraId="3FF74279" w14:textId="7CB6E666" w:rsidR="00A6791D" w:rsidRDefault="00A72CCF">
      <w:pPr>
        <w:pStyle w:val="TOC1"/>
        <w:rPr>
          <w:rFonts w:asciiTheme="minorHAnsi" w:eastAsiaTheme="minorEastAsia" w:hAnsiTheme="minorHAnsi" w:cstheme="minorBidi"/>
          <w:noProof/>
          <w:sz w:val="22"/>
          <w:szCs w:val="22"/>
          <w:lang w:val="en-AU" w:eastAsia="zh-CN"/>
        </w:rPr>
      </w:pPr>
      <w:hyperlink w:anchor="_Toc497135481" w:history="1">
        <w:r w:rsidR="00A6791D" w:rsidRPr="004745A6">
          <w:rPr>
            <w:rStyle w:val="Hyperlink"/>
            <w:noProof/>
          </w:rPr>
          <w:t>TECHNICAL INFORMATION</w:t>
        </w:r>
        <w:r w:rsidR="00A6791D">
          <w:rPr>
            <w:noProof/>
            <w:webHidden/>
          </w:rPr>
          <w:tab/>
        </w:r>
        <w:r w:rsidR="00A6791D">
          <w:rPr>
            <w:noProof/>
            <w:webHidden/>
          </w:rPr>
          <w:fldChar w:fldCharType="begin"/>
        </w:r>
        <w:r w:rsidR="00A6791D">
          <w:rPr>
            <w:noProof/>
            <w:webHidden/>
          </w:rPr>
          <w:instrText xml:space="preserve"> PAGEREF _Toc497135481 \h </w:instrText>
        </w:r>
        <w:r w:rsidR="00A6791D">
          <w:rPr>
            <w:noProof/>
            <w:webHidden/>
          </w:rPr>
        </w:r>
        <w:r w:rsidR="00A6791D">
          <w:rPr>
            <w:noProof/>
            <w:webHidden/>
          </w:rPr>
          <w:fldChar w:fldCharType="separate"/>
        </w:r>
        <w:r>
          <w:rPr>
            <w:noProof/>
            <w:webHidden/>
          </w:rPr>
          <w:t>11</w:t>
        </w:r>
        <w:r w:rsidR="00A6791D">
          <w:rPr>
            <w:noProof/>
            <w:webHidden/>
          </w:rPr>
          <w:fldChar w:fldCharType="end"/>
        </w:r>
      </w:hyperlink>
    </w:p>
    <w:p w14:paraId="0BBDEDDB" w14:textId="32D5A528" w:rsidR="00A6791D" w:rsidRDefault="00A72CCF">
      <w:pPr>
        <w:pStyle w:val="TOC3"/>
        <w:tabs>
          <w:tab w:val="right" w:leader="dot" w:pos="7910"/>
        </w:tabs>
        <w:rPr>
          <w:rFonts w:asciiTheme="minorHAnsi" w:eastAsiaTheme="minorEastAsia" w:hAnsiTheme="minorHAnsi" w:cstheme="minorBidi"/>
          <w:noProof/>
          <w:sz w:val="22"/>
          <w:szCs w:val="22"/>
          <w:lang w:val="en-AU" w:eastAsia="zh-CN"/>
        </w:rPr>
      </w:pPr>
      <w:hyperlink w:anchor="_Toc497135482" w:history="1">
        <w:r w:rsidR="00A6791D" w:rsidRPr="004745A6">
          <w:rPr>
            <w:rStyle w:val="Hyperlink"/>
            <w:noProof/>
          </w:rPr>
          <w:t>Setting Up the Putty Application</w:t>
        </w:r>
        <w:r w:rsidR="00A6791D">
          <w:rPr>
            <w:noProof/>
            <w:webHidden/>
          </w:rPr>
          <w:tab/>
        </w:r>
        <w:r w:rsidR="00A6791D">
          <w:rPr>
            <w:noProof/>
            <w:webHidden/>
          </w:rPr>
          <w:fldChar w:fldCharType="begin"/>
        </w:r>
        <w:r w:rsidR="00A6791D">
          <w:rPr>
            <w:noProof/>
            <w:webHidden/>
          </w:rPr>
          <w:instrText xml:space="preserve"> PAGEREF _Toc497135482 \h </w:instrText>
        </w:r>
        <w:r w:rsidR="00A6791D">
          <w:rPr>
            <w:noProof/>
            <w:webHidden/>
          </w:rPr>
        </w:r>
        <w:r w:rsidR="00A6791D">
          <w:rPr>
            <w:noProof/>
            <w:webHidden/>
          </w:rPr>
          <w:fldChar w:fldCharType="separate"/>
        </w:r>
        <w:r>
          <w:rPr>
            <w:noProof/>
            <w:webHidden/>
          </w:rPr>
          <w:t>11</w:t>
        </w:r>
        <w:r w:rsidR="00A6791D">
          <w:rPr>
            <w:noProof/>
            <w:webHidden/>
          </w:rPr>
          <w:fldChar w:fldCharType="end"/>
        </w:r>
      </w:hyperlink>
    </w:p>
    <w:p w14:paraId="105AB27E" w14:textId="7D64E9BD" w:rsidR="00A6791D" w:rsidRDefault="00A72CCF">
      <w:pPr>
        <w:pStyle w:val="TOC3"/>
        <w:tabs>
          <w:tab w:val="right" w:leader="dot" w:pos="7910"/>
        </w:tabs>
        <w:rPr>
          <w:rFonts w:asciiTheme="minorHAnsi" w:eastAsiaTheme="minorEastAsia" w:hAnsiTheme="minorHAnsi" w:cstheme="minorBidi"/>
          <w:noProof/>
          <w:sz w:val="22"/>
          <w:szCs w:val="22"/>
          <w:lang w:val="en-AU" w:eastAsia="zh-CN"/>
        </w:rPr>
      </w:pPr>
      <w:hyperlink w:anchor="_Toc497135483" w:history="1">
        <w:r w:rsidR="00A6791D" w:rsidRPr="004745A6">
          <w:rPr>
            <w:rStyle w:val="Hyperlink"/>
            <w:noProof/>
          </w:rPr>
          <w:t>Setting up the Raspberry Pi with a Static IP</w:t>
        </w:r>
        <w:r w:rsidR="00A6791D">
          <w:rPr>
            <w:noProof/>
            <w:webHidden/>
          </w:rPr>
          <w:tab/>
        </w:r>
        <w:r w:rsidR="00A6791D">
          <w:rPr>
            <w:noProof/>
            <w:webHidden/>
          </w:rPr>
          <w:fldChar w:fldCharType="begin"/>
        </w:r>
        <w:r w:rsidR="00A6791D">
          <w:rPr>
            <w:noProof/>
            <w:webHidden/>
          </w:rPr>
          <w:instrText xml:space="preserve"> PAGEREF _Toc497135483 \h </w:instrText>
        </w:r>
        <w:r w:rsidR="00A6791D">
          <w:rPr>
            <w:noProof/>
            <w:webHidden/>
          </w:rPr>
        </w:r>
        <w:r w:rsidR="00A6791D">
          <w:rPr>
            <w:noProof/>
            <w:webHidden/>
          </w:rPr>
          <w:fldChar w:fldCharType="separate"/>
        </w:r>
        <w:r>
          <w:rPr>
            <w:noProof/>
            <w:webHidden/>
          </w:rPr>
          <w:t>12</w:t>
        </w:r>
        <w:r w:rsidR="00A6791D">
          <w:rPr>
            <w:noProof/>
            <w:webHidden/>
          </w:rPr>
          <w:fldChar w:fldCharType="end"/>
        </w:r>
      </w:hyperlink>
    </w:p>
    <w:p w14:paraId="027E4DA4" w14:textId="67744168" w:rsidR="00A6791D" w:rsidRDefault="00A72CCF">
      <w:pPr>
        <w:pStyle w:val="TOC3"/>
        <w:tabs>
          <w:tab w:val="right" w:leader="dot" w:pos="7910"/>
        </w:tabs>
        <w:rPr>
          <w:rFonts w:asciiTheme="minorHAnsi" w:eastAsiaTheme="minorEastAsia" w:hAnsiTheme="minorHAnsi" w:cstheme="minorBidi"/>
          <w:noProof/>
          <w:sz w:val="22"/>
          <w:szCs w:val="22"/>
          <w:lang w:val="en-AU" w:eastAsia="zh-CN"/>
        </w:rPr>
      </w:pPr>
      <w:hyperlink w:anchor="_Toc497135484" w:history="1">
        <w:r w:rsidR="00A6791D" w:rsidRPr="004745A6">
          <w:rPr>
            <w:rStyle w:val="Hyperlink"/>
            <w:noProof/>
          </w:rPr>
          <w:t>Changing Raspberry Pi Setting for more power</w:t>
        </w:r>
        <w:r w:rsidR="00A6791D">
          <w:rPr>
            <w:noProof/>
            <w:webHidden/>
          </w:rPr>
          <w:tab/>
        </w:r>
        <w:r w:rsidR="00A6791D">
          <w:rPr>
            <w:noProof/>
            <w:webHidden/>
          </w:rPr>
          <w:fldChar w:fldCharType="begin"/>
        </w:r>
        <w:r w:rsidR="00A6791D">
          <w:rPr>
            <w:noProof/>
            <w:webHidden/>
          </w:rPr>
          <w:instrText xml:space="preserve"> PAGEREF _Toc497135484 \h </w:instrText>
        </w:r>
        <w:r w:rsidR="00A6791D">
          <w:rPr>
            <w:noProof/>
            <w:webHidden/>
          </w:rPr>
        </w:r>
        <w:r w:rsidR="00A6791D">
          <w:rPr>
            <w:noProof/>
            <w:webHidden/>
          </w:rPr>
          <w:fldChar w:fldCharType="separate"/>
        </w:r>
        <w:r>
          <w:rPr>
            <w:noProof/>
            <w:webHidden/>
          </w:rPr>
          <w:t>12</w:t>
        </w:r>
        <w:r w:rsidR="00A6791D">
          <w:rPr>
            <w:noProof/>
            <w:webHidden/>
          </w:rPr>
          <w:fldChar w:fldCharType="end"/>
        </w:r>
      </w:hyperlink>
    </w:p>
    <w:p w14:paraId="42753317" w14:textId="3BE90DE8" w:rsidR="00A6791D" w:rsidRDefault="00A72CCF">
      <w:pPr>
        <w:pStyle w:val="TOC3"/>
        <w:tabs>
          <w:tab w:val="right" w:leader="dot" w:pos="7910"/>
        </w:tabs>
        <w:rPr>
          <w:rFonts w:asciiTheme="minorHAnsi" w:eastAsiaTheme="minorEastAsia" w:hAnsiTheme="minorHAnsi" w:cstheme="minorBidi"/>
          <w:noProof/>
          <w:sz w:val="22"/>
          <w:szCs w:val="22"/>
          <w:lang w:val="en-AU" w:eastAsia="zh-CN"/>
        </w:rPr>
      </w:pPr>
      <w:hyperlink w:anchor="_Toc497135485" w:history="1">
        <w:r w:rsidR="00A6791D" w:rsidRPr="004745A6">
          <w:rPr>
            <w:rStyle w:val="Hyperlink"/>
            <w:noProof/>
          </w:rPr>
          <w:t>Setting up an Internet Connection</w:t>
        </w:r>
        <w:r w:rsidR="00A6791D">
          <w:rPr>
            <w:noProof/>
            <w:webHidden/>
          </w:rPr>
          <w:tab/>
        </w:r>
        <w:r w:rsidR="00A6791D">
          <w:rPr>
            <w:noProof/>
            <w:webHidden/>
          </w:rPr>
          <w:fldChar w:fldCharType="begin"/>
        </w:r>
        <w:r w:rsidR="00A6791D">
          <w:rPr>
            <w:noProof/>
            <w:webHidden/>
          </w:rPr>
          <w:instrText xml:space="preserve"> PAGEREF _Toc497135485 \h </w:instrText>
        </w:r>
        <w:r w:rsidR="00A6791D">
          <w:rPr>
            <w:noProof/>
            <w:webHidden/>
          </w:rPr>
        </w:r>
        <w:r w:rsidR="00A6791D">
          <w:rPr>
            <w:noProof/>
            <w:webHidden/>
          </w:rPr>
          <w:fldChar w:fldCharType="separate"/>
        </w:r>
        <w:r>
          <w:rPr>
            <w:noProof/>
            <w:webHidden/>
          </w:rPr>
          <w:t>13</w:t>
        </w:r>
        <w:r w:rsidR="00A6791D">
          <w:rPr>
            <w:noProof/>
            <w:webHidden/>
          </w:rPr>
          <w:fldChar w:fldCharType="end"/>
        </w:r>
      </w:hyperlink>
    </w:p>
    <w:p w14:paraId="2535E123" w14:textId="5712E131" w:rsidR="00A6791D" w:rsidRDefault="00A72CCF">
      <w:pPr>
        <w:pStyle w:val="TOC3"/>
        <w:tabs>
          <w:tab w:val="right" w:leader="dot" w:pos="7910"/>
        </w:tabs>
        <w:rPr>
          <w:rFonts w:asciiTheme="minorHAnsi" w:eastAsiaTheme="minorEastAsia" w:hAnsiTheme="minorHAnsi" w:cstheme="minorBidi"/>
          <w:noProof/>
          <w:sz w:val="22"/>
          <w:szCs w:val="22"/>
          <w:lang w:val="en-AU" w:eastAsia="zh-CN"/>
        </w:rPr>
      </w:pPr>
      <w:hyperlink w:anchor="_Toc497135486" w:history="1">
        <w:r w:rsidR="00A6791D" w:rsidRPr="004745A6">
          <w:rPr>
            <w:rStyle w:val="Hyperlink"/>
            <w:noProof/>
          </w:rPr>
          <w:t>How to use the Command Line</w:t>
        </w:r>
        <w:r w:rsidR="00A6791D">
          <w:rPr>
            <w:noProof/>
            <w:webHidden/>
          </w:rPr>
          <w:tab/>
        </w:r>
        <w:r w:rsidR="00A6791D">
          <w:rPr>
            <w:noProof/>
            <w:webHidden/>
          </w:rPr>
          <w:fldChar w:fldCharType="begin"/>
        </w:r>
        <w:r w:rsidR="00A6791D">
          <w:rPr>
            <w:noProof/>
            <w:webHidden/>
          </w:rPr>
          <w:instrText xml:space="preserve"> PAGEREF _Toc497135486 \h </w:instrText>
        </w:r>
        <w:r w:rsidR="00A6791D">
          <w:rPr>
            <w:noProof/>
            <w:webHidden/>
          </w:rPr>
        </w:r>
        <w:r w:rsidR="00A6791D">
          <w:rPr>
            <w:noProof/>
            <w:webHidden/>
          </w:rPr>
          <w:fldChar w:fldCharType="separate"/>
        </w:r>
        <w:r>
          <w:rPr>
            <w:noProof/>
            <w:webHidden/>
          </w:rPr>
          <w:t>14</w:t>
        </w:r>
        <w:r w:rsidR="00A6791D">
          <w:rPr>
            <w:noProof/>
            <w:webHidden/>
          </w:rPr>
          <w:fldChar w:fldCharType="end"/>
        </w:r>
      </w:hyperlink>
    </w:p>
    <w:p w14:paraId="1F0AB5C9" w14:textId="21822F48" w:rsidR="00A6791D" w:rsidRDefault="00A72CCF">
      <w:pPr>
        <w:pStyle w:val="TOC3"/>
        <w:tabs>
          <w:tab w:val="right" w:leader="dot" w:pos="7910"/>
        </w:tabs>
        <w:rPr>
          <w:rFonts w:asciiTheme="minorHAnsi" w:eastAsiaTheme="minorEastAsia" w:hAnsiTheme="minorHAnsi" w:cstheme="minorBidi"/>
          <w:noProof/>
          <w:sz w:val="22"/>
          <w:szCs w:val="22"/>
          <w:lang w:val="en-AU" w:eastAsia="zh-CN"/>
        </w:rPr>
      </w:pPr>
      <w:hyperlink w:anchor="_Toc497135487" w:history="1">
        <w:r w:rsidR="00A6791D" w:rsidRPr="004745A6">
          <w:rPr>
            <w:rStyle w:val="Hyperlink"/>
            <w:noProof/>
          </w:rPr>
          <w:t>How to connect the Raspberry Pi to a virtual screen</w:t>
        </w:r>
        <w:r w:rsidR="00A6791D">
          <w:rPr>
            <w:noProof/>
            <w:webHidden/>
          </w:rPr>
          <w:tab/>
        </w:r>
        <w:r w:rsidR="00A6791D">
          <w:rPr>
            <w:noProof/>
            <w:webHidden/>
          </w:rPr>
          <w:fldChar w:fldCharType="begin"/>
        </w:r>
        <w:r w:rsidR="00A6791D">
          <w:rPr>
            <w:noProof/>
            <w:webHidden/>
          </w:rPr>
          <w:instrText xml:space="preserve"> PAGEREF _Toc497135487 \h </w:instrText>
        </w:r>
        <w:r w:rsidR="00A6791D">
          <w:rPr>
            <w:noProof/>
            <w:webHidden/>
          </w:rPr>
        </w:r>
        <w:r w:rsidR="00A6791D">
          <w:rPr>
            <w:noProof/>
            <w:webHidden/>
          </w:rPr>
          <w:fldChar w:fldCharType="separate"/>
        </w:r>
        <w:r>
          <w:rPr>
            <w:noProof/>
            <w:webHidden/>
          </w:rPr>
          <w:t>14</w:t>
        </w:r>
        <w:r w:rsidR="00A6791D">
          <w:rPr>
            <w:noProof/>
            <w:webHidden/>
          </w:rPr>
          <w:fldChar w:fldCharType="end"/>
        </w:r>
      </w:hyperlink>
    </w:p>
    <w:p w14:paraId="6072C774" w14:textId="18C9684A" w:rsidR="005F6105" w:rsidRDefault="001443DE" w:rsidP="00625A77">
      <w:pPr>
        <w:pStyle w:val="TOCBase"/>
        <w:rPr>
          <w:kern w:val="28"/>
          <w:sz w:val="28"/>
        </w:rPr>
      </w:pPr>
      <w:r>
        <w:rPr>
          <w:kern w:val="28"/>
          <w:sz w:val="28"/>
        </w:rPr>
        <w:fldChar w:fldCharType="end"/>
      </w:r>
    </w:p>
    <w:p w14:paraId="39CFDA48" w14:textId="794798FD" w:rsidR="001443DE" w:rsidRDefault="001443DE" w:rsidP="00625A77">
      <w:pPr>
        <w:pStyle w:val="TOCBase"/>
        <w:rPr>
          <w:kern w:val="28"/>
          <w:sz w:val="28"/>
        </w:rPr>
      </w:pPr>
    </w:p>
    <w:p w14:paraId="4AC51B12" w14:textId="06AC5071" w:rsidR="001443DE" w:rsidRDefault="001443DE" w:rsidP="00625A77">
      <w:pPr>
        <w:pStyle w:val="TOCBase"/>
        <w:rPr>
          <w:kern w:val="28"/>
          <w:sz w:val="28"/>
        </w:rPr>
      </w:pPr>
    </w:p>
    <w:p w14:paraId="1B96BCCB" w14:textId="00D58500" w:rsidR="001443DE" w:rsidRDefault="001443DE" w:rsidP="00625A77">
      <w:pPr>
        <w:pStyle w:val="TOCBase"/>
        <w:rPr>
          <w:kern w:val="28"/>
          <w:sz w:val="28"/>
        </w:rPr>
      </w:pPr>
    </w:p>
    <w:p w14:paraId="1A5C0EE5" w14:textId="77777777" w:rsidR="001443DE" w:rsidRPr="003D2659" w:rsidRDefault="001443DE" w:rsidP="00625A77">
      <w:pPr>
        <w:pStyle w:val="TOCBase"/>
        <w:sectPr w:rsidR="001443DE" w:rsidRPr="003D2659" w:rsidSect="007A3843">
          <w:type w:val="continuous"/>
          <w:pgSz w:w="12240" w:h="15840" w:code="1"/>
          <w:pgMar w:top="1800" w:right="2040" w:bottom="1440" w:left="2280" w:header="960" w:footer="960" w:gutter="0"/>
          <w:cols w:space="720"/>
        </w:sectPr>
      </w:pPr>
    </w:p>
    <w:p w14:paraId="2E5A86AE" w14:textId="77777777" w:rsidR="005F6105" w:rsidRDefault="005F6105">
      <w:pPr>
        <w:pStyle w:val="PartTitle"/>
        <w:framePr w:wrap="notBeside"/>
      </w:pPr>
      <w:r>
        <w:lastRenderedPageBreak/>
        <w:t>Chapter</w:t>
      </w:r>
    </w:p>
    <w:p w14:paraId="61ED9D5F" w14:textId="77777777" w:rsidR="005F6105" w:rsidRDefault="005F6105">
      <w:pPr>
        <w:pStyle w:val="PartLabel"/>
        <w:framePr w:wrap="notBeside"/>
      </w:pPr>
      <w:r>
        <w:t>1</w:t>
      </w:r>
    </w:p>
    <w:p w14:paraId="79CC318E" w14:textId="77777777" w:rsidR="005F6105" w:rsidRDefault="005F6105">
      <w:pPr>
        <w:sectPr w:rsidR="005F6105" w:rsidSect="007A3843">
          <w:headerReference w:type="default" r:id="rId12"/>
          <w:footerReference w:type="default" r:id="rId13"/>
          <w:headerReference w:type="first" r:id="rId14"/>
          <w:footerReference w:type="first" r:id="rId15"/>
          <w:pgSz w:w="12240" w:h="15840" w:code="1"/>
          <w:pgMar w:top="1800" w:right="1200" w:bottom="1440" w:left="1200" w:header="960" w:footer="960" w:gutter="0"/>
          <w:pgNumType w:start="1"/>
          <w:cols w:space="360"/>
        </w:sectPr>
      </w:pPr>
    </w:p>
    <w:p w14:paraId="299611CB" w14:textId="77777777" w:rsidR="005F6105" w:rsidRDefault="00511514" w:rsidP="001443DE">
      <w:pPr>
        <w:pStyle w:val="Heading1"/>
      </w:pPr>
      <w:bookmarkStart w:id="1" w:name="_Toc497135463"/>
      <w:r>
        <w:t>INTRODUCTION</w:t>
      </w:r>
      <w:bookmarkEnd w:id="1"/>
    </w:p>
    <w:p w14:paraId="7D35604D" w14:textId="5329D860" w:rsidR="005F6105" w:rsidRDefault="00375679">
      <w:pPr>
        <w:pStyle w:val="ChapterSubtitle"/>
      </w:pPr>
      <w:r>
        <w:rPr>
          <w:spacing w:val="-5"/>
        </w:rPr>
        <w:t>We r</w:t>
      </w:r>
      <w:r w:rsidR="002A2B60">
        <w:rPr>
          <w:spacing w:val="-5"/>
        </w:rPr>
        <w:t>ecommend</w:t>
      </w:r>
      <w:r w:rsidR="003F6834">
        <w:rPr>
          <w:spacing w:val="-5"/>
        </w:rPr>
        <w:t xml:space="preserve"> the installation </w:t>
      </w:r>
      <w:r>
        <w:rPr>
          <w:spacing w:val="-5"/>
        </w:rPr>
        <w:t>by a licensed Electrician.</w:t>
      </w:r>
    </w:p>
    <w:p w14:paraId="6B315579" w14:textId="700AA140" w:rsidR="00375679" w:rsidRPr="002A2B60" w:rsidRDefault="00375679" w:rsidP="00523711">
      <w:pPr>
        <w:pStyle w:val="Normal2"/>
        <w:rPr>
          <w:lang w:val="en-AU" w:eastAsia="zh-CN"/>
        </w:rPr>
      </w:pPr>
      <w:r w:rsidRPr="002A2B60">
        <w:rPr>
          <w:lang w:val="en-AU" w:eastAsia="zh-CN"/>
        </w:rPr>
        <w:t xml:space="preserve">Energy metering and monitoring are at the heart of energy management, understanding when and where your energy is </w:t>
      </w:r>
      <w:r w:rsidR="00523711" w:rsidRPr="002A2B60">
        <w:rPr>
          <w:lang w:val="en-AU" w:eastAsia="zh-CN"/>
        </w:rPr>
        <w:t>consumed is</w:t>
      </w:r>
      <w:r w:rsidR="00B91D99">
        <w:rPr>
          <w:lang w:val="en-AU" w:eastAsia="zh-CN"/>
        </w:rPr>
        <w:t xml:space="preserve"> the</w:t>
      </w:r>
      <w:r w:rsidR="00523711" w:rsidRPr="002A2B60">
        <w:rPr>
          <w:lang w:val="en-AU" w:eastAsia="zh-CN"/>
        </w:rPr>
        <w:t xml:space="preserve"> key to saving</w:t>
      </w:r>
      <w:r w:rsidR="00B91D99">
        <w:rPr>
          <w:lang w:val="en-AU" w:eastAsia="zh-CN"/>
        </w:rPr>
        <w:t xml:space="preserve"> you</w:t>
      </w:r>
      <w:r w:rsidR="00523711" w:rsidRPr="002A2B60">
        <w:rPr>
          <w:lang w:val="en-AU" w:eastAsia="zh-CN"/>
        </w:rPr>
        <w:t xml:space="preserve"> money. The need for power monitoring has become more important in the home as the strive for efficiency has come to the forefront.</w:t>
      </w:r>
    </w:p>
    <w:p w14:paraId="0F620793" w14:textId="4B4C745D" w:rsidR="00523711" w:rsidRPr="00523711" w:rsidRDefault="00523711" w:rsidP="005E39AF">
      <w:pPr>
        <w:pStyle w:val="Normal2"/>
        <w:rPr>
          <w:highlight w:val="yellow"/>
          <w:lang w:val="en-AU" w:eastAsia="zh-CN"/>
        </w:rPr>
      </w:pPr>
      <w:r w:rsidRPr="002A2B60">
        <w:rPr>
          <w:lang w:val="en-AU" w:eastAsia="zh-CN"/>
        </w:rPr>
        <w:t xml:space="preserve">The </w:t>
      </w:r>
      <w:r w:rsidR="00867E88" w:rsidRPr="002A2B60">
        <w:rPr>
          <w:lang w:val="en-AU" w:eastAsia="zh-CN"/>
        </w:rPr>
        <w:t>CTM</w:t>
      </w:r>
      <w:r w:rsidRPr="002A2B60">
        <w:rPr>
          <w:lang w:val="en-AU" w:eastAsia="zh-CN"/>
        </w:rPr>
        <w:t xml:space="preserve">-3501 provides the consumer a wireless </w:t>
      </w:r>
      <w:r w:rsidR="005E39AF" w:rsidRPr="002A2B60">
        <w:rPr>
          <w:lang w:val="en-AU" w:eastAsia="zh-CN"/>
        </w:rPr>
        <w:t>electr</w:t>
      </w:r>
      <w:r w:rsidR="00B91D99">
        <w:rPr>
          <w:lang w:val="en-AU" w:eastAsia="zh-CN"/>
        </w:rPr>
        <w:t>icity monitor for the household</w:t>
      </w:r>
      <w:r w:rsidR="005E39AF" w:rsidRPr="002A2B60">
        <w:rPr>
          <w:lang w:val="en-AU" w:eastAsia="zh-CN"/>
        </w:rPr>
        <w:t xml:space="preserve"> which shows the amount of energy being consumed with a </w:t>
      </w:r>
      <w:r w:rsidR="00B91D99">
        <w:rPr>
          <w:lang w:val="en-AU" w:eastAsia="zh-CN"/>
        </w:rPr>
        <w:t>near-to-real-</w:t>
      </w:r>
      <w:r w:rsidR="005E39AF" w:rsidRPr="002A2B60">
        <w:rPr>
          <w:lang w:val="en-AU" w:eastAsia="zh-CN"/>
        </w:rPr>
        <w:t>time display uploaded to the internet.</w:t>
      </w:r>
      <w:r w:rsidR="005E39AF" w:rsidRPr="002A2B60">
        <w:t xml:space="preserve"> </w:t>
      </w:r>
      <w:r w:rsidR="005E39AF" w:rsidRPr="002A2B60">
        <w:rPr>
          <w:lang w:val="en-AU" w:eastAsia="zh-CN"/>
        </w:rPr>
        <w:t xml:space="preserve">You can walk around the home switching appliances on and </w:t>
      </w:r>
      <w:r w:rsidR="00B91D99">
        <w:rPr>
          <w:lang w:val="en-AU" w:eastAsia="zh-CN"/>
        </w:rPr>
        <w:t>off</w:t>
      </w:r>
      <w:r w:rsidR="005E39AF" w:rsidRPr="002A2B60">
        <w:rPr>
          <w:lang w:val="en-AU" w:eastAsia="zh-CN"/>
        </w:rPr>
        <w:t xml:space="preserve"> to see the difference that each one makes. With a few small changes in your consumption behaviour</w:t>
      </w:r>
      <w:r w:rsidR="00B91D99">
        <w:rPr>
          <w:lang w:val="en-AU" w:eastAsia="zh-CN"/>
        </w:rPr>
        <w:t>,</w:t>
      </w:r>
      <w:r w:rsidR="005E39AF" w:rsidRPr="002A2B60">
        <w:rPr>
          <w:lang w:val="en-AU" w:eastAsia="zh-CN"/>
        </w:rPr>
        <w:t xml:space="preserve"> the </w:t>
      </w:r>
      <w:r w:rsidR="00867E88" w:rsidRPr="002A2B60">
        <w:rPr>
          <w:lang w:val="en-AU" w:eastAsia="zh-CN"/>
        </w:rPr>
        <w:t>CTM</w:t>
      </w:r>
      <w:r w:rsidR="005E39AF" w:rsidRPr="002A2B60">
        <w:rPr>
          <w:lang w:val="en-AU" w:eastAsia="zh-CN"/>
        </w:rPr>
        <w:t>-3501 can</w:t>
      </w:r>
      <w:r w:rsidR="005E39AF" w:rsidRPr="005E39AF">
        <w:rPr>
          <w:lang w:val="en-AU" w:eastAsia="zh-CN"/>
        </w:rPr>
        <w:t xml:space="preserve"> help you </w:t>
      </w:r>
      <w:r w:rsidR="005E39AF">
        <w:rPr>
          <w:lang w:val="en-AU" w:eastAsia="zh-CN"/>
        </w:rPr>
        <w:t>find the perfect energy solution for your home.</w:t>
      </w:r>
    </w:p>
    <w:p w14:paraId="1310C30F" w14:textId="47B87F60" w:rsidR="00375679" w:rsidRDefault="00375679">
      <w:pPr>
        <w:pStyle w:val="BodyText"/>
      </w:pPr>
    </w:p>
    <w:p w14:paraId="438448D9" w14:textId="77777777" w:rsidR="003656B3" w:rsidRDefault="003656B3" w:rsidP="003656B3">
      <w:pPr>
        <w:pStyle w:val="BlockQuotationFirst"/>
      </w:pPr>
      <w:r>
        <w:rPr>
          <w:spacing w:val="-15"/>
        </w:rPr>
        <w:t>N</w:t>
      </w:r>
      <w:r>
        <w:rPr>
          <w:spacing w:val="-20"/>
        </w:rPr>
        <w:t>ot</w:t>
      </w:r>
      <w:r>
        <w:t>e</w:t>
      </w:r>
    </w:p>
    <w:p w14:paraId="44EB77AF" w14:textId="5A1073E5" w:rsidR="003656B3" w:rsidRDefault="003656B3" w:rsidP="003656B3">
      <w:pPr>
        <w:pStyle w:val="BlockQuotation"/>
      </w:pPr>
      <w:r>
        <w:t>For different voltages refer to website www.ctm-3501.com</w:t>
      </w:r>
    </w:p>
    <w:p w14:paraId="0BFB51F8" w14:textId="77777777" w:rsidR="003656B3" w:rsidRDefault="003656B3">
      <w:pPr>
        <w:pStyle w:val="BodyText"/>
      </w:pPr>
    </w:p>
    <w:p w14:paraId="0517CCDA" w14:textId="77777777" w:rsidR="005F6105" w:rsidRDefault="00511514" w:rsidP="00375679">
      <w:pPr>
        <w:pStyle w:val="Heading1"/>
        <w:pageBreakBefore/>
      </w:pPr>
      <w:bookmarkStart w:id="2" w:name="_Toc497135464"/>
      <w:r>
        <w:lastRenderedPageBreak/>
        <w:t>SAFETY</w:t>
      </w:r>
      <w:bookmarkEnd w:id="2"/>
    </w:p>
    <w:p w14:paraId="6459A552" w14:textId="77777777" w:rsidR="003656B3" w:rsidRDefault="003656B3" w:rsidP="00DA28BB">
      <w:pPr>
        <w:pStyle w:val="BodyText"/>
      </w:pPr>
    </w:p>
    <w:p w14:paraId="436CCD7F" w14:textId="03205337" w:rsidR="003656B3" w:rsidRDefault="003656B3" w:rsidP="00DA28BB">
      <w:pPr>
        <w:pStyle w:val="BodyText"/>
      </w:pPr>
      <w:r>
        <w:rPr>
          <w:noProof/>
        </w:rPr>
        <w:drawing>
          <wp:inline distT="0" distB="0" distL="0" distR="0" wp14:anchorId="66BF6854" wp14:editId="58124ADC">
            <wp:extent cx="4724400" cy="1478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t="30515" b="13434"/>
                    <a:stretch>
                      <a:fillRect/>
                    </a:stretch>
                  </pic:blipFill>
                  <pic:spPr bwMode="auto">
                    <a:xfrm>
                      <a:off x="0" y="0"/>
                      <a:ext cx="4724400" cy="1478280"/>
                    </a:xfrm>
                    <a:prstGeom prst="rect">
                      <a:avLst/>
                    </a:prstGeom>
                    <a:noFill/>
                    <a:ln>
                      <a:noFill/>
                    </a:ln>
                  </pic:spPr>
                </pic:pic>
              </a:graphicData>
            </a:graphic>
          </wp:inline>
        </w:drawing>
      </w:r>
    </w:p>
    <w:p w14:paraId="0A250E32" w14:textId="3533A938" w:rsidR="005E39AF" w:rsidRDefault="005E39AF" w:rsidP="00DA28BB">
      <w:pPr>
        <w:pStyle w:val="BodyText"/>
      </w:pPr>
    </w:p>
    <w:p w14:paraId="6F833A89" w14:textId="1DBBF814" w:rsidR="005E39AF" w:rsidRDefault="005E39AF" w:rsidP="005E39AF">
      <w:pPr>
        <w:pStyle w:val="BodyText"/>
      </w:pPr>
      <w:r>
        <w:t>It is important that you take some simple precautions before using this product. Incorrect use or poor safety practices can result in injury or fatality. Whenever possible, turn off the main breaker, outside your home feeding power to your electric panel.</w:t>
      </w:r>
    </w:p>
    <w:p w14:paraId="19EF9686" w14:textId="3598DBEA" w:rsidR="005E39AF" w:rsidRDefault="005E39AF" w:rsidP="005E39AF">
      <w:pPr>
        <w:pStyle w:val="BodyText"/>
      </w:pPr>
      <w:r>
        <w:t>When installing the ctm-3501 monitor you should find that everything is straight-forward. However, there are a number of important health and safety issues which you need to be aware of:</w:t>
      </w:r>
    </w:p>
    <w:p w14:paraId="5FD640CB" w14:textId="658226F4" w:rsidR="005E39AF" w:rsidRDefault="005E39AF" w:rsidP="005E39AF">
      <w:pPr>
        <w:pStyle w:val="BodyText"/>
        <w:numPr>
          <w:ilvl w:val="0"/>
          <w:numId w:val="26"/>
        </w:numPr>
      </w:pPr>
      <w:r>
        <w:t>CT sensor</w:t>
      </w:r>
      <w:r w:rsidR="00B91D99">
        <w:t>s clip fit</w:t>
      </w:r>
      <w:r>
        <w:t xml:space="preserve"> onto the internal live feed cable</w:t>
      </w:r>
      <w:r w:rsidR="00B91D99">
        <w:t>s</w:t>
      </w:r>
      <w:r>
        <w:t xml:space="preserve"> inside the electricity </w:t>
      </w:r>
      <w:r w:rsidR="00B91D99">
        <w:t>box, which delivers the live supplies</w:t>
      </w:r>
      <w:r>
        <w:t xml:space="preserve"> to your home.</w:t>
      </w:r>
    </w:p>
    <w:p w14:paraId="165491D8" w14:textId="53F09794" w:rsidR="005E39AF" w:rsidRDefault="005E39AF" w:rsidP="005E39AF">
      <w:pPr>
        <w:pStyle w:val="BodyText"/>
        <w:numPr>
          <w:ilvl w:val="0"/>
          <w:numId w:val="26"/>
        </w:numPr>
        <w:rPr>
          <w:b/>
        </w:rPr>
      </w:pPr>
      <w:r>
        <w:t>Do not touch any metallic connections dur</w:t>
      </w:r>
      <w:r w:rsidR="00B91D99">
        <w:t>ing the installation of the</w:t>
      </w:r>
      <w:r>
        <w:t xml:space="preserve"> CT sensors. Do not</w:t>
      </w:r>
      <w:r w:rsidR="00867E88">
        <w:t xml:space="preserve"> </w:t>
      </w:r>
      <w:r>
        <w:t xml:space="preserve">carry out this installation if under the </w:t>
      </w:r>
      <w:r w:rsidRPr="002A2B60">
        <w:t>influence of alcohol or drugs.</w:t>
      </w:r>
    </w:p>
    <w:p w14:paraId="7A0412A9" w14:textId="1CC38C6A" w:rsidR="00336206" w:rsidRPr="00336206" w:rsidRDefault="00336206" w:rsidP="004A2783">
      <w:pPr>
        <w:pStyle w:val="ListParagraph"/>
        <w:numPr>
          <w:ilvl w:val="0"/>
          <w:numId w:val="26"/>
        </w:numPr>
        <w:rPr>
          <w:b/>
          <w:spacing w:val="-5"/>
          <w:sz w:val="24"/>
        </w:rPr>
      </w:pPr>
      <w:r w:rsidRPr="00336206">
        <w:rPr>
          <w:spacing w:val="-5"/>
          <w:sz w:val="24"/>
        </w:rPr>
        <w:t>Water is a conductor.  To avoid electric shock, keep all cords dry an</w:t>
      </w:r>
      <w:r>
        <w:rPr>
          <w:spacing w:val="-5"/>
          <w:sz w:val="24"/>
        </w:rPr>
        <w:t>d clear of water or damp areas.</w:t>
      </w:r>
      <w:r w:rsidR="00B91D99">
        <w:rPr>
          <w:spacing w:val="-5"/>
          <w:sz w:val="24"/>
        </w:rPr>
        <w:t xml:space="preserve"> Do not install CTs if standing in water or during floods.</w:t>
      </w:r>
    </w:p>
    <w:p w14:paraId="58D1706F" w14:textId="77777777" w:rsidR="002A2B60" w:rsidRDefault="002A2B60" w:rsidP="002A2B60">
      <w:pPr>
        <w:pStyle w:val="BodyText"/>
        <w:ind w:left="720"/>
      </w:pPr>
    </w:p>
    <w:p w14:paraId="34FF67A4" w14:textId="1535BE98" w:rsidR="005E39AF" w:rsidRDefault="00B91D99" w:rsidP="005E39AF">
      <w:pPr>
        <w:pStyle w:val="BodyText"/>
        <w:numPr>
          <w:ilvl w:val="0"/>
          <w:numId w:val="26"/>
        </w:numPr>
      </w:pPr>
      <w:r>
        <w:t>Remember the device is non-</w:t>
      </w:r>
      <w:r w:rsidR="005E39AF">
        <w:t>intrusive and does not require rewiring; no wires or cables need to</w:t>
      </w:r>
      <w:r w:rsidR="00867E88">
        <w:t xml:space="preserve"> </w:t>
      </w:r>
      <w:r w:rsidR="005E39AF">
        <w:t>be cut, removed or modified to perform this installation. If you notice anything unusual about</w:t>
      </w:r>
      <w:r w:rsidR="00867E88">
        <w:t xml:space="preserve"> </w:t>
      </w:r>
      <w:r w:rsidR="005E39AF">
        <w:t>the electricity supply such as loose wires, exposed cabling, burn marks, holes in the insulating</w:t>
      </w:r>
      <w:r w:rsidR="00867E88">
        <w:t xml:space="preserve"> </w:t>
      </w:r>
      <w:r w:rsidR="005E39AF">
        <w:t>materials</w:t>
      </w:r>
      <w:r>
        <w:t>,</w:t>
      </w:r>
      <w:r w:rsidR="005E39AF">
        <w:t xml:space="preserve"> damage to the electric wire</w:t>
      </w:r>
      <w:r>
        <w:t>s in the service panel or at the point of CT attachment</w:t>
      </w:r>
      <w:r w:rsidR="005E39AF">
        <w:t>, stop immediately</w:t>
      </w:r>
      <w:r>
        <w:t>,</w:t>
      </w:r>
      <w:r w:rsidR="005E39AF">
        <w:t xml:space="preserve"> and report the findings to your supply company.</w:t>
      </w:r>
    </w:p>
    <w:p w14:paraId="10342E9E" w14:textId="77777777" w:rsidR="005E39AF" w:rsidRDefault="005E39AF" w:rsidP="005E39AF">
      <w:pPr>
        <w:pStyle w:val="BodyText"/>
        <w:numPr>
          <w:ilvl w:val="0"/>
          <w:numId w:val="26"/>
        </w:numPr>
      </w:pPr>
      <w:r>
        <w:t>In Australia the live cable can only be accessed by qualified electricians.</w:t>
      </w:r>
    </w:p>
    <w:p w14:paraId="44397A12" w14:textId="7D8C899B" w:rsidR="005E39AF" w:rsidRDefault="005E39AF" w:rsidP="005E39AF">
      <w:pPr>
        <w:pStyle w:val="BodyText"/>
        <w:numPr>
          <w:ilvl w:val="0"/>
          <w:numId w:val="26"/>
        </w:numPr>
      </w:pPr>
      <w:r>
        <w:t>Do not force or bend the cables at any point during installation. If you are worried or have any</w:t>
      </w:r>
      <w:r w:rsidR="00867E88">
        <w:t xml:space="preserve"> </w:t>
      </w:r>
      <w:r>
        <w:t>concerns about the installation, please contact a qualified electrician immediately.</w:t>
      </w:r>
    </w:p>
    <w:p w14:paraId="005902A4" w14:textId="5C1B7BF6" w:rsidR="005F6105" w:rsidRDefault="00650BDB" w:rsidP="00375679">
      <w:pPr>
        <w:pStyle w:val="Heading1"/>
        <w:pageBreakBefore/>
      </w:pPr>
      <w:bookmarkStart w:id="3" w:name="_Toc497135465"/>
      <w:r>
        <w:rPr>
          <w:noProof/>
        </w:rPr>
        <w:lastRenderedPageBreak/>
        <w:drawing>
          <wp:anchor distT="0" distB="0" distL="114300" distR="114300" simplePos="0" relativeHeight="251543552" behindDoc="0" locked="0" layoutInCell="1" allowOverlap="1" wp14:anchorId="3E3C7477" wp14:editId="486FD942">
            <wp:simplePos x="0" y="0"/>
            <wp:positionH relativeFrom="column">
              <wp:posOffset>-1010920</wp:posOffset>
            </wp:positionH>
            <wp:positionV relativeFrom="paragraph">
              <wp:posOffset>121920</wp:posOffset>
            </wp:positionV>
            <wp:extent cx="674370" cy="6762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07" b="-1"/>
                    <a:stretch/>
                  </pic:blipFill>
                  <pic:spPr bwMode="auto">
                    <a:xfrm>
                      <a:off x="0" y="0"/>
                      <a:ext cx="674370" cy="67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4457">
        <w:t>PACKAGE CONTENTS</w:t>
      </w:r>
      <w:bookmarkEnd w:id="3"/>
    </w:p>
    <w:p w14:paraId="6F99F616" w14:textId="77777777" w:rsidR="005F6105" w:rsidRDefault="005F6105" w:rsidP="00AF5B2E">
      <w:pPr>
        <w:pStyle w:val="Heading1"/>
        <w:sectPr w:rsidR="005F6105" w:rsidSect="00FD5C3F">
          <w:footerReference w:type="default" r:id="rId18"/>
          <w:type w:val="continuous"/>
          <w:pgSz w:w="12240" w:h="15840" w:code="1"/>
          <w:pgMar w:top="1800" w:right="1195" w:bottom="1440" w:left="3355" w:header="965" w:footer="965" w:gutter="0"/>
          <w:cols w:space="360"/>
          <w:titlePg/>
        </w:sectPr>
      </w:pPr>
    </w:p>
    <w:p w14:paraId="0082AE52" w14:textId="0C1D31A2" w:rsidR="00D64457" w:rsidRDefault="0053194D" w:rsidP="007A5EE9">
      <w:pPr>
        <w:pStyle w:val="BodyText"/>
      </w:pPr>
      <w:r>
        <w:t xml:space="preserve">Check to ensure all </w:t>
      </w:r>
      <w:r w:rsidR="00D301C1">
        <w:t>CTM-3501 package contents have arrived</w:t>
      </w:r>
      <w:r>
        <w:t>:</w:t>
      </w:r>
    </w:p>
    <w:p w14:paraId="2FAA0FD5" w14:textId="44572B5D" w:rsidR="00650BDB" w:rsidRDefault="00650BDB" w:rsidP="007A5EE9">
      <w:pPr>
        <w:pStyle w:val="BodyText"/>
      </w:pPr>
    </w:p>
    <w:p w14:paraId="1377CB19" w14:textId="5F277A3B" w:rsidR="00650BDB" w:rsidRDefault="00E61AD2" w:rsidP="007A5EE9">
      <w:pPr>
        <w:pStyle w:val="BodyText"/>
      </w:pPr>
      <w:r>
        <w:rPr>
          <w:noProof/>
        </w:rPr>
        <mc:AlternateContent>
          <mc:Choice Requires="wpg">
            <w:drawing>
              <wp:anchor distT="0" distB="0" distL="114300" distR="114300" simplePos="0" relativeHeight="251529216" behindDoc="0" locked="0" layoutInCell="1" allowOverlap="1" wp14:anchorId="0357A5D6" wp14:editId="05EE85A2">
                <wp:simplePos x="0" y="0"/>
                <wp:positionH relativeFrom="column">
                  <wp:posOffset>-1616075</wp:posOffset>
                </wp:positionH>
                <wp:positionV relativeFrom="paragraph">
                  <wp:posOffset>448310</wp:posOffset>
                </wp:positionV>
                <wp:extent cx="3750945" cy="5781675"/>
                <wp:effectExtent l="0" t="0" r="1905" b="9525"/>
                <wp:wrapSquare wrapText="bothSides"/>
                <wp:docPr id="12" name="Group 12"/>
                <wp:cNvGraphicFramePr/>
                <a:graphic xmlns:a="http://schemas.openxmlformats.org/drawingml/2006/main">
                  <a:graphicData uri="http://schemas.microsoft.com/office/word/2010/wordprocessingGroup">
                    <wpg:wgp>
                      <wpg:cNvGrpSpPr/>
                      <wpg:grpSpPr>
                        <a:xfrm>
                          <a:off x="0" y="0"/>
                          <a:ext cx="3750945" cy="5781675"/>
                          <a:chOff x="32862" y="504824"/>
                          <a:chExt cx="3751474" cy="5781821"/>
                        </a:xfrm>
                      </wpg:grpSpPr>
                      <wpg:grpSp>
                        <wpg:cNvPr id="11" name="Group 11"/>
                        <wpg:cNvGrpSpPr/>
                        <wpg:grpSpPr>
                          <a:xfrm>
                            <a:off x="32862" y="504824"/>
                            <a:ext cx="3751474" cy="5781821"/>
                            <a:chOff x="32863" y="504824"/>
                            <a:chExt cx="3751580" cy="5781821"/>
                          </a:xfrm>
                        </wpg:grpSpPr>
                        <wpg:grpSp>
                          <wpg:cNvPr id="6" name="Group 6"/>
                          <wpg:cNvGrpSpPr/>
                          <wpg:grpSpPr>
                            <a:xfrm>
                              <a:off x="32863" y="504824"/>
                              <a:ext cx="3751580" cy="5781821"/>
                              <a:chOff x="32863" y="504824"/>
                              <a:chExt cx="3751580" cy="5781821"/>
                            </a:xfrm>
                          </wpg:grpSpPr>
                          <pic:pic xmlns:pic="http://schemas.openxmlformats.org/drawingml/2006/picture">
                            <pic:nvPicPr>
                              <pic:cNvPr id="3" name="Picture 3"/>
                              <pic:cNvPicPr>
                                <a:picLocks noChangeAspect="1"/>
                              </pic:cNvPicPr>
                            </pic:nvPicPr>
                            <pic:blipFill rotWithShape="1">
                              <a:blip r:embed="rId19" cstate="print">
                                <a:extLst>
                                  <a:ext uri="{28A0092B-C50C-407E-A947-70E740481C1C}">
                                    <a14:useLocalDpi xmlns:a14="http://schemas.microsoft.com/office/drawing/2010/main" val="0"/>
                                  </a:ext>
                                </a:extLst>
                              </a:blip>
                              <a:srcRect l="7445" t="7" r="7293" b="-7"/>
                              <a:stretch/>
                            </pic:blipFill>
                            <pic:spPr>
                              <a:xfrm rot="5400000">
                                <a:off x="-982258" y="1519945"/>
                                <a:ext cx="5781821" cy="3751580"/>
                              </a:xfrm>
                              <a:prstGeom prst="rect">
                                <a:avLst/>
                              </a:prstGeom>
                            </pic:spPr>
                          </pic:pic>
                          <wps:wsp>
                            <wps:cNvPr id="4" name="Text Box 4"/>
                            <wps:cNvSpPr txBox="1"/>
                            <wps:spPr>
                              <a:xfrm>
                                <a:off x="2667000" y="1049127"/>
                                <a:ext cx="880534" cy="762000"/>
                              </a:xfrm>
                              <a:prstGeom prst="rect">
                                <a:avLst/>
                              </a:prstGeom>
                              <a:noFill/>
                              <a:ln w="57150">
                                <a:solidFill>
                                  <a:srgbClr val="FF0000"/>
                                </a:solidFill>
                              </a:ln>
                            </wps:spPr>
                            <wps:txbx>
                              <w:txbxContent>
                                <w:p w14:paraId="48BCBB26" w14:textId="26B3D548" w:rsidR="004A2783" w:rsidRPr="00236E47" w:rsidRDefault="004A2783" w:rsidP="00236E47">
                                  <w:pPr>
                                    <w:rPr>
                                      <w:b/>
                                      <w:color w:val="FF0000"/>
                                      <w:sz w:val="56"/>
                                      <w:lang w:val="en-AU"/>
                                    </w:rPr>
                                  </w:pPr>
                                  <w:r w:rsidRPr="00236E47">
                                    <w:rPr>
                                      <w:b/>
                                      <w:color w:val="FF0000"/>
                                      <w:sz w:val="96"/>
                                      <w:lang w:val="en-AU"/>
                                    </w:rPr>
                                    <w:t>D</w:t>
                                  </w:r>
                                </w:p>
                                <w:p w14:paraId="373269FF" w14:textId="77777777" w:rsidR="004A2783" w:rsidRDefault="004A27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50801" y="3902394"/>
                                <a:ext cx="3564466" cy="2125133"/>
                              </a:xfrm>
                              <a:prstGeom prst="rect">
                                <a:avLst/>
                              </a:prstGeom>
                              <a:noFill/>
                              <a:ln w="57150">
                                <a:solidFill>
                                  <a:srgbClr val="FF0000"/>
                                </a:solidFill>
                              </a:ln>
                            </wps:spPr>
                            <wps:txbx>
                              <w:txbxContent>
                                <w:p w14:paraId="0CBFB57C" w14:textId="62528B03" w:rsidR="004A2783" w:rsidRPr="00236E47" w:rsidRDefault="004A2783" w:rsidP="00236E47">
                                  <w:pPr>
                                    <w:rPr>
                                      <w:b/>
                                      <w:color w:val="FF0000"/>
                                      <w:sz w:val="144"/>
                                      <w:lang w:val="en-AU"/>
                                    </w:rPr>
                                  </w:pPr>
                                  <w:r>
                                    <w:rPr>
                                      <w:b/>
                                      <w:color w:val="FF0000"/>
                                      <w:sz w:val="144"/>
                                      <w:lang w:val="en-AU"/>
                                    </w:rPr>
                                    <w:t xml:space="preserve">      B</w:t>
                                  </w:r>
                                </w:p>
                                <w:p w14:paraId="18017A37" w14:textId="77777777" w:rsidR="004A2783" w:rsidRDefault="004A2783" w:rsidP="00236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 name="Text Box 10"/>
                          <wps:cNvSpPr txBox="1"/>
                          <wps:spPr>
                            <a:xfrm>
                              <a:off x="795867" y="736600"/>
                              <a:ext cx="2861733" cy="3098800"/>
                            </a:xfrm>
                            <a:prstGeom prst="rect">
                              <a:avLst/>
                            </a:prstGeom>
                            <a:noFill/>
                            <a:ln w="57150">
                              <a:solidFill>
                                <a:srgbClr val="FF0000"/>
                              </a:solidFill>
                            </a:ln>
                          </wps:spPr>
                          <wps:txbx>
                            <w:txbxContent>
                              <w:p w14:paraId="641DAFB3" w14:textId="74596CFF" w:rsidR="004A2783" w:rsidRPr="00236E47" w:rsidRDefault="004A2783" w:rsidP="00236E47">
                                <w:pPr>
                                  <w:rPr>
                                    <w:b/>
                                    <w:color w:val="FF0000"/>
                                    <w:sz w:val="56"/>
                                    <w:lang w:val="en-AU"/>
                                  </w:rPr>
                                </w:pPr>
                                <w:r>
                                  <w:rPr>
                                    <w:b/>
                                    <w:color w:val="FF0000"/>
                                    <w:sz w:val="96"/>
                                    <w:lang w:val="en-AU"/>
                                  </w:rPr>
                                  <w:t>A</w:t>
                                </w:r>
                              </w:p>
                              <w:p w14:paraId="61EA4D5A" w14:textId="77777777" w:rsidR="004A2783" w:rsidRDefault="004A2783" w:rsidP="00236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 name="Group 9"/>
                        <wpg:cNvGrpSpPr/>
                        <wpg:grpSpPr>
                          <a:xfrm>
                            <a:off x="50800" y="1557867"/>
                            <a:ext cx="600710" cy="1261110"/>
                            <a:chOff x="50800" y="0"/>
                            <a:chExt cx="600710" cy="1261110"/>
                          </a:xfrm>
                        </wpg:grpSpPr>
                        <pic:pic xmlns:pic="http://schemas.openxmlformats.org/drawingml/2006/picture">
                          <pic:nvPicPr>
                            <pic:cNvPr id="7" name="Picture 7"/>
                            <pic:cNvPicPr>
                              <a:picLocks noChangeAspect="1"/>
                            </pic:cNvPicPr>
                          </pic:nvPicPr>
                          <pic:blipFill rotWithShape="1">
                            <a:blip r:embed="rId20" cstate="print">
                              <a:extLst>
                                <a:ext uri="{28A0092B-C50C-407E-A947-70E740481C1C}">
                                  <a14:useLocalDpi xmlns:a14="http://schemas.microsoft.com/office/drawing/2010/main" val="0"/>
                                </a:ext>
                              </a:extLst>
                            </a:blip>
                            <a:srcRect l="54963" t="51163" r="32725" b="2899"/>
                            <a:stretch/>
                          </pic:blipFill>
                          <pic:spPr bwMode="auto">
                            <a:xfrm>
                              <a:off x="50800" y="0"/>
                              <a:ext cx="600710" cy="1261110"/>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50800" y="0"/>
                              <a:ext cx="600710" cy="1261110"/>
                            </a:xfrm>
                            <a:prstGeom prst="rect">
                              <a:avLst/>
                            </a:prstGeom>
                            <a:noFill/>
                            <a:ln w="57150">
                              <a:solidFill>
                                <a:srgbClr val="FF0000"/>
                              </a:solidFill>
                            </a:ln>
                          </wps:spPr>
                          <wps:txbx>
                            <w:txbxContent>
                              <w:p w14:paraId="2FFEDB99" w14:textId="27B297A4" w:rsidR="004A2783" w:rsidRPr="00236E47" w:rsidRDefault="004A2783" w:rsidP="00236E47">
                                <w:pPr>
                                  <w:rPr>
                                    <w:b/>
                                    <w:color w:val="FF0000"/>
                                    <w:sz w:val="144"/>
                                    <w:lang w:val="en-AU"/>
                                  </w:rPr>
                                </w:pPr>
                                <w:r w:rsidRPr="00236E47">
                                  <w:rPr>
                                    <w:b/>
                                    <w:color w:val="FF0000"/>
                                    <w:sz w:val="144"/>
                                    <w:lang w:val="en-AU"/>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57A5D6" id="Group 12" o:spid="_x0000_s1026" style="position:absolute;left:0;text-align:left;margin-left:-127.25pt;margin-top:35.3pt;width:295.35pt;height:455.25pt;z-index:251529216;mso-width-relative:margin;mso-height-relative:margin" coordorigin="328,5048" coordsize="37514,57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">
                <v:group id="Group 11" o:spid="_x0000_s1027" style="position:absolute;left:328;top:5048;width:37515;height:57818" coordorigin="328,5048" coordsize="37515,5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6" o:spid="_x0000_s1028" style="position:absolute;left:328;top:5048;width:37516;height:57818" coordorigin="328,5048" coordsize="37515,5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style="position:absolute;left:-9823;top:15199;width:57818;height:375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">
                      <v:imagedata r:id="rId21" o:title="" croptop="5f" cropbottom="-5f" cropleft="4879f" cropright="4780f"/>
                    </v:shape>
                    <v:shapetype id="_x0000_t202" coordsize="21600,21600" o:spt="202" path="m,l,21600r21600,l21600,xe">
                      <v:stroke joinstyle="miter"/>
                      <v:path gradientshapeok="t" o:connecttype="rect"/>
                    </v:shapetype>
                    <v:shape id="Text Box 4" o:spid="_x0000_s1030" type="#_x0000_t202" style="position:absolute;left:26670;top:10491;width:8805;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" filled="f" strokecolor="red" strokeweight="4.5pt">
                      <v:textbox>
                        <w:txbxContent>
                          <w:p w14:paraId="48BCBB26" w14:textId="26B3D548" w:rsidR="004A2783" w:rsidRPr="00236E47" w:rsidRDefault="004A2783" w:rsidP="00236E47">
                            <w:pPr>
                              <w:rPr>
                                <w:b/>
                                <w:color w:val="FF0000"/>
                                <w:sz w:val="56"/>
                                <w:lang w:val="en-AU"/>
                              </w:rPr>
                            </w:pPr>
                            <w:r w:rsidRPr="00236E47">
                              <w:rPr>
                                <w:b/>
                                <w:color w:val="FF0000"/>
                                <w:sz w:val="96"/>
                                <w:lang w:val="en-AU"/>
                              </w:rPr>
                              <w:t>D</w:t>
                            </w:r>
                          </w:p>
                          <w:p w14:paraId="373269FF" w14:textId="77777777" w:rsidR="004A2783" w:rsidRDefault="004A2783"/>
                        </w:txbxContent>
                      </v:textbox>
                    </v:shape>
                    <v:shape id="Text Box 5" o:spid="_x0000_s1031" type="#_x0000_t202" style="position:absolute;left:508;top:39023;width:35644;height:2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" filled="f" strokecolor="red" strokeweight="4.5pt">
                      <v:textbox>
                        <w:txbxContent>
                          <w:p w14:paraId="0CBFB57C" w14:textId="62528B03" w:rsidR="004A2783" w:rsidRPr="00236E47" w:rsidRDefault="004A2783" w:rsidP="00236E47">
                            <w:pPr>
                              <w:rPr>
                                <w:b/>
                                <w:color w:val="FF0000"/>
                                <w:sz w:val="144"/>
                                <w:lang w:val="en-AU"/>
                              </w:rPr>
                            </w:pPr>
                            <w:r>
                              <w:rPr>
                                <w:b/>
                                <w:color w:val="FF0000"/>
                                <w:sz w:val="144"/>
                                <w:lang w:val="en-AU"/>
                              </w:rPr>
                              <w:t xml:space="preserve">      B</w:t>
                            </w:r>
                          </w:p>
                          <w:p w14:paraId="18017A37" w14:textId="77777777" w:rsidR="004A2783" w:rsidRDefault="004A2783" w:rsidP="00236E47"/>
                        </w:txbxContent>
                      </v:textbox>
                    </v:shape>
                  </v:group>
                  <v:shape id="Text Box 10" o:spid="_x0000_s1032" type="#_x0000_t202" style="position:absolute;left:7958;top:7366;width:28618;height:30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" filled="f" strokecolor="red" strokeweight="4.5pt">
                    <v:textbox>
                      <w:txbxContent>
                        <w:p w14:paraId="641DAFB3" w14:textId="74596CFF" w:rsidR="004A2783" w:rsidRPr="00236E47" w:rsidRDefault="004A2783" w:rsidP="00236E47">
                          <w:pPr>
                            <w:rPr>
                              <w:b/>
                              <w:color w:val="FF0000"/>
                              <w:sz w:val="56"/>
                              <w:lang w:val="en-AU"/>
                            </w:rPr>
                          </w:pPr>
                          <w:r>
                            <w:rPr>
                              <w:b/>
                              <w:color w:val="FF0000"/>
                              <w:sz w:val="96"/>
                              <w:lang w:val="en-AU"/>
                            </w:rPr>
                            <w:t>A</w:t>
                          </w:r>
                        </w:p>
                        <w:p w14:paraId="61EA4D5A" w14:textId="77777777" w:rsidR="004A2783" w:rsidRDefault="004A2783" w:rsidP="00236E47"/>
                      </w:txbxContent>
                    </v:textbox>
                  </v:shape>
                </v:group>
                <v:group id="Group 9" o:spid="_x0000_s1033" style="position:absolute;left:508;top:15578;width:6007;height:12611" coordorigin="508" coordsize="6007,1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7" o:spid="_x0000_s1034" type="#_x0000_t75" style="position:absolute;left:508;width:6007;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">
                    <v:imagedata r:id="rId22" o:title="" croptop="33530f" cropbottom="1900f" cropleft="36021f" cropright="21447f"/>
                  </v:shape>
                  <v:shape id="Text Box 8" o:spid="_x0000_s1035" type="#_x0000_t202" style="position:absolute;left:508;width:6007;height:1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" filled="f" strokecolor="red" strokeweight="4.5pt">
                    <v:textbox>
                      <w:txbxContent>
                        <w:p w14:paraId="2FFEDB99" w14:textId="27B297A4" w:rsidR="004A2783" w:rsidRPr="00236E47" w:rsidRDefault="004A2783" w:rsidP="00236E47">
                          <w:pPr>
                            <w:rPr>
                              <w:b/>
                              <w:color w:val="FF0000"/>
                              <w:sz w:val="144"/>
                              <w:lang w:val="en-AU"/>
                            </w:rPr>
                          </w:pPr>
                          <w:r w:rsidRPr="00236E47">
                            <w:rPr>
                              <w:b/>
                              <w:color w:val="FF0000"/>
                              <w:sz w:val="144"/>
                              <w:lang w:val="en-AU"/>
                            </w:rPr>
                            <w:t>c</w:t>
                          </w:r>
                        </w:p>
                      </w:txbxContent>
                    </v:textbox>
                  </v:shape>
                </v:group>
                <w10:wrap type="square"/>
              </v:group>
            </w:pict>
          </mc:Fallback>
        </mc:AlternateContent>
      </w:r>
    </w:p>
    <w:p w14:paraId="65247ACC" w14:textId="67A362CD" w:rsidR="00650BDB" w:rsidRDefault="00650BDB" w:rsidP="007A5EE9">
      <w:pPr>
        <w:pStyle w:val="BodyText"/>
      </w:pPr>
    </w:p>
    <w:p w14:paraId="6E1427FE" w14:textId="4C9CE379" w:rsidR="00650BDB" w:rsidRDefault="00650BDB" w:rsidP="007A5EE9">
      <w:pPr>
        <w:pStyle w:val="BodyText"/>
      </w:pPr>
    </w:p>
    <w:p w14:paraId="6291B8F9" w14:textId="52BF3539" w:rsidR="00650BDB" w:rsidRDefault="00650BDB" w:rsidP="007A5EE9">
      <w:pPr>
        <w:pStyle w:val="BodyText"/>
      </w:pPr>
    </w:p>
    <w:p w14:paraId="2FEBADFD" w14:textId="73277757" w:rsidR="00650BDB" w:rsidRDefault="00650BDB" w:rsidP="007A5EE9">
      <w:pPr>
        <w:pStyle w:val="BodyText"/>
      </w:pPr>
    </w:p>
    <w:p w14:paraId="498EE4F3" w14:textId="1BAE2C2E" w:rsidR="00650BDB" w:rsidRDefault="00650BDB" w:rsidP="007A5EE9">
      <w:pPr>
        <w:pStyle w:val="BodyText"/>
      </w:pPr>
    </w:p>
    <w:p w14:paraId="30662AE0" w14:textId="5189B1A8" w:rsidR="00D64457" w:rsidRDefault="00D64457" w:rsidP="00A02104">
      <w:pPr>
        <w:pStyle w:val="Heading3"/>
        <w:numPr>
          <w:ilvl w:val="0"/>
          <w:numId w:val="7"/>
        </w:numPr>
        <w:rPr>
          <w:sz w:val="36"/>
          <w:szCs w:val="24"/>
        </w:rPr>
      </w:pPr>
      <w:bookmarkStart w:id="4" w:name="_Toc497135466"/>
      <w:r w:rsidRPr="0053194D">
        <w:rPr>
          <w:rStyle w:val="PointsChar"/>
          <w:sz w:val="36"/>
        </w:rPr>
        <w:t>C</w:t>
      </w:r>
      <w:r w:rsidR="007A5EE9" w:rsidRPr="0053194D">
        <w:rPr>
          <w:rStyle w:val="PointsChar"/>
          <w:sz w:val="36"/>
        </w:rPr>
        <w:t>TM</w:t>
      </w:r>
      <w:r w:rsidRPr="0053194D">
        <w:rPr>
          <w:rStyle w:val="PointsChar"/>
          <w:sz w:val="36"/>
        </w:rPr>
        <w:t>-</w:t>
      </w:r>
      <w:r w:rsidR="007A5EE9" w:rsidRPr="0053194D">
        <w:rPr>
          <w:rStyle w:val="PointsChar"/>
          <w:sz w:val="36"/>
        </w:rPr>
        <w:t>350</w:t>
      </w:r>
      <w:r w:rsidR="007A5EE9" w:rsidRPr="0053194D">
        <w:rPr>
          <w:sz w:val="36"/>
          <w:szCs w:val="24"/>
        </w:rPr>
        <w:t>1 D</w:t>
      </w:r>
      <w:r w:rsidRPr="0053194D">
        <w:rPr>
          <w:sz w:val="36"/>
          <w:szCs w:val="24"/>
        </w:rPr>
        <w:t>evice</w:t>
      </w:r>
      <w:bookmarkEnd w:id="4"/>
    </w:p>
    <w:p w14:paraId="63154F12" w14:textId="7CDC742E" w:rsidR="0053194D" w:rsidRPr="0053194D" w:rsidRDefault="0053194D" w:rsidP="0053194D">
      <w:pPr>
        <w:pStyle w:val="BodyText"/>
      </w:pPr>
    </w:p>
    <w:p w14:paraId="0B84A099" w14:textId="317236A0" w:rsidR="0053194D" w:rsidRPr="0053194D" w:rsidRDefault="0053194D" w:rsidP="00A02104">
      <w:pPr>
        <w:pStyle w:val="ListParagraph"/>
        <w:numPr>
          <w:ilvl w:val="0"/>
          <w:numId w:val="9"/>
        </w:numPr>
        <w:rPr>
          <w:sz w:val="32"/>
        </w:rPr>
      </w:pPr>
      <w:r w:rsidRPr="0053194D">
        <w:rPr>
          <w:sz w:val="32"/>
        </w:rPr>
        <w:t>1 x CTM-3501 Case</w:t>
      </w:r>
    </w:p>
    <w:p w14:paraId="5929B1B0" w14:textId="77777777" w:rsidR="00AB09D7" w:rsidRDefault="0053194D" w:rsidP="00A02104">
      <w:pPr>
        <w:pStyle w:val="ListParagraph"/>
        <w:numPr>
          <w:ilvl w:val="0"/>
          <w:numId w:val="9"/>
        </w:numPr>
        <w:rPr>
          <w:sz w:val="32"/>
        </w:rPr>
      </w:pPr>
      <w:r w:rsidRPr="0053194D">
        <w:rPr>
          <w:sz w:val="32"/>
        </w:rPr>
        <w:t xml:space="preserve">1 x 10A Current </w:t>
      </w:r>
    </w:p>
    <w:p w14:paraId="3EFEA68B" w14:textId="2B2AED8A" w:rsidR="0053194D" w:rsidRPr="0053194D" w:rsidRDefault="00AB09D7" w:rsidP="00AB09D7">
      <w:pPr>
        <w:pStyle w:val="ListParagraph"/>
        <w:ind w:left="1800" w:firstLine="360"/>
        <w:rPr>
          <w:sz w:val="32"/>
        </w:rPr>
      </w:pPr>
      <w:r>
        <w:rPr>
          <w:sz w:val="32"/>
        </w:rPr>
        <w:t xml:space="preserve">            </w:t>
      </w:r>
      <w:r w:rsidR="0053194D" w:rsidRPr="0053194D">
        <w:rPr>
          <w:sz w:val="32"/>
        </w:rPr>
        <w:t>Transformer</w:t>
      </w:r>
    </w:p>
    <w:p w14:paraId="281C4994" w14:textId="1CD2F613" w:rsidR="0053194D" w:rsidRPr="0053194D" w:rsidRDefault="0053194D" w:rsidP="00A02104">
      <w:pPr>
        <w:pStyle w:val="ListParagraph"/>
        <w:numPr>
          <w:ilvl w:val="0"/>
          <w:numId w:val="9"/>
        </w:numPr>
        <w:rPr>
          <w:sz w:val="32"/>
        </w:rPr>
      </w:pPr>
      <w:r w:rsidRPr="0053194D">
        <w:rPr>
          <w:sz w:val="32"/>
        </w:rPr>
        <w:t>1 x 9V Battery</w:t>
      </w:r>
    </w:p>
    <w:p w14:paraId="219B8168" w14:textId="15D820C5" w:rsidR="00D64457" w:rsidRPr="0053194D" w:rsidRDefault="0053194D" w:rsidP="00A02104">
      <w:pPr>
        <w:pStyle w:val="ListParagraph"/>
        <w:numPr>
          <w:ilvl w:val="0"/>
          <w:numId w:val="9"/>
        </w:numPr>
        <w:rPr>
          <w:sz w:val="32"/>
        </w:rPr>
      </w:pPr>
      <w:r w:rsidRPr="0053194D">
        <w:rPr>
          <w:sz w:val="32"/>
        </w:rPr>
        <w:t>1 x ZigBee (Coordinator)</w:t>
      </w:r>
    </w:p>
    <w:p w14:paraId="4C2917EE" w14:textId="61581FD3" w:rsidR="0053194D" w:rsidRPr="0053194D" w:rsidRDefault="0053194D" w:rsidP="00236E47">
      <w:pPr>
        <w:pStyle w:val="ListParagraph"/>
        <w:ind w:left="360"/>
        <w:rPr>
          <w:sz w:val="32"/>
        </w:rPr>
      </w:pPr>
    </w:p>
    <w:p w14:paraId="73AB85C4" w14:textId="3E194B63" w:rsidR="0053194D" w:rsidRPr="0053194D" w:rsidRDefault="0053194D" w:rsidP="0053194D">
      <w:pPr>
        <w:pStyle w:val="BodyText"/>
        <w:rPr>
          <w:sz w:val="22"/>
        </w:rPr>
      </w:pPr>
    </w:p>
    <w:p w14:paraId="71FB9194" w14:textId="7D884FC6" w:rsidR="0053194D" w:rsidRDefault="0053194D" w:rsidP="0053194D">
      <w:pPr>
        <w:pStyle w:val="BodyText"/>
      </w:pPr>
    </w:p>
    <w:p w14:paraId="2C27825A" w14:textId="5417473C" w:rsidR="0053194D" w:rsidRDefault="0053194D" w:rsidP="0053194D">
      <w:pPr>
        <w:pStyle w:val="BodyText"/>
      </w:pPr>
    </w:p>
    <w:p w14:paraId="1C14AD34" w14:textId="604566A6" w:rsidR="00D301C1" w:rsidRDefault="00D301C1" w:rsidP="0053194D">
      <w:pPr>
        <w:pStyle w:val="BodyText"/>
      </w:pPr>
    </w:p>
    <w:p w14:paraId="617FE870" w14:textId="0304ED61" w:rsidR="00D301C1" w:rsidRDefault="00D301C1" w:rsidP="0053194D">
      <w:pPr>
        <w:pStyle w:val="BodyText"/>
      </w:pPr>
    </w:p>
    <w:p w14:paraId="6F1349CC" w14:textId="520313B7" w:rsidR="00D301C1" w:rsidRDefault="00D301C1" w:rsidP="0053194D">
      <w:pPr>
        <w:pStyle w:val="BodyText"/>
      </w:pPr>
    </w:p>
    <w:p w14:paraId="5B1846F2" w14:textId="188853B9" w:rsidR="00D301C1" w:rsidRDefault="00D301C1" w:rsidP="0053194D">
      <w:pPr>
        <w:pStyle w:val="BodyText"/>
      </w:pPr>
    </w:p>
    <w:p w14:paraId="718522DC" w14:textId="1B97538D" w:rsidR="00D301C1" w:rsidRDefault="00D301C1" w:rsidP="0053194D">
      <w:pPr>
        <w:pStyle w:val="BodyText"/>
      </w:pPr>
    </w:p>
    <w:p w14:paraId="176D04FE" w14:textId="14F4CF67" w:rsidR="00AB09D7" w:rsidRDefault="00AB09D7" w:rsidP="0053194D">
      <w:pPr>
        <w:pStyle w:val="BodyText"/>
      </w:pPr>
      <w:r>
        <w:br w:type="page"/>
      </w:r>
    </w:p>
    <w:p w14:paraId="63E19DDB" w14:textId="56755B7D" w:rsidR="00D301C1" w:rsidRDefault="00AB09D7" w:rsidP="0053194D">
      <w:pPr>
        <w:pStyle w:val="BodyText"/>
      </w:pPr>
      <w:r>
        <w:rPr>
          <w:noProof/>
        </w:rPr>
        <w:lastRenderedPageBreak/>
        <w:drawing>
          <wp:anchor distT="0" distB="0" distL="114300" distR="114300" simplePos="0" relativeHeight="251585536" behindDoc="0" locked="0" layoutInCell="1" allowOverlap="1" wp14:anchorId="21ED9960" wp14:editId="2A89445C">
            <wp:simplePos x="0" y="0"/>
            <wp:positionH relativeFrom="column">
              <wp:posOffset>-976787</wp:posOffset>
            </wp:positionH>
            <wp:positionV relativeFrom="paragraph">
              <wp:posOffset>102870</wp:posOffset>
            </wp:positionV>
            <wp:extent cx="674370" cy="6762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07" b="-1"/>
                    <a:stretch/>
                  </pic:blipFill>
                  <pic:spPr bwMode="auto">
                    <a:xfrm>
                      <a:off x="0" y="0"/>
                      <a:ext cx="674370" cy="67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53D87D" w14:textId="2A5D4038" w:rsidR="00D301C1" w:rsidRDefault="00D301C1" w:rsidP="00D301C1">
      <w:pPr>
        <w:pStyle w:val="BodyText"/>
      </w:pPr>
      <w:r>
        <w:t>Check to ensure all Raspberry Pi package contents have arrived:</w:t>
      </w:r>
    </w:p>
    <w:p w14:paraId="4CCF3B84" w14:textId="131647D1" w:rsidR="00D301C1" w:rsidRDefault="00D301C1" w:rsidP="00D301C1">
      <w:pPr>
        <w:pStyle w:val="ListParagraph"/>
        <w:ind w:left="360"/>
        <w:rPr>
          <w:sz w:val="22"/>
        </w:rPr>
      </w:pPr>
    </w:p>
    <w:p w14:paraId="58CDE59B" w14:textId="6DEE4C7D" w:rsidR="00BD45C3" w:rsidRDefault="00BD45C3" w:rsidP="00D301C1">
      <w:pPr>
        <w:pStyle w:val="ListParagraph"/>
        <w:ind w:left="360"/>
        <w:rPr>
          <w:sz w:val="22"/>
        </w:rPr>
      </w:pPr>
    </w:p>
    <w:p w14:paraId="69F947CD" w14:textId="77777777" w:rsidR="00BD45C3" w:rsidRPr="0053194D" w:rsidRDefault="00BD45C3" w:rsidP="00D301C1">
      <w:pPr>
        <w:pStyle w:val="ListParagraph"/>
        <w:ind w:left="360"/>
        <w:rPr>
          <w:sz w:val="22"/>
        </w:rPr>
      </w:pPr>
    </w:p>
    <w:p w14:paraId="65C03A09" w14:textId="6D168C0D" w:rsidR="00D64457" w:rsidRPr="00D301C1" w:rsidRDefault="00B52811" w:rsidP="00A02104">
      <w:pPr>
        <w:pStyle w:val="Heading3"/>
        <w:numPr>
          <w:ilvl w:val="0"/>
          <w:numId w:val="7"/>
        </w:numPr>
        <w:rPr>
          <w:rStyle w:val="PointsChar"/>
          <w:sz w:val="36"/>
        </w:rPr>
      </w:pPr>
      <w:bookmarkStart w:id="5" w:name="_Toc497135467"/>
      <w:r>
        <w:rPr>
          <w:rStyle w:val="PointsChar"/>
          <w:sz w:val="36"/>
        </w:rPr>
        <w:t>Base Station</w:t>
      </w:r>
      <w:bookmarkEnd w:id="5"/>
    </w:p>
    <w:p w14:paraId="3A307DC3" w14:textId="56048F54" w:rsidR="0053194D" w:rsidRPr="00D301C1" w:rsidRDefault="0053194D" w:rsidP="00A02104">
      <w:pPr>
        <w:pStyle w:val="ListParagraph"/>
        <w:numPr>
          <w:ilvl w:val="0"/>
          <w:numId w:val="10"/>
        </w:numPr>
        <w:rPr>
          <w:sz w:val="32"/>
        </w:rPr>
      </w:pPr>
      <w:r w:rsidRPr="00D301C1">
        <w:rPr>
          <w:sz w:val="32"/>
        </w:rPr>
        <w:t>1 x Raspberry PI</w:t>
      </w:r>
    </w:p>
    <w:p w14:paraId="715583D8" w14:textId="30A98B19" w:rsidR="0053194D" w:rsidRPr="00D301C1" w:rsidRDefault="00D301C1" w:rsidP="00A02104">
      <w:pPr>
        <w:pStyle w:val="ListParagraph"/>
        <w:numPr>
          <w:ilvl w:val="0"/>
          <w:numId w:val="10"/>
        </w:numPr>
        <w:rPr>
          <w:sz w:val="32"/>
        </w:rPr>
      </w:pPr>
      <w:r>
        <w:rPr>
          <w:sz w:val="32"/>
        </w:rPr>
        <w:t xml:space="preserve"> </w:t>
      </w:r>
      <w:r>
        <w:rPr>
          <w:sz w:val="32"/>
        </w:rPr>
        <w:tab/>
      </w:r>
      <w:r w:rsidR="0053194D" w:rsidRPr="00D301C1">
        <w:rPr>
          <w:sz w:val="32"/>
        </w:rPr>
        <w:t>1 x Power Cable</w:t>
      </w:r>
      <w:r w:rsidR="00E71635">
        <w:rPr>
          <w:sz w:val="32"/>
        </w:rPr>
        <w:t xml:space="preserve"> (not shown)</w:t>
      </w:r>
    </w:p>
    <w:p w14:paraId="78AFE5C8" w14:textId="3D843E44" w:rsidR="0053194D" w:rsidRPr="00D301C1" w:rsidRDefault="0053194D" w:rsidP="00A02104">
      <w:pPr>
        <w:pStyle w:val="ListParagraph"/>
        <w:numPr>
          <w:ilvl w:val="0"/>
          <w:numId w:val="10"/>
        </w:numPr>
        <w:rPr>
          <w:sz w:val="32"/>
        </w:rPr>
      </w:pPr>
      <w:r w:rsidRPr="00D301C1">
        <w:rPr>
          <w:sz w:val="32"/>
        </w:rPr>
        <w:t>1 x Wi-Pi</w:t>
      </w:r>
    </w:p>
    <w:p w14:paraId="0F0F34A7" w14:textId="2374AED9" w:rsidR="0053194D" w:rsidRPr="00D301C1" w:rsidRDefault="0053194D" w:rsidP="00A02104">
      <w:pPr>
        <w:pStyle w:val="ListParagraph"/>
        <w:numPr>
          <w:ilvl w:val="0"/>
          <w:numId w:val="10"/>
        </w:numPr>
        <w:rPr>
          <w:sz w:val="32"/>
        </w:rPr>
      </w:pPr>
      <w:r w:rsidRPr="00D301C1">
        <w:rPr>
          <w:sz w:val="32"/>
        </w:rPr>
        <w:t>1 x Ethernet Cable</w:t>
      </w:r>
    </w:p>
    <w:p w14:paraId="5F1648A5" w14:textId="0BA4D9EB" w:rsidR="0053194D" w:rsidRPr="00D301C1" w:rsidRDefault="0053194D" w:rsidP="00A02104">
      <w:pPr>
        <w:pStyle w:val="ListParagraph"/>
        <w:numPr>
          <w:ilvl w:val="0"/>
          <w:numId w:val="10"/>
        </w:numPr>
        <w:rPr>
          <w:sz w:val="32"/>
        </w:rPr>
      </w:pPr>
      <w:r w:rsidRPr="00D301C1">
        <w:rPr>
          <w:sz w:val="32"/>
        </w:rPr>
        <w:t>1 x Ethernet-USB Adaptor (if required)</w:t>
      </w:r>
      <w:r w:rsidR="00E71635">
        <w:rPr>
          <w:sz w:val="32"/>
        </w:rPr>
        <w:t xml:space="preserve"> (not shown)</w:t>
      </w:r>
    </w:p>
    <w:p w14:paraId="0EFF237A" w14:textId="29847B99" w:rsidR="0053194D" w:rsidRPr="00D301C1" w:rsidRDefault="00B91D99" w:rsidP="00A02104">
      <w:pPr>
        <w:pStyle w:val="ListParagraph"/>
        <w:numPr>
          <w:ilvl w:val="0"/>
          <w:numId w:val="10"/>
        </w:numPr>
        <w:rPr>
          <w:sz w:val="32"/>
        </w:rPr>
      </w:pPr>
      <w:r>
        <w:rPr>
          <w:sz w:val="32"/>
        </w:rPr>
        <w:t xml:space="preserve"> </w:t>
      </w:r>
      <w:r>
        <w:rPr>
          <w:sz w:val="32"/>
        </w:rPr>
        <w:tab/>
      </w:r>
      <w:r w:rsidR="0053194D" w:rsidRPr="00D301C1">
        <w:rPr>
          <w:sz w:val="32"/>
        </w:rPr>
        <w:t>1</w:t>
      </w:r>
      <w:r w:rsidR="00D301C1">
        <w:rPr>
          <w:sz w:val="32"/>
        </w:rPr>
        <w:t xml:space="preserve"> </w:t>
      </w:r>
      <w:r w:rsidR="0053194D" w:rsidRPr="00D301C1">
        <w:rPr>
          <w:sz w:val="32"/>
        </w:rPr>
        <w:t>x ZigBee</w:t>
      </w:r>
      <w:r w:rsidR="00E71635">
        <w:rPr>
          <w:sz w:val="32"/>
        </w:rPr>
        <w:t xml:space="preserve"> Router</w:t>
      </w:r>
    </w:p>
    <w:p w14:paraId="31C055C5" w14:textId="00BE32BC" w:rsidR="0053194D" w:rsidRDefault="0053194D" w:rsidP="00A02104">
      <w:pPr>
        <w:pStyle w:val="ListParagraph"/>
        <w:numPr>
          <w:ilvl w:val="0"/>
          <w:numId w:val="10"/>
        </w:numPr>
        <w:rPr>
          <w:sz w:val="32"/>
        </w:rPr>
      </w:pPr>
      <w:r w:rsidRPr="00D301C1">
        <w:rPr>
          <w:sz w:val="32"/>
        </w:rPr>
        <w:t>1 x ZigBee Cable</w:t>
      </w:r>
    </w:p>
    <w:p w14:paraId="1BACF7DE" w14:textId="1E78C57C" w:rsidR="00E81D8E" w:rsidRPr="00D301C1" w:rsidRDefault="00E81D8E" w:rsidP="00A02104">
      <w:pPr>
        <w:pStyle w:val="ListParagraph"/>
        <w:numPr>
          <w:ilvl w:val="0"/>
          <w:numId w:val="10"/>
        </w:numPr>
        <w:rPr>
          <w:sz w:val="32"/>
        </w:rPr>
      </w:pPr>
      <w:r>
        <w:rPr>
          <w:sz w:val="32"/>
        </w:rPr>
        <w:t>1 x SD Card</w:t>
      </w:r>
    </w:p>
    <w:p w14:paraId="17C1E148" w14:textId="77777777" w:rsidR="00E81D8E" w:rsidRDefault="00E81D8E" w:rsidP="00E81D8E">
      <w:pPr>
        <w:pStyle w:val="BodyText"/>
      </w:pPr>
    </w:p>
    <w:p w14:paraId="761799F8" w14:textId="677BE9B6" w:rsidR="00AD35C8" w:rsidRDefault="00D25BBC" w:rsidP="00E81D8E">
      <w:pPr>
        <w:pStyle w:val="BodyText"/>
      </w:pPr>
      <w:r>
        <w:rPr>
          <w:noProof/>
        </w:rPr>
        <mc:AlternateContent>
          <mc:Choice Requires="wpg">
            <w:drawing>
              <wp:anchor distT="0" distB="0" distL="114300" distR="114300" simplePos="0" relativeHeight="251628544" behindDoc="0" locked="0" layoutInCell="1" allowOverlap="1" wp14:anchorId="4A58D655" wp14:editId="6F105336">
                <wp:simplePos x="0" y="0"/>
                <wp:positionH relativeFrom="column">
                  <wp:posOffset>-1582147</wp:posOffset>
                </wp:positionH>
                <wp:positionV relativeFrom="paragraph">
                  <wp:posOffset>295275</wp:posOffset>
                </wp:positionV>
                <wp:extent cx="6937103" cy="3896360"/>
                <wp:effectExtent l="0" t="0" r="35560" b="8890"/>
                <wp:wrapNone/>
                <wp:docPr id="44" name="Group 44"/>
                <wp:cNvGraphicFramePr/>
                <a:graphic xmlns:a="http://schemas.openxmlformats.org/drawingml/2006/main">
                  <a:graphicData uri="http://schemas.microsoft.com/office/word/2010/wordprocessingGroup">
                    <wpg:wgp>
                      <wpg:cNvGrpSpPr/>
                      <wpg:grpSpPr>
                        <a:xfrm>
                          <a:off x="0" y="0"/>
                          <a:ext cx="6937103" cy="3896360"/>
                          <a:chOff x="0" y="0"/>
                          <a:chExt cx="6937103" cy="3896360"/>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26580" cy="3896360"/>
                          </a:xfrm>
                          <a:prstGeom prst="rect">
                            <a:avLst/>
                          </a:prstGeom>
                        </pic:spPr>
                      </pic:pic>
                      <wpg:grpSp>
                        <wpg:cNvPr id="30" name="Group 30"/>
                        <wpg:cNvGrpSpPr/>
                        <wpg:grpSpPr>
                          <a:xfrm>
                            <a:off x="381000" y="12700"/>
                            <a:ext cx="6556103" cy="3145971"/>
                            <a:chOff x="0" y="0"/>
                            <a:chExt cx="6556103" cy="3145971"/>
                          </a:xfrm>
                        </wpg:grpSpPr>
                        <wps:wsp>
                          <wps:cNvPr id="25" name="Text Box 25"/>
                          <wps:cNvSpPr txBox="1"/>
                          <wps:spPr>
                            <a:xfrm>
                              <a:off x="0" y="0"/>
                              <a:ext cx="729343" cy="620485"/>
                            </a:xfrm>
                            <a:prstGeom prst="rect">
                              <a:avLst/>
                            </a:prstGeom>
                            <a:noFill/>
                            <a:ln w="57150">
                              <a:solidFill>
                                <a:srgbClr val="FF0000"/>
                              </a:solidFill>
                            </a:ln>
                          </wps:spPr>
                          <wps:txbx>
                            <w:txbxContent>
                              <w:p w14:paraId="75AA940C" w14:textId="38B6FAE7" w:rsidR="004A2783" w:rsidRPr="00B52811" w:rsidRDefault="004A2783" w:rsidP="00E71635">
                                <w:pPr>
                                  <w:rPr>
                                    <w:b/>
                                    <w:color w:val="FF0000"/>
                                    <w:sz w:val="52"/>
                                    <w:lang w:val="en-AU"/>
                                  </w:rPr>
                                </w:pPr>
                                <w:r>
                                  <w:rPr>
                                    <w:b/>
                                    <w:color w:val="FF0000"/>
                                    <w:sz w:val="72"/>
                                    <w:lang w:val="en-AU"/>
                                  </w:rPr>
                                  <w:t xml:space="preserve"> </w:t>
                                </w:r>
                                <w:r w:rsidRPr="00B52811">
                                  <w:rPr>
                                    <w:b/>
                                    <w:color w:val="FF0000"/>
                                    <w:sz w:val="72"/>
                                    <w:lang w:val="en-AU"/>
                                  </w:rPr>
                                  <w:t>G</w:t>
                                </w:r>
                              </w:p>
                              <w:p w14:paraId="2BFE84A6" w14:textId="77777777" w:rsidR="004A2783" w:rsidRDefault="004A2783" w:rsidP="00E716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4876800" y="1436914"/>
                              <a:ext cx="1219200" cy="892629"/>
                            </a:xfrm>
                            <a:prstGeom prst="rect">
                              <a:avLst/>
                            </a:prstGeom>
                            <a:noFill/>
                            <a:ln w="57150">
                              <a:solidFill>
                                <a:srgbClr val="FF0000"/>
                              </a:solidFill>
                            </a:ln>
                          </wps:spPr>
                          <wps:txbx>
                            <w:txbxContent>
                              <w:p w14:paraId="7930F54E" w14:textId="37CD4404" w:rsidR="004A2783" w:rsidRPr="00236E47" w:rsidRDefault="004A2783" w:rsidP="00E71635">
                                <w:pPr>
                                  <w:rPr>
                                    <w:b/>
                                    <w:color w:val="FF0000"/>
                                    <w:sz w:val="56"/>
                                    <w:lang w:val="en-AU"/>
                                  </w:rPr>
                                </w:pPr>
                                <w:r>
                                  <w:rPr>
                                    <w:b/>
                                    <w:color w:val="FF0000"/>
                                    <w:sz w:val="96"/>
                                    <w:lang w:val="en-AU"/>
                                  </w:rPr>
                                  <w:t xml:space="preserve">   C</w:t>
                                </w:r>
                              </w:p>
                              <w:p w14:paraId="663F9EE1" w14:textId="77777777" w:rsidR="004A2783" w:rsidRDefault="004A2783" w:rsidP="00E716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4680858" y="2362200"/>
                              <a:ext cx="1875245" cy="783771"/>
                            </a:xfrm>
                            <a:prstGeom prst="rect">
                              <a:avLst/>
                            </a:prstGeom>
                            <a:noFill/>
                            <a:ln w="57150">
                              <a:solidFill>
                                <a:srgbClr val="FF0000"/>
                              </a:solidFill>
                            </a:ln>
                          </wps:spPr>
                          <wps:txbx>
                            <w:txbxContent>
                              <w:p w14:paraId="2B9DCD8B" w14:textId="59586B03" w:rsidR="004A2783" w:rsidRPr="00236E47" w:rsidRDefault="004A2783" w:rsidP="00E71635">
                                <w:pPr>
                                  <w:rPr>
                                    <w:b/>
                                    <w:color w:val="FF0000"/>
                                    <w:sz w:val="56"/>
                                    <w:lang w:val="en-AU"/>
                                  </w:rPr>
                                </w:pPr>
                                <w:r>
                                  <w:rPr>
                                    <w:b/>
                                    <w:color w:val="FF0000"/>
                                    <w:sz w:val="96"/>
                                    <w:lang w:val="en-AU"/>
                                  </w:rPr>
                                  <w:t xml:space="preserve">       D</w:t>
                                </w:r>
                              </w:p>
                              <w:p w14:paraId="5FE32828" w14:textId="77777777" w:rsidR="004A2783" w:rsidRDefault="004A2783" w:rsidP="00E716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903515" y="620485"/>
                              <a:ext cx="3777343" cy="2525305"/>
                            </a:xfrm>
                            <a:prstGeom prst="rect">
                              <a:avLst/>
                            </a:prstGeom>
                            <a:noFill/>
                            <a:ln w="57150">
                              <a:solidFill>
                                <a:srgbClr val="FF0000"/>
                              </a:solidFill>
                            </a:ln>
                          </wps:spPr>
                          <wps:txbx>
                            <w:txbxContent>
                              <w:p w14:paraId="41236E41" w14:textId="54C22F32" w:rsidR="004A2783" w:rsidRPr="00236E47" w:rsidRDefault="004A2783" w:rsidP="00E71635">
                                <w:pPr>
                                  <w:rPr>
                                    <w:b/>
                                    <w:color w:val="FF0000"/>
                                    <w:sz w:val="56"/>
                                    <w:lang w:val="en-AU"/>
                                  </w:rPr>
                                </w:pPr>
                                <w:r>
                                  <w:rPr>
                                    <w:b/>
                                    <w:color w:val="FF0000"/>
                                    <w:sz w:val="96"/>
                                    <w:lang w:val="en-AU"/>
                                  </w:rPr>
                                  <w:t xml:space="preserve">                A</w:t>
                                </w:r>
                              </w:p>
                              <w:p w14:paraId="07498A02" w14:textId="77777777" w:rsidR="004A2783" w:rsidRDefault="004A2783" w:rsidP="00E716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0" y="674913"/>
                              <a:ext cx="859428" cy="1654041"/>
                            </a:xfrm>
                            <a:prstGeom prst="rect">
                              <a:avLst/>
                            </a:prstGeom>
                            <a:noFill/>
                            <a:ln w="57150">
                              <a:solidFill>
                                <a:srgbClr val="FF0000"/>
                              </a:solidFill>
                            </a:ln>
                          </wps:spPr>
                          <wps:txbx>
                            <w:txbxContent>
                              <w:p w14:paraId="2B99ECC8" w14:textId="446C0A69" w:rsidR="004A2783" w:rsidRPr="00236E47" w:rsidRDefault="004A2783" w:rsidP="00E71635">
                                <w:pPr>
                                  <w:rPr>
                                    <w:b/>
                                    <w:color w:val="FF0000"/>
                                    <w:sz w:val="56"/>
                                    <w:lang w:val="en-AU"/>
                                  </w:rPr>
                                </w:pPr>
                                <w:r>
                                  <w:rPr>
                                    <w:b/>
                                    <w:color w:val="FF0000"/>
                                    <w:sz w:val="96"/>
                                    <w:lang w:val="en-AU"/>
                                  </w:rPr>
                                  <w:t>F</w:t>
                                </w:r>
                              </w:p>
                              <w:p w14:paraId="4B1D8F18" w14:textId="77777777" w:rsidR="004A2783" w:rsidRDefault="004A2783" w:rsidP="00E716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A58D655" id="Group 44" o:spid="_x0000_s1036" style="position:absolute;left:0;text-align:left;margin-left:-124.6pt;margin-top:23.25pt;width:546.25pt;height:306.8pt;z-index:251628544" coordsize="69371,38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">
                <v:shape id="Picture 2" o:spid="_x0000_s1037" type="#_x0000_t75" style="position:absolute;width:69265;height:38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">
                  <v:imagedata r:id="rId24" o:title=""/>
                </v:shape>
                <v:group id="Group 30" o:spid="_x0000_s1038" style="position:absolute;left:3810;top:127;width:65561;height:31459" coordsize="65561,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25" o:spid="_x0000_s1039" type="#_x0000_t202" style="position:absolute;width:7293;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" filled="f" strokecolor="red" strokeweight="4.5pt">
                    <v:textbox>
                      <w:txbxContent>
                        <w:p w14:paraId="75AA940C" w14:textId="38B6FAE7" w:rsidR="004A2783" w:rsidRPr="00B52811" w:rsidRDefault="004A2783" w:rsidP="00E71635">
                          <w:pPr>
                            <w:rPr>
                              <w:b/>
                              <w:color w:val="FF0000"/>
                              <w:sz w:val="52"/>
                              <w:lang w:val="en-AU"/>
                            </w:rPr>
                          </w:pPr>
                          <w:r>
                            <w:rPr>
                              <w:b/>
                              <w:color w:val="FF0000"/>
                              <w:sz w:val="72"/>
                              <w:lang w:val="en-AU"/>
                            </w:rPr>
                            <w:t xml:space="preserve"> </w:t>
                          </w:r>
                          <w:r w:rsidRPr="00B52811">
                            <w:rPr>
                              <w:b/>
                              <w:color w:val="FF0000"/>
                              <w:sz w:val="72"/>
                              <w:lang w:val="en-AU"/>
                            </w:rPr>
                            <w:t>G</w:t>
                          </w:r>
                        </w:p>
                        <w:p w14:paraId="2BFE84A6" w14:textId="77777777" w:rsidR="004A2783" w:rsidRDefault="004A2783" w:rsidP="00E71635"/>
                      </w:txbxContent>
                    </v:textbox>
                  </v:shape>
                  <v:shape id="Text Box 26" o:spid="_x0000_s1040" type="#_x0000_t202" style="position:absolute;left:48768;top:14369;width:12192;height:8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" filled="f" strokecolor="red" strokeweight="4.5pt">
                    <v:textbox>
                      <w:txbxContent>
                        <w:p w14:paraId="7930F54E" w14:textId="37CD4404" w:rsidR="004A2783" w:rsidRPr="00236E47" w:rsidRDefault="004A2783" w:rsidP="00E71635">
                          <w:pPr>
                            <w:rPr>
                              <w:b/>
                              <w:color w:val="FF0000"/>
                              <w:sz w:val="56"/>
                              <w:lang w:val="en-AU"/>
                            </w:rPr>
                          </w:pPr>
                          <w:r>
                            <w:rPr>
                              <w:b/>
                              <w:color w:val="FF0000"/>
                              <w:sz w:val="96"/>
                              <w:lang w:val="en-AU"/>
                            </w:rPr>
                            <w:t xml:space="preserve">   C</w:t>
                          </w:r>
                        </w:p>
                        <w:p w14:paraId="663F9EE1" w14:textId="77777777" w:rsidR="004A2783" w:rsidRDefault="004A2783" w:rsidP="00E71635"/>
                      </w:txbxContent>
                    </v:textbox>
                  </v:shape>
                  <v:shape id="Text Box 27" o:spid="_x0000_s1041" type="#_x0000_t202" style="position:absolute;left:46808;top:23622;width:18753;height:7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" filled="f" strokecolor="red" strokeweight="4.5pt">
                    <v:textbox>
                      <w:txbxContent>
                        <w:p w14:paraId="2B9DCD8B" w14:textId="59586B03" w:rsidR="004A2783" w:rsidRPr="00236E47" w:rsidRDefault="004A2783" w:rsidP="00E71635">
                          <w:pPr>
                            <w:rPr>
                              <w:b/>
                              <w:color w:val="FF0000"/>
                              <w:sz w:val="56"/>
                              <w:lang w:val="en-AU"/>
                            </w:rPr>
                          </w:pPr>
                          <w:r>
                            <w:rPr>
                              <w:b/>
                              <w:color w:val="FF0000"/>
                              <w:sz w:val="96"/>
                              <w:lang w:val="en-AU"/>
                            </w:rPr>
                            <w:t xml:space="preserve">       D</w:t>
                          </w:r>
                        </w:p>
                        <w:p w14:paraId="5FE32828" w14:textId="77777777" w:rsidR="004A2783" w:rsidRDefault="004A2783" w:rsidP="00E71635"/>
                      </w:txbxContent>
                    </v:textbox>
                  </v:shape>
                  <v:shape id="Text Box 28" o:spid="_x0000_s1042" type="#_x0000_t202" style="position:absolute;left:9035;top:6204;width:37773;height:2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" filled="f" strokecolor="red" strokeweight="4.5pt">
                    <v:textbox>
                      <w:txbxContent>
                        <w:p w14:paraId="41236E41" w14:textId="54C22F32" w:rsidR="004A2783" w:rsidRPr="00236E47" w:rsidRDefault="004A2783" w:rsidP="00E71635">
                          <w:pPr>
                            <w:rPr>
                              <w:b/>
                              <w:color w:val="FF0000"/>
                              <w:sz w:val="56"/>
                              <w:lang w:val="en-AU"/>
                            </w:rPr>
                          </w:pPr>
                          <w:r>
                            <w:rPr>
                              <w:b/>
                              <w:color w:val="FF0000"/>
                              <w:sz w:val="96"/>
                              <w:lang w:val="en-AU"/>
                            </w:rPr>
                            <w:t xml:space="preserve">                A</w:t>
                          </w:r>
                        </w:p>
                        <w:p w14:paraId="07498A02" w14:textId="77777777" w:rsidR="004A2783" w:rsidRDefault="004A2783" w:rsidP="00E71635"/>
                      </w:txbxContent>
                    </v:textbox>
                  </v:shape>
                  <v:shape id="Text Box 29" o:spid="_x0000_s1043" type="#_x0000_t202" style="position:absolute;top:6749;width:8594;height:16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" filled="f" strokecolor="red" strokeweight="4.5pt">
                    <v:textbox>
                      <w:txbxContent>
                        <w:p w14:paraId="2B99ECC8" w14:textId="446C0A69" w:rsidR="004A2783" w:rsidRPr="00236E47" w:rsidRDefault="004A2783" w:rsidP="00E71635">
                          <w:pPr>
                            <w:rPr>
                              <w:b/>
                              <w:color w:val="FF0000"/>
                              <w:sz w:val="56"/>
                              <w:lang w:val="en-AU"/>
                            </w:rPr>
                          </w:pPr>
                          <w:r>
                            <w:rPr>
                              <w:b/>
                              <w:color w:val="FF0000"/>
                              <w:sz w:val="96"/>
                              <w:lang w:val="en-AU"/>
                            </w:rPr>
                            <w:t>F</w:t>
                          </w:r>
                        </w:p>
                        <w:p w14:paraId="4B1D8F18" w14:textId="77777777" w:rsidR="004A2783" w:rsidRDefault="004A2783" w:rsidP="00E71635"/>
                      </w:txbxContent>
                    </v:textbox>
                  </v:shape>
                </v:group>
              </v:group>
            </w:pict>
          </mc:Fallback>
        </mc:AlternateContent>
      </w:r>
    </w:p>
    <w:p w14:paraId="027AA9A5" w14:textId="77777777" w:rsidR="00AD35C8" w:rsidRDefault="00AD35C8" w:rsidP="00AD35C8"/>
    <w:p w14:paraId="36CADDCF" w14:textId="2A227F7C" w:rsidR="00D25BBC" w:rsidRDefault="00D25BBC" w:rsidP="00AD35C8">
      <w:r>
        <w:br w:type="page"/>
      </w:r>
    </w:p>
    <w:p w14:paraId="0881787D" w14:textId="4CFC8146" w:rsidR="00AD35C8" w:rsidRDefault="00BD45C3" w:rsidP="00AD35C8">
      <w:r>
        <w:rPr>
          <w:noProof/>
        </w:rPr>
        <w:lastRenderedPageBreak/>
        <w:drawing>
          <wp:anchor distT="0" distB="0" distL="114300" distR="114300" simplePos="0" relativeHeight="251651072" behindDoc="0" locked="0" layoutInCell="1" allowOverlap="1" wp14:anchorId="2EFE3218" wp14:editId="60553DFE">
            <wp:simplePos x="0" y="0"/>
            <wp:positionH relativeFrom="column">
              <wp:posOffset>-987425</wp:posOffset>
            </wp:positionH>
            <wp:positionV relativeFrom="paragraph">
              <wp:posOffset>123825</wp:posOffset>
            </wp:positionV>
            <wp:extent cx="674370" cy="676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07" b="-1"/>
                    <a:stretch/>
                  </pic:blipFill>
                  <pic:spPr bwMode="auto">
                    <a:xfrm>
                      <a:off x="0" y="0"/>
                      <a:ext cx="674370" cy="67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AC10E4" w14:textId="4CBD6E8B" w:rsidR="00AD35C8" w:rsidRDefault="00AD35C8" w:rsidP="00AD35C8"/>
    <w:p w14:paraId="2710B845" w14:textId="77777777" w:rsidR="00AD35C8" w:rsidRDefault="00AD35C8" w:rsidP="00AD35C8"/>
    <w:p w14:paraId="7B9A70A0" w14:textId="576EB401" w:rsidR="00E12C4A" w:rsidRDefault="00E12C4A" w:rsidP="00E12C4A">
      <w:pPr>
        <w:pStyle w:val="BodyText"/>
      </w:pPr>
      <w:r>
        <w:t>Check to ensure that you have adequate devices:</w:t>
      </w:r>
    </w:p>
    <w:p w14:paraId="6EDF9545" w14:textId="77777777" w:rsidR="00E12C4A" w:rsidRDefault="00E12C4A" w:rsidP="00E12C4A">
      <w:pPr>
        <w:pStyle w:val="BodyText"/>
      </w:pPr>
    </w:p>
    <w:p w14:paraId="126E6EAE" w14:textId="77777777" w:rsidR="00E12C4A" w:rsidRPr="0053194D" w:rsidRDefault="00E12C4A" w:rsidP="00E12C4A">
      <w:pPr>
        <w:pStyle w:val="ListParagraph"/>
        <w:ind w:left="360"/>
        <w:rPr>
          <w:sz w:val="22"/>
        </w:rPr>
      </w:pPr>
    </w:p>
    <w:p w14:paraId="3198D15E" w14:textId="4C43412F" w:rsidR="00E12C4A" w:rsidRPr="00D301C1" w:rsidRDefault="00E12C4A" w:rsidP="00A02104">
      <w:pPr>
        <w:pStyle w:val="Heading3"/>
        <w:numPr>
          <w:ilvl w:val="0"/>
          <w:numId w:val="7"/>
        </w:numPr>
        <w:rPr>
          <w:rStyle w:val="PointsChar"/>
          <w:sz w:val="36"/>
        </w:rPr>
      </w:pPr>
      <w:bookmarkStart w:id="6" w:name="_Toc497135468"/>
      <w:r>
        <w:rPr>
          <w:rStyle w:val="PointsChar"/>
          <w:sz w:val="36"/>
        </w:rPr>
        <w:t>Viewing Station</w:t>
      </w:r>
      <w:bookmarkEnd w:id="6"/>
    </w:p>
    <w:p w14:paraId="4EA4D9EA" w14:textId="39BE0643" w:rsidR="00E12C4A" w:rsidRDefault="00E12C4A" w:rsidP="00A02104">
      <w:pPr>
        <w:pStyle w:val="ListParagraph"/>
        <w:numPr>
          <w:ilvl w:val="0"/>
          <w:numId w:val="12"/>
        </w:numPr>
        <w:rPr>
          <w:sz w:val="32"/>
        </w:rPr>
      </w:pPr>
      <w:r w:rsidRPr="00D301C1">
        <w:rPr>
          <w:sz w:val="32"/>
        </w:rPr>
        <w:t xml:space="preserve">1 x </w:t>
      </w:r>
      <w:r>
        <w:rPr>
          <w:sz w:val="32"/>
        </w:rPr>
        <w:t>Computer (or similar device)</w:t>
      </w:r>
    </w:p>
    <w:p w14:paraId="5D635F12" w14:textId="0DAE5507" w:rsidR="00E12C4A" w:rsidRDefault="00B91D99" w:rsidP="00A02104">
      <w:pPr>
        <w:pStyle w:val="ListParagraph"/>
        <w:numPr>
          <w:ilvl w:val="0"/>
          <w:numId w:val="12"/>
        </w:numPr>
        <w:rPr>
          <w:sz w:val="32"/>
        </w:rPr>
      </w:pPr>
      <w:r>
        <w:rPr>
          <w:sz w:val="32"/>
        </w:rPr>
        <w:t xml:space="preserve"> </w:t>
      </w:r>
      <w:r>
        <w:rPr>
          <w:sz w:val="32"/>
        </w:rPr>
        <w:tab/>
      </w:r>
      <w:r w:rsidR="00E12C4A" w:rsidRPr="00D301C1">
        <w:rPr>
          <w:sz w:val="32"/>
        </w:rPr>
        <w:t xml:space="preserve">1 x </w:t>
      </w:r>
      <w:r w:rsidR="00E12C4A">
        <w:rPr>
          <w:sz w:val="32"/>
        </w:rPr>
        <w:t>Router Connect to Internet</w:t>
      </w:r>
    </w:p>
    <w:p w14:paraId="73A64AFB" w14:textId="5764AC08" w:rsidR="00E12C4A" w:rsidRDefault="00E12C4A" w:rsidP="00A02104">
      <w:pPr>
        <w:pStyle w:val="ListParagraph"/>
        <w:numPr>
          <w:ilvl w:val="0"/>
          <w:numId w:val="12"/>
        </w:numPr>
        <w:rPr>
          <w:sz w:val="32"/>
        </w:rPr>
      </w:pPr>
      <w:r>
        <w:rPr>
          <w:sz w:val="32"/>
        </w:rPr>
        <w:t>1 x Installed Putty Program</w:t>
      </w:r>
    </w:p>
    <w:p w14:paraId="7018F206" w14:textId="58FB7D69" w:rsidR="00E12C4A" w:rsidRDefault="00E12C4A" w:rsidP="00E12C4A"/>
    <w:p w14:paraId="7B4A753E" w14:textId="2280C315" w:rsidR="00AD35C8" w:rsidRDefault="00AD35C8" w:rsidP="00E12C4A"/>
    <w:p w14:paraId="509BE12F" w14:textId="08EA4C6C" w:rsidR="00AD35C8" w:rsidRDefault="00AD35C8" w:rsidP="00E12C4A"/>
    <w:p w14:paraId="241E5B8B" w14:textId="59FE4031" w:rsidR="00AD35C8" w:rsidRDefault="00AD35C8" w:rsidP="00E12C4A"/>
    <w:p w14:paraId="6E639C9A" w14:textId="0DF83E63" w:rsidR="00AD35C8" w:rsidRDefault="00AD35C8" w:rsidP="00E12C4A"/>
    <w:p w14:paraId="077E1B48" w14:textId="4C5A4D41" w:rsidR="00BD45C3" w:rsidRDefault="00BD45C3" w:rsidP="00E12C4A"/>
    <w:p w14:paraId="3F5287D6" w14:textId="5C31F2AF" w:rsidR="00BD45C3" w:rsidRDefault="00BD45C3" w:rsidP="00E12C4A"/>
    <w:p w14:paraId="03380A88" w14:textId="77777777" w:rsidR="00BD45C3" w:rsidRDefault="00BD45C3" w:rsidP="00E12C4A"/>
    <w:p w14:paraId="45C4DB0F" w14:textId="46147CE1" w:rsidR="00BD45C3" w:rsidRDefault="00BD45C3" w:rsidP="00E12C4A"/>
    <w:p w14:paraId="120EB70C" w14:textId="1936E355" w:rsidR="00BD45C3" w:rsidRDefault="00BD45C3" w:rsidP="00E12C4A">
      <w:r>
        <w:rPr>
          <w:noProof/>
        </w:rPr>
        <mc:AlternateContent>
          <mc:Choice Requires="wpg">
            <w:drawing>
              <wp:anchor distT="0" distB="0" distL="114300" distR="114300" simplePos="0" relativeHeight="251699200" behindDoc="0" locked="0" layoutInCell="1" allowOverlap="1" wp14:anchorId="6C54AA31" wp14:editId="41383162">
                <wp:simplePos x="0" y="0"/>
                <wp:positionH relativeFrom="column">
                  <wp:posOffset>-1538605</wp:posOffset>
                </wp:positionH>
                <wp:positionV relativeFrom="paragraph">
                  <wp:posOffset>288925</wp:posOffset>
                </wp:positionV>
                <wp:extent cx="6791960" cy="3284855"/>
                <wp:effectExtent l="0" t="19050" r="46990" b="0"/>
                <wp:wrapNone/>
                <wp:docPr id="40" name="Group 40"/>
                <wp:cNvGraphicFramePr/>
                <a:graphic xmlns:a="http://schemas.openxmlformats.org/drawingml/2006/main">
                  <a:graphicData uri="http://schemas.microsoft.com/office/word/2010/wordprocessingGroup">
                    <wpg:wgp>
                      <wpg:cNvGrpSpPr/>
                      <wpg:grpSpPr>
                        <a:xfrm>
                          <a:off x="0" y="0"/>
                          <a:ext cx="6791960" cy="3284855"/>
                          <a:chOff x="0" y="0"/>
                          <a:chExt cx="6791960" cy="3284855"/>
                        </a:xfrm>
                      </wpg:grpSpPr>
                      <wpg:grpSp>
                        <wpg:cNvPr id="38" name="Group 38"/>
                        <wpg:cNvGrpSpPr/>
                        <wpg:grpSpPr>
                          <a:xfrm>
                            <a:off x="0" y="0"/>
                            <a:ext cx="6791960" cy="3284855"/>
                            <a:chOff x="0" y="-101600"/>
                            <a:chExt cx="6791960" cy="3284855"/>
                          </a:xfrm>
                        </wpg:grpSpPr>
                        <wpg:grpSp>
                          <wpg:cNvPr id="37" name="Group 37"/>
                          <wpg:cNvGrpSpPr/>
                          <wpg:grpSpPr>
                            <a:xfrm>
                              <a:off x="0" y="-101600"/>
                              <a:ext cx="6791960" cy="3284855"/>
                              <a:chOff x="0" y="-165100"/>
                              <a:chExt cx="6791960" cy="3284855"/>
                            </a:xfrm>
                          </wpg:grpSpPr>
                          <wpg:grpSp>
                            <wpg:cNvPr id="36" name="Group 36"/>
                            <wpg:cNvGrpSpPr/>
                            <wpg:grpSpPr>
                              <a:xfrm>
                                <a:off x="0" y="139700"/>
                                <a:ext cx="4692650" cy="2980055"/>
                                <a:chOff x="0" y="0"/>
                                <a:chExt cx="4692650" cy="2980055"/>
                              </a:xfrm>
                            </wpg:grpSpPr>
                            <pic:pic xmlns:pic="http://schemas.openxmlformats.org/drawingml/2006/picture">
                              <pic:nvPicPr>
                                <pic:cNvPr id="32" name="Picture 32"/>
                                <pic:cNvPicPr>
                                  <a:picLocks noChangeAspect="1"/>
                                </pic:cNvPicPr>
                              </pic:nvPicPr>
                              <pic:blipFill>
                                <a:blip r:embed="rId25"/>
                                <a:stretch>
                                  <a:fillRect/>
                                </a:stretch>
                              </pic:blipFill>
                              <pic:spPr>
                                <a:xfrm>
                                  <a:off x="0" y="0"/>
                                  <a:ext cx="4692650" cy="2980055"/>
                                </a:xfrm>
                                <a:prstGeom prst="rect">
                                  <a:avLst/>
                                </a:prstGeom>
                              </pic:spPr>
                            </pic:pic>
                            <wps:wsp>
                              <wps:cNvPr id="34" name="Text Box 34"/>
                              <wps:cNvSpPr txBox="1"/>
                              <wps:spPr>
                                <a:xfrm>
                                  <a:off x="50800" y="38100"/>
                                  <a:ext cx="2209800" cy="1587500"/>
                                </a:xfrm>
                                <a:prstGeom prst="rect">
                                  <a:avLst/>
                                </a:prstGeom>
                                <a:noFill/>
                                <a:ln w="57150">
                                  <a:solidFill>
                                    <a:srgbClr val="FF0000"/>
                                  </a:solidFill>
                                </a:ln>
                              </wps:spPr>
                              <wps:txbx>
                                <w:txbxContent>
                                  <w:p w14:paraId="07F89862" w14:textId="2B5B653B" w:rsidR="004A2783" w:rsidRPr="000E0F0E" w:rsidRDefault="004A2783" w:rsidP="00241BB3">
                                    <w:pPr>
                                      <w:rPr>
                                        <w:b/>
                                        <w:color w:val="FF0000"/>
                                        <w:sz w:val="96"/>
                                        <w:lang w:val="en-AU"/>
                                      </w:rPr>
                                    </w:pPr>
                                    <w:r>
                                      <w:rPr>
                                        <w:b/>
                                        <w:color w:val="FF0000"/>
                                        <w:sz w:val="96"/>
                                        <w:lang w:val="en-AU"/>
                                      </w:rPr>
                                      <w:t xml:space="preserve">     A</w:t>
                                    </w:r>
                                  </w:p>
                                  <w:p w14:paraId="66FAA950" w14:textId="77777777" w:rsidR="004A2783" w:rsidRDefault="004A2783" w:rsidP="00241B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Text Box 35"/>
                            <wps:cNvSpPr txBox="1"/>
                            <wps:spPr>
                              <a:xfrm>
                                <a:off x="4131945" y="-165100"/>
                                <a:ext cx="2660015" cy="2114550"/>
                              </a:xfrm>
                              <a:prstGeom prst="rect">
                                <a:avLst/>
                              </a:prstGeom>
                              <a:noFill/>
                              <a:ln w="57150">
                                <a:solidFill>
                                  <a:srgbClr val="FF0000"/>
                                </a:solidFill>
                              </a:ln>
                            </wps:spPr>
                            <wps:txbx>
                              <w:txbxContent>
                                <w:p w14:paraId="48211F19" w14:textId="7A9CBD92" w:rsidR="004A2783" w:rsidRPr="00236E47" w:rsidRDefault="004A2783" w:rsidP="00241BB3">
                                  <w:pPr>
                                    <w:rPr>
                                      <w:b/>
                                      <w:color w:val="FF0000"/>
                                      <w:sz w:val="56"/>
                                      <w:lang w:val="en-AU"/>
                                    </w:rPr>
                                  </w:pPr>
                                  <w:r>
                                    <w:rPr>
                                      <w:b/>
                                      <w:color w:val="FF0000"/>
                                      <w:sz w:val="96"/>
                                      <w:lang w:val="en-AU"/>
                                    </w:rPr>
                                    <w:t xml:space="preserve">       B</w:t>
                                  </w:r>
                                </w:p>
                                <w:p w14:paraId="39B2CB23" w14:textId="2D078ECE" w:rsidR="004A2783" w:rsidRDefault="004A2783" w:rsidP="00241B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Picture 33"/>
                            <pic:cNvPicPr>
                              <a:picLocks noChangeAspect="1"/>
                            </pic:cNvPicPr>
                          </pic:nvPicPr>
                          <pic:blipFill rotWithShape="1">
                            <a:blip r:embed="rId26"/>
                            <a:srcRect l="699"/>
                            <a:stretch/>
                          </pic:blipFill>
                          <pic:spPr bwMode="auto">
                            <a:xfrm>
                              <a:off x="4241800" y="0"/>
                              <a:ext cx="2406015" cy="1936750"/>
                            </a:xfrm>
                            <a:prstGeom prst="rect">
                              <a:avLst/>
                            </a:prstGeom>
                            <a:ln>
                              <a:noFill/>
                            </a:ln>
                            <a:extLst>
                              <a:ext uri="{53640926-AAD7-44D8-BBD7-CCE9431645EC}">
                                <a14:shadowObscured xmlns:a14="http://schemas.microsoft.com/office/drawing/2010/main"/>
                              </a:ext>
                            </a:extLst>
                          </pic:spPr>
                        </pic:pic>
                      </wpg:grpSp>
                      <wps:wsp>
                        <wps:cNvPr id="39" name="Text Box 39"/>
                        <wps:cNvSpPr txBox="1"/>
                        <wps:spPr>
                          <a:xfrm>
                            <a:off x="4127500" y="0"/>
                            <a:ext cx="2660015" cy="2114550"/>
                          </a:xfrm>
                          <a:prstGeom prst="rect">
                            <a:avLst/>
                          </a:prstGeom>
                          <a:noFill/>
                          <a:ln w="57150">
                            <a:solidFill>
                              <a:srgbClr val="FF0000"/>
                            </a:solidFill>
                          </a:ln>
                        </wps:spPr>
                        <wps:txbx>
                          <w:txbxContent>
                            <w:p w14:paraId="6EC78A89" w14:textId="77777777" w:rsidR="004A2783" w:rsidRPr="00236E47" w:rsidRDefault="004A2783" w:rsidP="000E0F0E">
                              <w:pPr>
                                <w:rPr>
                                  <w:b/>
                                  <w:color w:val="FF0000"/>
                                  <w:sz w:val="56"/>
                                  <w:lang w:val="en-AU"/>
                                </w:rPr>
                              </w:pPr>
                              <w:r>
                                <w:rPr>
                                  <w:b/>
                                  <w:color w:val="FF0000"/>
                                  <w:sz w:val="96"/>
                                  <w:lang w:val="en-AU"/>
                                </w:rPr>
                                <w:t xml:space="preserve">       B</w:t>
                              </w:r>
                            </w:p>
                            <w:p w14:paraId="781AA789" w14:textId="77777777" w:rsidR="004A2783" w:rsidRDefault="004A2783" w:rsidP="000E0F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54AA31" id="Group 40" o:spid="_x0000_s1044" style="position:absolute;margin-left:-121.15pt;margin-top:22.75pt;width:534.8pt;height:258.65pt;z-index:251699200" coordsize="67919,3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">
                <v:group id="Group 38" o:spid="_x0000_s1045" style="position:absolute;width:67919;height:32848" coordorigin=",-1016" coordsize="67919,3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Group 37" o:spid="_x0000_s1046" style="position:absolute;top:-1016;width:67919;height:32848" coordorigin=",-1651" coordsize="67919,3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6" o:spid="_x0000_s1047" style="position:absolute;top:1397;width:46926;height:29800" coordsize="46926,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32" o:spid="_x0000_s1048" type="#_x0000_t75" style="position:absolute;width:46926;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">
                        <v:imagedata r:id="rId27" o:title=""/>
                      </v:shape>
                      <v:shape id="Text Box 34" o:spid="_x0000_s1049" type="#_x0000_t202" style="position:absolute;left:508;top:381;width:22098;height:15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" filled="f" strokecolor="red" strokeweight="4.5pt">
                        <v:textbox>
                          <w:txbxContent>
                            <w:p w14:paraId="07F89862" w14:textId="2B5B653B" w:rsidR="004A2783" w:rsidRPr="000E0F0E" w:rsidRDefault="004A2783" w:rsidP="00241BB3">
                              <w:pPr>
                                <w:rPr>
                                  <w:b/>
                                  <w:color w:val="FF0000"/>
                                  <w:sz w:val="96"/>
                                  <w:lang w:val="en-AU"/>
                                </w:rPr>
                              </w:pPr>
                              <w:r>
                                <w:rPr>
                                  <w:b/>
                                  <w:color w:val="FF0000"/>
                                  <w:sz w:val="96"/>
                                  <w:lang w:val="en-AU"/>
                                </w:rPr>
                                <w:t xml:space="preserve">     A</w:t>
                              </w:r>
                            </w:p>
                            <w:p w14:paraId="66FAA950" w14:textId="77777777" w:rsidR="004A2783" w:rsidRDefault="004A2783" w:rsidP="00241BB3"/>
                          </w:txbxContent>
                        </v:textbox>
                      </v:shape>
                    </v:group>
                    <v:shape id="Text Box 35" o:spid="_x0000_s1050" type="#_x0000_t202" style="position:absolute;left:41319;top:-1651;width:266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" filled="f" strokecolor="red" strokeweight="4.5pt">
                      <v:textbox>
                        <w:txbxContent>
                          <w:p w14:paraId="48211F19" w14:textId="7A9CBD92" w:rsidR="004A2783" w:rsidRPr="00236E47" w:rsidRDefault="004A2783" w:rsidP="00241BB3">
                            <w:pPr>
                              <w:rPr>
                                <w:b/>
                                <w:color w:val="FF0000"/>
                                <w:sz w:val="56"/>
                                <w:lang w:val="en-AU"/>
                              </w:rPr>
                            </w:pPr>
                            <w:r>
                              <w:rPr>
                                <w:b/>
                                <w:color w:val="FF0000"/>
                                <w:sz w:val="96"/>
                                <w:lang w:val="en-AU"/>
                              </w:rPr>
                              <w:t xml:space="preserve">       B</w:t>
                            </w:r>
                          </w:p>
                          <w:p w14:paraId="39B2CB23" w14:textId="2D078ECE" w:rsidR="004A2783" w:rsidRDefault="004A2783" w:rsidP="00241BB3"/>
                        </w:txbxContent>
                      </v:textbox>
                    </v:shape>
                  </v:group>
                  <v:shape id="Picture 33" o:spid="_x0000_s1051" type="#_x0000_t75" style="position:absolute;left:42418;width:24060;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">
                    <v:imagedata r:id="rId28" o:title="" cropleft="458f"/>
                  </v:shape>
                </v:group>
                <v:shape id="Text Box 39" o:spid="_x0000_s1052" type="#_x0000_t202" style="position:absolute;left:41275;width:266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" filled="f" strokecolor="red" strokeweight="4.5pt">
                  <v:textbox>
                    <w:txbxContent>
                      <w:p w14:paraId="6EC78A89" w14:textId="77777777" w:rsidR="004A2783" w:rsidRPr="00236E47" w:rsidRDefault="004A2783" w:rsidP="000E0F0E">
                        <w:pPr>
                          <w:rPr>
                            <w:b/>
                            <w:color w:val="FF0000"/>
                            <w:sz w:val="56"/>
                            <w:lang w:val="en-AU"/>
                          </w:rPr>
                        </w:pPr>
                        <w:r>
                          <w:rPr>
                            <w:b/>
                            <w:color w:val="FF0000"/>
                            <w:sz w:val="96"/>
                            <w:lang w:val="en-AU"/>
                          </w:rPr>
                          <w:t xml:space="preserve">       B</w:t>
                        </w:r>
                      </w:p>
                      <w:p w14:paraId="781AA789" w14:textId="77777777" w:rsidR="004A2783" w:rsidRDefault="004A2783" w:rsidP="000E0F0E"/>
                    </w:txbxContent>
                  </v:textbox>
                </v:shape>
              </v:group>
            </w:pict>
          </mc:Fallback>
        </mc:AlternateContent>
      </w:r>
    </w:p>
    <w:p w14:paraId="6D283C4F" w14:textId="05A6FF7C" w:rsidR="00AD35C8" w:rsidRDefault="00AD35C8" w:rsidP="00E12C4A"/>
    <w:p w14:paraId="4B028188" w14:textId="05048389" w:rsidR="00AD35C8" w:rsidRDefault="00AD35C8" w:rsidP="00E12C4A"/>
    <w:p w14:paraId="656EF468" w14:textId="6CA31F15" w:rsidR="00AD35C8" w:rsidRDefault="00AD35C8" w:rsidP="00E12C4A"/>
    <w:p w14:paraId="48EC58A6" w14:textId="2E11A110" w:rsidR="00AD35C8" w:rsidRDefault="00AD35C8" w:rsidP="00E12C4A"/>
    <w:p w14:paraId="755CA499" w14:textId="7E236DDA" w:rsidR="00AD35C8" w:rsidRDefault="00AD35C8" w:rsidP="00E12C4A"/>
    <w:p w14:paraId="303A302B" w14:textId="0A8AB972" w:rsidR="00AD35C8" w:rsidRDefault="00AD35C8" w:rsidP="00E12C4A"/>
    <w:p w14:paraId="6FECC059" w14:textId="689C14BC" w:rsidR="00AD35C8" w:rsidRDefault="00AD35C8" w:rsidP="00E12C4A"/>
    <w:p w14:paraId="46D45A9F" w14:textId="5BA555EF" w:rsidR="00AD35C8" w:rsidRDefault="00AD35C8" w:rsidP="00E12C4A"/>
    <w:p w14:paraId="70DE994C" w14:textId="26ABF2E5" w:rsidR="00AD35C8" w:rsidRDefault="00AD35C8" w:rsidP="00E12C4A"/>
    <w:p w14:paraId="2D91FF74" w14:textId="5501CAD3" w:rsidR="00AD35C8" w:rsidRDefault="00AD35C8" w:rsidP="00E12C4A"/>
    <w:p w14:paraId="40CED7A5" w14:textId="5A33AA5C" w:rsidR="00AD35C8" w:rsidRDefault="00AD35C8" w:rsidP="00E12C4A"/>
    <w:p w14:paraId="0B1B67F6" w14:textId="3570085B" w:rsidR="00AD35C8" w:rsidRDefault="00AD35C8" w:rsidP="00E12C4A"/>
    <w:p w14:paraId="25FD698C" w14:textId="05C6D536" w:rsidR="00AD35C8" w:rsidRDefault="00AD35C8" w:rsidP="00E12C4A"/>
    <w:p w14:paraId="37EE38AF" w14:textId="490150AA" w:rsidR="00AD35C8" w:rsidRDefault="00AD35C8" w:rsidP="00E12C4A"/>
    <w:p w14:paraId="52806159" w14:textId="22237A23" w:rsidR="00AD35C8" w:rsidRDefault="00AD35C8" w:rsidP="00E12C4A"/>
    <w:p w14:paraId="46114C48" w14:textId="20A84F82" w:rsidR="00AD35C8" w:rsidRDefault="00AD35C8" w:rsidP="00E12C4A"/>
    <w:p w14:paraId="73FEF089" w14:textId="165EAE75" w:rsidR="00AD35C8" w:rsidRDefault="00AD35C8" w:rsidP="00E12C4A"/>
    <w:p w14:paraId="49578D8E" w14:textId="3EDE4C44" w:rsidR="00AD35C8" w:rsidRDefault="00AD35C8" w:rsidP="00E12C4A"/>
    <w:p w14:paraId="712091B6" w14:textId="0982D820" w:rsidR="00AD35C8" w:rsidRDefault="00AD35C8" w:rsidP="00E12C4A"/>
    <w:p w14:paraId="7BA9F167" w14:textId="419EFBF2" w:rsidR="00AD35C8" w:rsidRDefault="00AD35C8" w:rsidP="00E12C4A"/>
    <w:p w14:paraId="0B3452C0" w14:textId="71574F70" w:rsidR="00AD35C8" w:rsidRDefault="00AD35C8" w:rsidP="00E12C4A"/>
    <w:p w14:paraId="3D8F64AA" w14:textId="411593AB" w:rsidR="00AD35C8" w:rsidRDefault="00AD35C8" w:rsidP="00E12C4A"/>
    <w:p w14:paraId="73CECCA7" w14:textId="5F8E1216" w:rsidR="00AD35C8" w:rsidRDefault="00AD35C8" w:rsidP="00E12C4A"/>
    <w:p w14:paraId="6858B3BA" w14:textId="2DF3C954" w:rsidR="00AD35C8" w:rsidRDefault="00AD35C8" w:rsidP="00E12C4A"/>
    <w:p w14:paraId="7C7F5E6C" w14:textId="3D565D4E" w:rsidR="00AD35C8" w:rsidRDefault="00AD35C8" w:rsidP="00E12C4A"/>
    <w:p w14:paraId="35464DC8" w14:textId="6522C054" w:rsidR="00AD35C8" w:rsidRDefault="00AD35C8" w:rsidP="00E12C4A"/>
    <w:p w14:paraId="01394C15" w14:textId="7C221487" w:rsidR="00AD35C8" w:rsidRDefault="00AD35C8" w:rsidP="00E12C4A"/>
    <w:p w14:paraId="427A871D" w14:textId="719E37FA" w:rsidR="00AD35C8" w:rsidRDefault="00AD35C8" w:rsidP="00E12C4A"/>
    <w:p w14:paraId="5DD666DB" w14:textId="0534D546" w:rsidR="00AD35C8" w:rsidRDefault="00AD35C8" w:rsidP="00E12C4A"/>
    <w:p w14:paraId="56E69F9E" w14:textId="68864B49" w:rsidR="00AD35C8" w:rsidRDefault="00AD35C8" w:rsidP="00E12C4A"/>
    <w:p w14:paraId="03031607" w14:textId="2870AA3D" w:rsidR="00AD35C8" w:rsidRDefault="00AD35C8" w:rsidP="00E12C4A"/>
    <w:p w14:paraId="2BB39C77" w14:textId="248656E0" w:rsidR="00AD35C8" w:rsidRDefault="00AD35C8" w:rsidP="00E12C4A"/>
    <w:p w14:paraId="4118BEDF" w14:textId="6D5F3BE6" w:rsidR="00AD35C8" w:rsidRDefault="00AD35C8" w:rsidP="00E12C4A"/>
    <w:p w14:paraId="3AAE4EEA" w14:textId="77777777" w:rsidR="00AD35C8" w:rsidRDefault="00AD35C8" w:rsidP="00AD35C8">
      <w:pPr>
        <w:pStyle w:val="BlockQuotationFirst"/>
      </w:pPr>
      <w:r>
        <w:rPr>
          <w:spacing w:val="-15"/>
        </w:rPr>
        <w:t>N</w:t>
      </w:r>
      <w:r>
        <w:rPr>
          <w:spacing w:val="-20"/>
        </w:rPr>
        <w:t>ot</w:t>
      </w:r>
      <w:r>
        <w:t>e</w:t>
      </w:r>
    </w:p>
    <w:p w14:paraId="4C164C89" w14:textId="5A867825" w:rsidR="00AD35C8" w:rsidRDefault="00AD35C8" w:rsidP="00AD35C8">
      <w:pPr>
        <w:pStyle w:val="BlockQuotation"/>
      </w:pPr>
      <w:r>
        <w:t>The CTM-3501 can be routed via hot-spotting on Android</w:t>
      </w:r>
      <w:r w:rsidR="00B91D99">
        <w:t>.</w:t>
      </w:r>
    </w:p>
    <w:p w14:paraId="34C39705" w14:textId="39134851" w:rsidR="00E12C4A" w:rsidRDefault="00E12C4A" w:rsidP="00E12C4A">
      <w:pPr>
        <w:pStyle w:val="Heading1"/>
        <w:pageBreakBefore/>
      </w:pPr>
      <w:bookmarkStart w:id="7" w:name="_Toc497135469"/>
      <w:r>
        <w:lastRenderedPageBreak/>
        <w:t>HARDWARE INSTALL</w:t>
      </w:r>
      <w:r w:rsidR="0090574F">
        <w:t>ATION</w:t>
      </w:r>
      <w:bookmarkEnd w:id="7"/>
    </w:p>
    <w:p w14:paraId="4E856153" w14:textId="77777777" w:rsidR="00E12C4A" w:rsidRDefault="00E12C4A" w:rsidP="00E12C4A">
      <w:pPr>
        <w:pStyle w:val="Heading1"/>
        <w:sectPr w:rsidR="00E12C4A" w:rsidSect="00FD5C3F">
          <w:footerReference w:type="default" r:id="rId29"/>
          <w:type w:val="continuous"/>
          <w:pgSz w:w="12240" w:h="15840" w:code="1"/>
          <w:pgMar w:top="1800" w:right="1195" w:bottom="1440" w:left="3355" w:header="965" w:footer="965" w:gutter="0"/>
          <w:cols w:space="360"/>
          <w:titlePg/>
        </w:sectPr>
      </w:pPr>
    </w:p>
    <w:p w14:paraId="19D5FCA3" w14:textId="29EF6047" w:rsidR="00A02104" w:rsidRDefault="00A02104" w:rsidP="00A02104">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 xml:space="preserve">The </w:t>
      </w:r>
      <w:r>
        <w:rPr>
          <w:rFonts w:ascii="HelveticaNeue-Medium" w:hAnsi="HelveticaNeue-Medium" w:cs="HelveticaNeue-Medium"/>
          <w:color w:val="646567"/>
          <w:sz w:val="20"/>
          <w:lang w:val="en-AU" w:eastAsia="zh-CN"/>
        </w:rPr>
        <w:t xml:space="preserve">CTM-3501 </w:t>
      </w:r>
      <w:r>
        <w:rPr>
          <w:rFonts w:ascii="HelveticaNeue-Light" w:hAnsi="HelveticaNeue-Light" w:cs="HelveticaNeue-Light"/>
          <w:color w:val="646567"/>
          <w:sz w:val="20"/>
          <w:lang w:val="en-AU" w:eastAsia="zh-CN"/>
        </w:rPr>
        <w:t xml:space="preserve">is installed by clipping the CT </w:t>
      </w:r>
      <w:r w:rsidR="00B91D99">
        <w:rPr>
          <w:rFonts w:ascii="HelveticaNeue-Light" w:hAnsi="HelveticaNeue-Light" w:cs="HelveticaNeue-Light"/>
          <w:color w:val="646567"/>
          <w:sz w:val="20"/>
          <w:lang w:val="en-AU" w:eastAsia="zh-CN"/>
        </w:rPr>
        <w:t>sensors around the feed wires</w:t>
      </w:r>
      <w:r>
        <w:rPr>
          <w:rFonts w:ascii="HelveticaNeue-Light" w:hAnsi="HelveticaNeue-Light" w:cs="HelveticaNeue-Light"/>
          <w:color w:val="646567"/>
          <w:sz w:val="20"/>
          <w:lang w:val="en-AU" w:eastAsia="zh-CN"/>
        </w:rPr>
        <w:t xml:space="preserve"> in your main switchboard. In Australia the standard residential voltage is 240V.</w:t>
      </w:r>
    </w:p>
    <w:p w14:paraId="13B0D7AB" w14:textId="77777777" w:rsidR="00CE64E9" w:rsidRDefault="00CE64E9" w:rsidP="00A02104">
      <w:pPr>
        <w:autoSpaceDE w:val="0"/>
        <w:autoSpaceDN w:val="0"/>
        <w:adjustRightInd w:val="0"/>
        <w:rPr>
          <w:rFonts w:ascii="HelveticaNeue-Light" w:hAnsi="HelveticaNeue-Light" w:cs="HelveticaNeue-Light"/>
          <w:color w:val="000000"/>
          <w:sz w:val="20"/>
          <w:lang w:val="en-AU" w:eastAsia="zh-CN"/>
        </w:rPr>
      </w:pPr>
    </w:p>
    <w:p w14:paraId="59FC71BF" w14:textId="77777777" w:rsidR="00CE64E9" w:rsidRDefault="00CE64E9" w:rsidP="00CE64E9">
      <w:pPr>
        <w:pStyle w:val="BlockQuotationFirst"/>
      </w:pPr>
      <w:r>
        <w:rPr>
          <w:spacing w:val="-15"/>
        </w:rPr>
        <w:t>N</w:t>
      </w:r>
      <w:r>
        <w:rPr>
          <w:spacing w:val="-20"/>
        </w:rPr>
        <w:t>ot</w:t>
      </w:r>
      <w:r>
        <w:t>e</w:t>
      </w:r>
    </w:p>
    <w:p w14:paraId="4A0060B3" w14:textId="68259C58" w:rsidR="00CE64E9" w:rsidRPr="002D4A45" w:rsidRDefault="00CE64E9" w:rsidP="002D4A45">
      <w:pPr>
        <w:pStyle w:val="BlockQuotation"/>
        <w:rPr>
          <w:sz w:val="18"/>
        </w:rPr>
      </w:pPr>
      <w:r w:rsidRPr="002D4A45">
        <w:rPr>
          <w:sz w:val="18"/>
        </w:rPr>
        <w:t>Note - For a 240V panel (typical residential electric panel) power is measured using one CT sensor. For different voltages, please change during the Monitor Setup stage (see website).</w:t>
      </w:r>
      <w:r w:rsidR="002D4A45" w:rsidRPr="002D4A45">
        <w:rPr>
          <w:sz w:val="18"/>
        </w:rPr>
        <w:t xml:space="preserve"> If in doubt, contact an electrician or other qualified person to assist you w</w:t>
      </w:r>
      <w:r w:rsidR="00B91D99">
        <w:rPr>
          <w:sz w:val="18"/>
        </w:rPr>
        <w:t>ith the installation of the</w:t>
      </w:r>
      <w:r w:rsidR="002D4A45" w:rsidRPr="002D4A45">
        <w:rPr>
          <w:sz w:val="18"/>
        </w:rPr>
        <w:t xml:space="preserve"> CT sensor.</w:t>
      </w:r>
    </w:p>
    <w:p w14:paraId="25D2520F" w14:textId="4CE7D4DC" w:rsidR="00A5283B" w:rsidRPr="00A42C00" w:rsidRDefault="00A5283B" w:rsidP="00A42C00">
      <w:pPr>
        <w:pStyle w:val="Points"/>
        <w:numPr>
          <w:ilvl w:val="0"/>
          <w:numId w:val="19"/>
        </w:numPr>
        <w:rPr>
          <w:sz w:val="36"/>
        </w:rPr>
      </w:pPr>
      <w:bookmarkStart w:id="8" w:name="_Toc497135470"/>
      <w:r>
        <w:rPr>
          <w:noProof/>
        </w:rPr>
        <w:drawing>
          <wp:anchor distT="0" distB="0" distL="114300" distR="114300" simplePos="0" relativeHeight="251712512" behindDoc="0" locked="0" layoutInCell="1" allowOverlap="1" wp14:anchorId="69618DD8" wp14:editId="1E9E5F68">
            <wp:simplePos x="0" y="0"/>
            <wp:positionH relativeFrom="column">
              <wp:posOffset>-546100</wp:posOffset>
            </wp:positionH>
            <wp:positionV relativeFrom="paragraph">
              <wp:posOffset>285115</wp:posOffset>
            </wp:positionV>
            <wp:extent cx="1943100" cy="26003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3100" cy="2600325"/>
                    </a:xfrm>
                    <a:prstGeom prst="rect">
                      <a:avLst/>
                    </a:prstGeom>
                  </pic:spPr>
                </pic:pic>
              </a:graphicData>
            </a:graphic>
            <wp14:sizeRelH relativeFrom="margin">
              <wp14:pctWidth>0</wp14:pctWidth>
            </wp14:sizeRelH>
            <wp14:sizeRelV relativeFrom="margin">
              <wp14:pctHeight>0</wp14:pctHeight>
            </wp14:sizeRelV>
          </wp:anchor>
        </w:drawing>
      </w:r>
      <w:r w:rsidRPr="00A42C00">
        <w:rPr>
          <w:rStyle w:val="PointsChar"/>
          <w:sz w:val="36"/>
        </w:rPr>
        <w:t xml:space="preserve">Locate </w:t>
      </w:r>
      <w:r w:rsidRPr="009905A2">
        <w:rPr>
          <w:sz w:val="36"/>
          <w:szCs w:val="36"/>
        </w:rPr>
        <w:t>Your Meter</w:t>
      </w:r>
      <w:r w:rsidRPr="00A42C00">
        <w:rPr>
          <w:rStyle w:val="PointsChar"/>
          <w:sz w:val="36"/>
        </w:rPr>
        <w:t xml:space="preserve"> Box</w:t>
      </w:r>
      <w:bookmarkEnd w:id="8"/>
    </w:p>
    <w:p w14:paraId="311511AA" w14:textId="74DDD3F6" w:rsidR="00A5283B" w:rsidRDefault="00A5283B" w:rsidP="00A02104">
      <w:pPr>
        <w:autoSpaceDE w:val="0"/>
        <w:autoSpaceDN w:val="0"/>
        <w:adjustRightInd w:val="0"/>
        <w:rPr>
          <w:rFonts w:ascii="HelveticaNeue-Light" w:hAnsi="HelveticaNeue-Light" w:cs="HelveticaNeue-Light"/>
          <w:color w:val="646567"/>
          <w:sz w:val="20"/>
          <w:lang w:val="en-AU" w:eastAsia="zh-CN"/>
        </w:rPr>
      </w:pPr>
    </w:p>
    <w:p w14:paraId="7D196E9D" w14:textId="7088D339" w:rsidR="00A5283B" w:rsidRDefault="00A5283B" w:rsidP="00A02104">
      <w:pPr>
        <w:autoSpaceDE w:val="0"/>
        <w:autoSpaceDN w:val="0"/>
        <w:adjustRightInd w:val="0"/>
        <w:rPr>
          <w:rFonts w:ascii="HelveticaNeue-Light" w:hAnsi="HelveticaNeue-Light" w:cs="HelveticaNeue-Light"/>
          <w:color w:val="646567"/>
          <w:sz w:val="20"/>
          <w:lang w:val="en-AU" w:eastAsia="zh-CN"/>
        </w:rPr>
      </w:pPr>
    </w:p>
    <w:p w14:paraId="4C1C1343" w14:textId="6C1BDE5C" w:rsidR="00A5283B" w:rsidRDefault="00A5283B" w:rsidP="00A02104">
      <w:pPr>
        <w:autoSpaceDE w:val="0"/>
        <w:autoSpaceDN w:val="0"/>
        <w:adjustRightInd w:val="0"/>
        <w:rPr>
          <w:rFonts w:ascii="HelveticaNeue-Light" w:hAnsi="HelveticaNeue-Light" w:cs="HelveticaNeue-Light"/>
          <w:color w:val="646567"/>
          <w:sz w:val="20"/>
          <w:lang w:val="en-AU" w:eastAsia="zh-CN"/>
        </w:rPr>
      </w:pPr>
    </w:p>
    <w:p w14:paraId="042E5448" w14:textId="0063EE28" w:rsidR="00A5283B" w:rsidRDefault="00A5283B" w:rsidP="00A02104">
      <w:pPr>
        <w:autoSpaceDE w:val="0"/>
        <w:autoSpaceDN w:val="0"/>
        <w:adjustRightInd w:val="0"/>
        <w:rPr>
          <w:rFonts w:ascii="HelveticaNeue-Light" w:hAnsi="HelveticaNeue-Light" w:cs="HelveticaNeue-Light"/>
          <w:color w:val="646567"/>
          <w:sz w:val="20"/>
          <w:lang w:val="en-AU" w:eastAsia="zh-CN"/>
        </w:rPr>
      </w:pPr>
    </w:p>
    <w:p w14:paraId="14B41727" w14:textId="77777777" w:rsidR="00A5283B" w:rsidRDefault="00A5283B" w:rsidP="00A02104">
      <w:pPr>
        <w:autoSpaceDE w:val="0"/>
        <w:autoSpaceDN w:val="0"/>
        <w:adjustRightInd w:val="0"/>
        <w:rPr>
          <w:rFonts w:ascii="HelveticaNeue-Light" w:hAnsi="HelveticaNeue-Light" w:cs="HelveticaNeue-Light"/>
          <w:color w:val="646567"/>
          <w:sz w:val="20"/>
          <w:lang w:val="en-AU" w:eastAsia="zh-CN"/>
        </w:rPr>
      </w:pPr>
    </w:p>
    <w:p w14:paraId="6B15264F" w14:textId="5C8163F6" w:rsidR="00A5283B" w:rsidRDefault="00A5283B" w:rsidP="00A02104">
      <w:pPr>
        <w:autoSpaceDE w:val="0"/>
        <w:autoSpaceDN w:val="0"/>
        <w:adjustRightInd w:val="0"/>
        <w:rPr>
          <w:rFonts w:ascii="HelveticaNeue-Light" w:hAnsi="HelveticaNeue-Light" w:cs="HelveticaNeue-Light"/>
          <w:color w:val="646567"/>
          <w:sz w:val="20"/>
          <w:lang w:val="en-AU" w:eastAsia="zh-CN"/>
        </w:rPr>
      </w:pPr>
    </w:p>
    <w:p w14:paraId="4981BFF6" w14:textId="516AD15D" w:rsidR="00A5283B" w:rsidRDefault="00A5283B" w:rsidP="00A5283B">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Locate your electricity meter and determine its type. You</w:t>
      </w:r>
    </w:p>
    <w:p w14:paraId="11AE0D9F" w14:textId="53E291B6" w:rsidR="00A5283B" w:rsidRDefault="00A5283B" w:rsidP="00A5283B">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can normally find this on an outside wall, in the garage,</w:t>
      </w:r>
    </w:p>
    <w:p w14:paraId="5D4D4AA7" w14:textId="77777777" w:rsidR="00A5283B" w:rsidRDefault="00A5283B" w:rsidP="00A5283B">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basement or utility room. If you live in a flat, it can often</w:t>
      </w:r>
    </w:p>
    <w:p w14:paraId="7935C3DA" w14:textId="7454423D" w:rsidR="00A5283B" w:rsidRDefault="00A5283B" w:rsidP="00A5283B">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be found outside your front door, in the communal</w:t>
      </w:r>
    </w:p>
    <w:p w14:paraId="1EA78493" w14:textId="3190AE4A" w:rsidR="00A5283B" w:rsidRDefault="00A5283B" w:rsidP="00A5283B">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stair case, or in the basement. Ensure there is enough</w:t>
      </w:r>
    </w:p>
    <w:p w14:paraId="1B95B0FB" w14:textId="5F6E5864" w:rsidR="00A5283B" w:rsidRDefault="00A5283B" w:rsidP="00A5283B">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of</w:t>
      </w:r>
      <w:r w:rsidR="00B91D99">
        <w:rPr>
          <w:rFonts w:ascii="HelveticaNeue-Light" w:hAnsi="HelveticaNeue-Light" w:cs="HelveticaNeue-Light"/>
          <w:color w:val="646567"/>
          <w:sz w:val="20"/>
          <w:lang w:val="en-AU" w:eastAsia="zh-CN"/>
        </w:rPr>
        <w:t xml:space="preserve"> the</w:t>
      </w:r>
      <w:r>
        <w:rPr>
          <w:rFonts w:ascii="HelveticaNeue-Light" w:hAnsi="HelveticaNeue-Light" w:cs="HelveticaNeue-Light"/>
          <w:color w:val="646567"/>
          <w:sz w:val="20"/>
          <w:lang w:val="en-AU" w:eastAsia="zh-CN"/>
        </w:rPr>
        <w:t xml:space="preserve"> accessible cable coming from the bottom of your</w:t>
      </w:r>
    </w:p>
    <w:p w14:paraId="3C7968B0" w14:textId="7D9F2079" w:rsidR="00A5283B" w:rsidRDefault="00A5283B" w:rsidP="00A5283B">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electricity meter.</w:t>
      </w:r>
    </w:p>
    <w:p w14:paraId="30D3F072" w14:textId="124F0F7E" w:rsidR="00A5283B" w:rsidRDefault="00A5283B" w:rsidP="00A5283B">
      <w:pPr>
        <w:autoSpaceDE w:val="0"/>
        <w:autoSpaceDN w:val="0"/>
        <w:adjustRightInd w:val="0"/>
        <w:rPr>
          <w:rFonts w:ascii="HelveticaNeue-Light" w:hAnsi="HelveticaNeue-Light" w:cs="HelveticaNeue-Light"/>
          <w:color w:val="646567"/>
          <w:sz w:val="20"/>
          <w:lang w:val="en-AU" w:eastAsia="zh-CN"/>
        </w:rPr>
      </w:pPr>
    </w:p>
    <w:p w14:paraId="46CC29D5" w14:textId="7A17FC3D" w:rsidR="00A5283B" w:rsidRDefault="00A5283B" w:rsidP="00A5283B">
      <w:pPr>
        <w:autoSpaceDE w:val="0"/>
        <w:autoSpaceDN w:val="0"/>
        <w:adjustRightInd w:val="0"/>
        <w:rPr>
          <w:rFonts w:ascii="HelveticaNeue-Light" w:hAnsi="HelveticaNeue-Light" w:cs="HelveticaNeue-Light"/>
          <w:color w:val="646567"/>
          <w:sz w:val="20"/>
          <w:lang w:val="en-AU" w:eastAsia="zh-CN"/>
        </w:rPr>
      </w:pPr>
    </w:p>
    <w:p w14:paraId="43026990" w14:textId="2BBC795E" w:rsidR="00A5283B" w:rsidRDefault="00A5283B" w:rsidP="00A5283B">
      <w:pPr>
        <w:autoSpaceDE w:val="0"/>
        <w:autoSpaceDN w:val="0"/>
        <w:adjustRightInd w:val="0"/>
        <w:rPr>
          <w:rFonts w:ascii="HelveticaNeue-Light" w:hAnsi="HelveticaNeue-Light" w:cs="HelveticaNeue-Light"/>
          <w:color w:val="646567"/>
          <w:sz w:val="20"/>
          <w:lang w:val="en-AU" w:eastAsia="zh-CN"/>
        </w:rPr>
      </w:pPr>
    </w:p>
    <w:p w14:paraId="27A8F469" w14:textId="17B523BC" w:rsidR="00A5283B" w:rsidRDefault="00A5283B" w:rsidP="00A5283B">
      <w:pPr>
        <w:autoSpaceDE w:val="0"/>
        <w:autoSpaceDN w:val="0"/>
        <w:adjustRightInd w:val="0"/>
        <w:rPr>
          <w:rFonts w:ascii="HelveticaNeue-Light" w:hAnsi="HelveticaNeue-Light" w:cs="HelveticaNeue-Light"/>
          <w:color w:val="646567"/>
          <w:sz w:val="20"/>
          <w:lang w:val="en-AU" w:eastAsia="zh-CN"/>
        </w:rPr>
      </w:pPr>
    </w:p>
    <w:p w14:paraId="1B2890A2" w14:textId="7E414634" w:rsidR="00A5283B" w:rsidRDefault="00A5283B" w:rsidP="00A5283B">
      <w:pPr>
        <w:autoSpaceDE w:val="0"/>
        <w:autoSpaceDN w:val="0"/>
        <w:adjustRightInd w:val="0"/>
        <w:rPr>
          <w:rFonts w:ascii="HelveticaNeue-Light" w:hAnsi="HelveticaNeue-Light" w:cs="HelveticaNeue-Light"/>
          <w:color w:val="646567"/>
          <w:sz w:val="20"/>
          <w:lang w:val="en-AU" w:eastAsia="zh-CN"/>
        </w:rPr>
      </w:pPr>
    </w:p>
    <w:p w14:paraId="4D5EF3F5" w14:textId="4EC1EDDF" w:rsidR="00A5283B" w:rsidRDefault="00A5283B" w:rsidP="00A5283B">
      <w:pPr>
        <w:autoSpaceDE w:val="0"/>
        <w:autoSpaceDN w:val="0"/>
        <w:adjustRightInd w:val="0"/>
        <w:rPr>
          <w:rFonts w:ascii="HelveticaNeue-Light" w:hAnsi="HelveticaNeue-Light" w:cs="HelveticaNeue-Light"/>
          <w:color w:val="646567"/>
          <w:sz w:val="20"/>
          <w:lang w:val="en-AU" w:eastAsia="zh-CN"/>
        </w:rPr>
      </w:pPr>
    </w:p>
    <w:p w14:paraId="608769D7" w14:textId="3631F89C" w:rsidR="00A5283B" w:rsidRPr="00A02104" w:rsidRDefault="00E91EF3" w:rsidP="00A5283B">
      <w:pPr>
        <w:pStyle w:val="Points"/>
        <w:rPr>
          <w:sz w:val="36"/>
        </w:rPr>
      </w:pPr>
      <w:bookmarkStart w:id="9" w:name="_Toc497135471"/>
      <w:r>
        <w:rPr>
          <w:rStyle w:val="PointsChar"/>
          <w:sz w:val="36"/>
        </w:rPr>
        <w:t>Connect to</w:t>
      </w:r>
      <w:r w:rsidR="00A5283B">
        <w:rPr>
          <w:rStyle w:val="PointsChar"/>
          <w:sz w:val="36"/>
        </w:rPr>
        <w:t xml:space="preserve"> Selected Cables</w:t>
      </w:r>
      <w:bookmarkEnd w:id="9"/>
    </w:p>
    <w:p w14:paraId="502F3B5F" w14:textId="26DE8638" w:rsidR="00A5283B" w:rsidRDefault="00A5283B" w:rsidP="00A5283B">
      <w:pPr>
        <w:autoSpaceDE w:val="0"/>
        <w:autoSpaceDN w:val="0"/>
        <w:adjustRightInd w:val="0"/>
        <w:rPr>
          <w:rFonts w:ascii="HelveticaNeue-Light" w:hAnsi="HelveticaNeue-Light" w:cs="HelveticaNeue-Light"/>
          <w:color w:val="646567"/>
          <w:sz w:val="20"/>
          <w:lang w:val="en-AU" w:eastAsia="zh-CN"/>
        </w:rPr>
      </w:pPr>
    </w:p>
    <w:p w14:paraId="24AA8E0D" w14:textId="38556670" w:rsidR="00A5283B" w:rsidRDefault="00A5283B" w:rsidP="00A5283B">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You should find cables exiting the meter, the main feed cable is the live</w:t>
      </w:r>
    </w:p>
    <w:p w14:paraId="1BDB11AB" w14:textId="27555F5A" w:rsidR="00A5283B" w:rsidRDefault="00A5283B" w:rsidP="00A5283B">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cable exiting from the meter. Connect the CT sensor</w:t>
      </w:r>
      <w:r w:rsidR="00CE64E9">
        <w:rPr>
          <w:rFonts w:ascii="HelveticaNeue-Light" w:hAnsi="HelveticaNeue-Light" w:cs="HelveticaNeue-Light"/>
          <w:color w:val="646567"/>
          <w:sz w:val="20"/>
          <w:lang w:val="en-AU" w:eastAsia="zh-CN"/>
        </w:rPr>
        <w:t xml:space="preserve"> to the main cable or to the circuit desired to be measured as shown in the figure.</w:t>
      </w:r>
    </w:p>
    <w:p w14:paraId="76A7D02A" w14:textId="0927B381" w:rsidR="00A5283B" w:rsidRPr="00A02104" w:rsidRDefault="009D7999" w:rsidP="00A02104">
      <w:pPr>
        <w:autoSpaceDE w:val="0"/>
        <w:autoSpaceDN w:val="0"/>
        <w:adjustRightInd w:val="0"/>
        <w:rPr>
          <w:rFonts w:ascii="HelveticaNeue-Light" w:hAnsi="HelveticaNeue-Light" w:cs="HelveticaNeue-Light"/>
          <w:color w:val="646567"/>
          <w:sz w:val="20"/>
          <w:lang w:val="en-AU" w:eastAsia="zh-CN"/>
        </w:rPr>
      </w:pPr>
      <w:r>
        <w:rPr>
          <w:noProof/>
        </w:rPr>
        <w:drawing>
          <wp:anchor distT="0" distB="0" distL="114300" distR="114300" simplePos="0" relativeHeight="251727872" behindDoc="0" locked="0" layoutInCell="1" allowOverlap="1" wp14:anchorId="10D25F99" wp14:editId="4BBA1379">
            <wp:simplePos x="0" y="0"/>
            <wp:positionH relativeFrom="column">
              <wp:posOffset>-247650</wp:posOffset>
            </wp:positionH>
            <wp:positionV relativeFrom="paragraph">
              <wp:posOffset>179070</wp:posOffset>
            </wp:positionV>
            <wp:extent cx="4883150" cy="167449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26"/>
                    <a:stretch/>
                  </pic:blipFill>
                  <pic:spPr bwMode="auto">
                    <a:xfrm>
                      <a:off x="0" y="0"/>
                      <a:ext cx="4883150" cy="16744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EFCBFDC" w14:textId="39E66050" w:rsidR="00A02104" w:rsidRPr="00A02104" w:rsidRDefault="005A3479" w:rsidP="00A02104">
      <w:pPr>
        <w:pStyle w:val="Points"/>
        <w:rPr>
          <w:sz w:val="36"/>
        </w:rPr>
      </w:pPr>
      <w:bookmarkStart w:id="10" w:name="_Toc497135472"/>
      <w:r>
        <w:rPr>
          <w:noProof/>
        </w:rPr>
        <w:lastRenderedPageBreak/>
        <w:drawing>
          <wp:anchor distT="0" distB="0" distL="114300" distR="114300" simplePos="0" relativeHeight="251749376" behindDoc="0" locked="0" layoutInCell="1" allowOverlap="1" wp14:anchorId="4D74C9AB" wp14:editId="3C89D516">
            <wp:simplePos x="0" y="0"/>
            <wp:positionH relativeFrom="column">
              <wp:posOffset>2074545</wp:posOffset>
            </wp:positionH>
            <wp:positionV relativeFrom="paragraph">
              <wp:posOffset>-826770</wp:posOffset>
            </wp:positionV>
            <wp:extent cx="638175" cy="3886200"/>
            <wp:effectExtent l="0" t="4762" r="4762" b="4763"/>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638175" cy="3886200"/>
                    </a:xfrm>
                    <a:prstGeom prst="rect">
                      <a:avLst/>
                    </a:prstGeom>
                  </pic:spPr>
                </pic:pic>
              </a:graphicData>
            </a:graphic>
          </wp:anchor>
        </w:drawing>
      </w:r>
      <w:r w:rsidR="00E91EF3">
        <w:rPr>
          <w:rStyle w:val="PointsChar"/>
          <w:sz w:val="36"/>
        </w:rPr>
        <w:t>Co</w:t>
      </w:r>
      <w:bookmarkStart w:id="11" w:name="_GoBack"/>
      <w:bookmarkEnd w:id="11"/>
      <w:r w:rsidR="00E91EF3">
        <w:rPr>
          <w:rStyle w:val="PointsChar"/>
          <w:sz w:val="36"/>
        </w:rPr>
        <w:t xml:space="preserve">nnect </w:t>
      </w:r>
      <w:r w:rsidR="00A02104" w:rsidRPr="00A02104">
        <w:rPr>
          <w:rStyle w:val="PointsChar"/>
          <w:sz w:val="36"/>
        </w:rPr>
        <w:t>CTM-350</w:t>
      </w:r>
      <w:r w:rsidR="00A02104" w:rsidRPr="00A02104">
        <w:rPr>
          <w:sz w:val="36"/>
        </w:rPr>
        <w:t>1 Device</w:t>
      </w:r>
      <w:bookmarkEnd w:id="10"/>
    </w:p>
    <w:p w14:paraId="137B5F1E" w14:textId="0A15FBA6" w:rsidR="00A02104" w:rsidRDefault="00A02104" w:rsidP="00E12C4A">
      <w:pPr>
        <w:pStyle w:val="BodyText"/>
      </w:pPr>
    </w:p>
    <w:p w14:paraId="0863C961" w14:textId="77777777" w:rsidR="005A3479" w:rsidRDefault="005A3479" w:rsidP="00E12C4A">
      <w:pPr>
        <w:pStyle w:val="BodyText"/>
      </w:pPr>
    </w:p>
    <w:p w14:paraId="4D99667C" w14:textId="77777777" w:rsidR="005A3479" w:rsidRDefault="005A3479" w:rsidP="00E61AD2">
      <w:pPr>
        <w:autoSpaceDE w:val="0"/>
        <w:autoSpaceDN w:val="0"/>
        <w:adjustRightInd w:val="0"/>
        <w:rPr>
          <w:rFonts w:ascii="HelveticaNeue-Light" w:hAnsi="HelveticaNeue-Light" w:cs="HelveticaNeue-Light"/>
          <w:color w:val="646567"/>
          <w:sz w:val="20"/>
          <w:lang w:val="en-AU" w:eastAsia="zh-CN"/>
        </w:rPr>
      </w:pPr>
    </w:p>
    <w:p w14:paraId="7A711C05" w14:textId="3483029E" w:rsidR="005A3479" w:rsidRDefault="005A3479" w:rsidP="00E61AD2">
      <w:pPr>
        <w:autoSpaceDE w:val="0"/>
        <w:autoSpaceDN w:val="0"/>
        <w:adjustRightInd w:val="0"/>
        <w:rPr>
          <w:rFonts w:ascii="HelveticaNeue-Light" w:hAnsi="HelveticaNeue-Light" w:cs="HelveticaNeue-Light"/>
          <w:color w:val="646567"/>
          <w:sz w:val="20"/>
          <w:lang w:val="en-AU" w:eastAsia="zh-CN"/>
        </w:rPr>
      </w:pPr>
    </w:p>
    <w:p w14:paraId="7FEAE5DF" w14:textId="77777777" w:rsidR="005A3479" w:rsidRDefault="005A3479" w:rsidP="00E61AD2">
      <w:pPr>
        <w:autoSpaceDE w:val="0"/>
        <w:autoSpaceDN w:val="0"/>
        <w:adjustRightInd w:val="0"/>
        <w:rPr>
          <w:rFonts w:ascii="HelveticaNeue-Light" w:hAnsi="HelveticaNeue-Light" w:cs="HelveticaNeue-Light"/>
          <w:color w:val="646567"/>
          <w:sz w:val="20"/>
          <w:lang w:val="en-AU" w:eastAsia="zh-CN"/>
        </w:rPr>
      </w:pPr>
    </w:p>
    <w:p w14:paraId="166C439F" w14:textId="77777777" w:rsidR="005A3479" w:rsidRDefault="005A3479" w:rsidP="00E61AD2">
      <w:pPr>
        <w:autoSpaceDE w:val="0"/>
        <w:autoSpaceDN w:val="0"/>
        <w:adjustRightInd w:val="0"/>
        <w:rPr>
          <w:rFonts w:ascii="HelveticaNeue-Light" w:hAnsi="HelveticaNeue-Light" w:cs="HelveticaNeue-Light"/>
          <w:color w:val="646567"/>
          <w:sz w:val="20"/>
          <w:lang w:val="en-AU" w:eastAsia="zh-CN"/>
        </w:rPr>
      </w:pPr>
    </w:p>
    <w:p w14:paraId="6A638A3E" w14:textId="77777777" w:rsidR="005A3479" w:rsidRDefault="005A3479" w:rsidP="00E61AD2">
      <w:pPr>
        <w:autoSpaceDE w:val="0"/>
        <w:autoSpaceDN w:val="0"/>
        <w:adjustRightInd w:val="0"/>
        <w:rPr>
          <w:rFonts w:ascii="HelveticaNeue-Light" w:hAnsi="HelveticaNeue-Light" w:cs="HelveticaNeue-Light"/>
          <w:color w:val="646567"/>
          <w:sz w:val="20"/>
          <w:lang w:val="en-AU" w:eastAsia="zh-CN"/>
        </w:rPr>
      </w:pPr>
    </w:p>
    <w:p w14:paraId="1AE9629A" w14:textId="1FBE967E" w:rsidR="00E61AD2" w:rsidRDefault="00E61AD2" w:rsidP="00E61AD2">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Insert the jack on the end of the CT sensors wire into any of the four input sockets on the CTM-</w:t>
      </w:r>
      <w:r w:rsidR="002A4916">
        <w:rPr>
          <w:rFonts w:ascii="HelveticaNeue-Light" w:hAnsi="HelveticaNeue-Light" w:cs="HelveticaNeue-Light"/>
          <w:color w:val="646567"/>
          <w:sz w:val="20"/>
          <w:lang w:val="en-AU" w:eastAsia="zh-CN"/>
        </w:rPr>
        <w:t>3501 device. The CT sensors act</w:t>
      </w:r>
      <w:r>
        <w:rPr>
          <w:rFonts w:ascii="HelveticaNeue-Light" w:hAnsi="HelveticaNeue-Light" w:cs="HelveticaNeue-Light"/>
          <w:color w:val="646567"/>
          <w:sz w:val="20"/>
          <w:lang w:val="en-AU" w:eastAsia="zh-CN"/>
        </w:rPr>
        <w:t xml:space="preserve"> as a current sensor and relays the current</w:t>
      </w:r>
    </w:p>
    <w:p w14:paraId="06786E3D" w14:textId="35EC42F9" w:rsidR="00E61AD2" w:rsidRDefault="00E61AD2" w:rsidP="00E61AD2">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 xml:space="preserve">being drawn </w:t>
      </w:r>
      <w:r w:rsidR="005A3479">
        <w:rPr>
          <w:rFonts w:ascii="HelveticaNeue-Light" w:hAnsi="HelveticaNeue-Light" w:cs="HelveticaNeue-Light"/>
          <w:color w:val="646567"/>
          <w:sz w:val="20"/>
          <w:lang w:val="en-AU" w:eastAsia="zh-CN"/>
        </w:rPr>
        <w:t>on the selected cables</w:t>
      </w:r>
      <w:r>
        <w:rPr>
          <w:rFonts w:ascii="HelveticaNeue-Light" w:hAnsi="HelveticaNeue-Light" w:cs="HelveticaNeue-Light"/>
          <w:color w:val="646567"/>
          <w:sz w:val="20"/>
          <w:lang w:val="en-AU" w:eastAsia="zh-CN"/>
        </w:rPr>
        <w:t xml:space="preserve"> </w:t>
      </w:r>
      <w:r w:rsidR="005A3479">
        <w:rPr>
          <w:rFonts w:ascii="HelveticaNeue-Light" w:hAnsi="HelveticaNeue-Light" w:cs="HelveticaNeue-Light"/>
          <w:color w:val="646567"/>
          <w:sz w:val="20"/>
          <w:lang w:val="en-AU" w:eastAsia="zh-CN"/>
        </w:rPr>
        <w:t>to the base station</w:t>
      </w:r>
      <w:r>
        <w:rPr>
          <w:rFonts w:ascii="HelveticaNeue-Light" w:hAnsi="HelveticaNeue-Light" w:cs="HelveticaNeue-Light"/>
          <w:color w:val="646567"/>
          <w:sz w:val="20"/>
          <w:lang w:val="en-AU" w:eastAsia="zh-CN"/>
        </w:rPr>
        <w:t xml:space="preserve">. Mount the </w:t>
      </w:r>
      <w:r w:rsidR="005A3479">
        <w:rPr>
          <w:rFonts w:ascii="HelveticaNeue-Light" w:hAnsi="HelveticaNeue-Light" w:cs="HelveticaNeue-Light"/>
          <w:color w:val="646567"/>
          <w:sz w:val="20"/>
          <w:lang w:val="en-AU" w:eastAsia="zh-CN"/>
        </w:rPr>
        <w:t>CTM-3501 device</w:t>
      </w:r>
      <w:r>
        <w:rPr>
          <w:rFonts w:ascii="HelveticaNeue-Light" w:hAnsi="HelveticaNeue-Light" w:cs="HelveticaNeue-Light"/>
          <w:color w:val="646567"/>
          <w:sz w:val="20"/>
          <w:lang w:val="en-AU" w:eastAsia="zh-CN"/>
        </w:rPr>
        <w:t xml:space="preserve"> </w:t>
      </w:r>
    </w:p>
    <w:p w14:paraId="5529C7CA" w14:textId="4B01537C" w:rsidR="00E61AD2" w:rsidRDefault="00E61AD2" w:rsidP="00E61AD2">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on the wall next to or above the meter box</w:t>
      </w:r>
      <w:r w:rsidR="005A3479">
        <w:rPr>
          <w:rFonts w:ascii="HelveticaNeue-Light" w:hAnsi="HelveticaNeue-Light" w:cs="HelveticaNeue-Light"/>
          <w:color w:val="646567"/>
          <w:sz w:val="20"/>
          <w:lang w:val="en-AU" w:eastAsia="zh-CN"/>
        </w:rPr>
        <w:t xml:space="preserve"> and ensure it is in a safe location from movement or the environment</w:t>
      </w:r>
      <w:r>
        <w:rPr>
          <w:rFonts w:ascii="HelveticaNeue-Light" w:hAnsi="HelveticaNeue-Light" w:cs="HelveticaNeue-Light"/>
          <w:color w:val="646567"/>
          <w:sz w:val="20"/>
          <w:lang w:val="en-AU" w:eastAsia="zh-CN"/>
        </w:rPr>
        <w:t>. This will make it easier to replace the batteries</w:t>
      </w:r>
    </w:p>
    <w:p w14:paraId="628FFFB5" w14:textId="21140EAF" w:rsidR="00D64457" w:rsidRPr="005A3479" w:rsidRDefault="00E61AD2" w:rsidP="005A3479">
      <w:pPr>
        <w:autoSpaceDE w:val="0"/>
        <w:autoSpaceDN w:val="0"/>
        <w:adjustRightInd w:val="0"/>
        <w:rPr>
          <w:rFonts w:ascii="HelveticaNeue-Light" w:hAnsi="HelveticaNeue-Light" w:cs="HelveticaNeue-Light"/>
          <w:color w:val="646567"/>
          <w:sz w:val="20"/>
          <w:lang w:val="en-AU" w:eastAsia="zh-CN"/>
        </w:rPr>
      </w:pPr>
      <w:r>
        <w:rPr>
          <w:rFonts w:ascii="HelveticaNeue-Light" w:hAnsi="HelveticaNeue-Light" w:cs="HelveticaNeue-Light"/>
          <w:color w:val="646567"/>
          <w:sz w:val="20"/>
          <w:lang w:val="en-AU" w:eastAsia="zh-CN"/>
        </w:rPr>
        <w:t>(although the batteries will last for a long time). If the panel is in a finished area, you may mount</w:t>
      </w:r>
      <w:r w:rsidR="005A3479">
        <w:rPr>
          <w:rFonts w:ascii="HelveticaNeue-Light" w:hAnsi="HelveticaNeue-Light" w:cs="HelveticaNeue-Light"/>
          <w:color w:val="646567"/>
          <w:sz w:val="20"/>
          <w:lang w:val="en-AU" w:eastAsia="zh-CN"/>
        </w:rPr>
        <w:t xml:space="preserve"> </w:t>
      </w:r>
      <w:r>
        <w:rPr>
          <w:rFonts w:ascii="HelveticaNeue-Light" w:hAnsi="HelveticaNeue-Light" w:cs="HelveticaNeue-Light"/>
          <w:color w:val="646567"/>
          <w:sz w:val="20"/>
          <w:lang w:val="en-AU" w:eastAsia="zh-CN"/>
        </w:rPr>
        <w:t>the transmitter inside the meter box. This may reduce transmission distance. Replace the panel</w:t>
      </w:r>
      <w:r w:rsidR="005A3479">
        <w:rPr>
          <w:rFonts w:ascii="HelveticaNeue-Light" w:hAnsi="HelveticaNeue-Light" w:cs="HelveticaNeue-Light"/>
          <w:color w:val="646567"/>
          <w:sz w:val="20"/>
          <w:lang w:val="en-AU" w:eastAsia="zh-CN"/>
        </w:rPr>
        <w:t xml:space="preserve"> </w:t>
      </w:r>
      <w:r>
        <w:rPr>
          <w:rFonts w:ascii="HelveticaNeue-Light" w:hAnsi="HelveticaNeue-Light" w:cs="HelveticaNeue-Light"/>
          <w:color w:val="646567"/>
          <w:sz w:val="20"/>
          <w:lang w:val="en-AU" w:eastAsia="zh-CN"/>
        </w:rPr>
        <w:t>cover(s) w</w:t>
      </w:r>
      <w:r w:rsidR="002A4916">
        <w:rPr>
          <w:rFonts w:ascii="HelveticaNeue-Light" w:hAnsi="HelveticaNeue-Light" w:cs="HelveticaNeue-Light"/>
          <w:color w:val="646567"/>
          <w:sz w:val="20"/>
          <w:lang w:val="en-AU" w:eastAsia="zh-CN"/>
        </w:rPr>
        <w:t>hen finished installing the</w:t>
      </w:r>
      <w:r>
        <w:rPr>
          <w:rFonts w:ascii="HelveticaNeue-Light" w:hAnsi="HelveticaNeue-Light" w:cs="HelveticaNeue-Light"/>
          <w:color w:val="646567"/>
          <w:sz w:val="20"/>
          <w:lang w:val="en-AU" w:eastAsia="zh-CN"/>
        </w:rPr>
        <w:t xml:space="preserve"> CT sensors.</w:t>
      </w:r>
    </w:p>
    <w:p w14:paraId="7560068C" w14:textId="77777777" w:rsidR="00D52FDD" w:rsidRDefault="00D52FDD" w:rsidP="001A2A2B">
      <w:pPr>
        <w:pStyle w:val="ListBullet"/>
        <w:numPr>
          <w:ilvl w:val="0"/>
          <w:numId w:val="0"/>
        </w:numPr>
      </w:pPr>
    </w:p>
    <w:p w14:paraId="484CB802" w14:textId="4DB35F68" w:rsidR="005A3479" w:rsidRDefault="005A3479" w:rsidP="001A2A2B">
      <w:pPr>
        <w:pStyle w:val="ListBullet"/>
        <w:numPr>
          <w:ilvl w:val="0"/>
          <w:numId w:val="0"/>
        </w:numPr>
      </w:pPr>
      <w:r>
        <w:rPr>
          <w:noProof/>
        </w:rPr>
        <mc:AlternateContent>
          <mc:Choice Requires="wpg">
            <w:drawing>
              <wp:anchor distT="0" distB="0" distL="114300" distR="114300" simplePos="0" relativeHeight="251763712" behindDoc="0" locked="0" layoutInCell="1" allowOverlap="1" wp14:anchorId="75B1DA93" wp14:editId="0EC07574">
                <wp:simplePos x="0" y="0"/>
                <wp:positionH relativeFrom="column">
                  <wp:posOffset>-101600</wp:posOffset>
                </wp:positionH>
                <wp:positionV relativeFrom="paragraph">
                  <wp:posOffset>337820</wp:posOffset>
                </wp:positionV>
                <wp:extent cx="4877435" cy="4389755"/>
                <wp:effectExtent l="0" t="0" r="0" b="0"/>
                <wp:wrapSquare wrapText="bothSides"/>
                <wp:docPr id="51" name="Group 51"/>
                <wp:cNvGraphicFramePr/>
                <a:graphic xmlns:a="http://schemas.openxmlformats.org/drawingml/2006/main">
                  <a:graphicData uri="http://schemas.microsoft.com/office/word/2010/wordprocessingGroup">
                    <wpg:wgp>
                      <wpg:cNvGrpSpPr/>
                      <wpg:grpSpPr>
                        <a:xfrm>
                          <a:off x="0" y="0"/>
                          <a:ext cx="4877435" cy="4389755"/>
                          <a:chOff x="0" y="0"/>
                          <a:chExt cx="4877435" cy="4389755"/>
                        </a:xfrm>
                      </wpg:grpSpPr>
                      <pic:pic xmlns:pic="http://schemas.openxmlformats.org/drawingml/2006/picture">
                        <pic:nvPicPr>
                          <pic:cNvPr id="50" name="Picture 50"/>
                          <pic:cNvPicPr>
                            <a:picLocks noChangeAspect="1"/>
                          </pic:cNvPicPr>
                        </pic:nvPicPr>
                        <pic:blipFill>
                          <a:blip r:embed="rId33"/>
                          <a:stretch>
                            <a:fillRect/>
                          </a:stretch>
                        </pic:blipFill>
                        <pic:spPr>
                          <a:xfrm>
                            <a:off x="3143250" y="0"/>
                            <a:ext cx="1657350" cy="1854200"/>
                          </a:xfrm>
                          <a:prstGeom prst="rect">
                            <a:avLst/>
                          </a:prstGeom>
                        </pic:spPr>
                      </pic:pic>
                      <pic:pic xmlns:pic="http://schemas.openxmlformats.org/drawingml/2006/picture">
                        <pic:nvPicPr>
                          <pic:cNvPr id="49" name="Picture 49"/>
                          <pic:cNvPicPr>
                            <a:picLocks noChangeAspect="1"/>
                          </pic:cNvPicPr>
                        </pic:nvPicPr>
                        <pic:blipFill>
                          <a:blip r:embed="rId34">
                            <a:extLst>
                              <a:ext uri="{BEBA8EAE-BF5A-486C-A8C5-ECC9F3942E4B}">
                                <a14:imgProps xmlns:a14="http://schemas.microsoft.com/office/drawing/2010/main">
                                  <a14:imgLayer r:embed="rId35">
                                    <a14:imgEffect>
                                      <a14:backgroundRemoval t="9156" b="94794" l="2133" r="96989">
                                        <a14:foregroundMark x1="11543" y1="55296" x2="5270" y2="57271"/>
                                        <a14:foregroundMark x1="2509" y1="54578" x2="3137" y2="69120"/>
                                        <a14:foregroundMark x1="3137" y1="69120" x2="2133" y2="63196"/>
                                        <a14:foregroundMark x1="89210" y1="25135" x2="93977" y2="53142"/>
                                        <a14:foregroundMark x1="93099" y1="26212" x2="93726" y2="36266"/>
                                        <a14:foregroundMark x1="87829" y1="25135" x2="89460" y2="30521"/>
                                        <a14:foregroundMark x1="31619" y1="75763" x2="34128" y2="89408"/>
                                        <a14:foregroundMark x1="34128" y1="89408" x2="43789" y2="95512"/>
                                        <a14:foregroundMark x1="43789" y1="95512" x2="54454" y2="94794"/>
                                        <a14:foregroundMark x1="54454" y1="94794" x2="61355" y2="86535"/>
                                        <a14:foregroundMark x1="96487" y1="50090" x2="97114" y2="52783"/>
                                        <a14:foregroundMark x1="39900" y1="73968" x2="48808" y2="80431"/>
                                        <a14:foregroundMark x1="48808" y1="80431" x2="48808" y2="80431"/>
                                        <a14:foregroundMark x1="31619" y1="75943" x2="33250" y2="86355"/>
                                        <a14:foregroundMark x1="54078" y1="9156" x2="55458" y2="951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981075"/>
                            <a:ext cx="4877435" cy="3408680"/>
                          </a:xfrm>
                          <a:prstGeom prst="rect">
                            <a:avLst/>
                          </a:prstGeom>
                          <a:noFill/>
                          <a:ln>
                            <a:noFill/>
                          </a:ln>
                        </pic:spPr>
                      </pic:pic>
                    </wpg:wgp>
                  </a:graphicData>
                </a:graphic>
              </wp:anchor>
            </w:drawing>
          </mc:Choice>
          <mc:Fallback>
            <w:pict>
              <v:group w14:anchorId="51B5C342" id="Group 51" o:spid="_x0000_s1026" style="position:absolute;margin-left:-8pt;margin-top:26.6pt;width:384.05pt;height:345.65pt;z-index:251763712" coordsize="48774,43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">
                <v:shape id="Picture 50" o:spid="_x0000_s1027" type="#_x0000_t75" style="position:absolute;left:31432;width:16574;height:18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">
                  <v:imagedata r:id="rId36" o:title=""/>
                </v:shape>
                <v:shape id="Picture 49" o:spid="_x0000_s1028" type="#_x0000_t75" style="position:absolute;top:9810;width:48774;height:3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">
                  <v:imagedata r:id="rId37" o:title=""/>
                </v:shape>
                <w10:wrap type="square"/>
              </v:group>
            </w:pict>
          </mc:Fallback>
        </mc:AlternateContent>
      </w:r>
    </w:p>
    <w:p w14:paraId="4AF73F51" w14:textId="310D1311" w:rsidR="001A2A2B" w:rsidRPr="00A02104" w:rsidRDefault="00E91EF3" w:rsidP="00D52FDD">
      <w:pPr>
        <w:pStyle w:val="Points"/>
        <w:pageBreakBefore/>
        <w:rPr>
          <w:sz w:val="36"/>
        </w:rPr>
      </w:pPr>
      <w:bookmarkStart w:id="12" w:name="_Toc497135473"/>
      <w:r>
        <w:rPr>
          <w:rStyle w:val="PointsChar"/>
          <w:sz w:val="36"/>
        </w:rPr>
        <w:lastRenderedPageBreak/>
        <w:t xml:space="preserve">Setup </w:t>
      </w:r>
      <w:r w:rsidR="001A2A2B">
        <w:rPr>
          <w:rStyle w:val="PointsChar"/>
          <w:sz w:val="36"/>
        </w:rPr>
        <w:t>Base Station</w:t>
      </w:r>
      <w:bookmarkEnd w:id="12"/>
      <w:r w:rsidR="00E81D8E">
        <w:rPr>
          <w:rStyle w:val="PointsChar"/>
          <w:sz w:val="36"/>
        </w:rPr>
        <w:br/>
      </w:r>
    </w:p>
    <w:p w14:paraId="0A44E2D1" w14:textId="020FDDB1" w:rsidR="001A2A2B" w:rsidRDefault="00E81D8E" w:rsidP="001A2A2B">
      <w:pPr>
        <w:pStyle w:val="BodyText"/>
      </w:pPr>
      <w:r>
        <w:rPr>
          <w:noProof/>
        </w:rPr>
        <mc:AlternateContent>
          <mc:Choice Requires="wpg">
            <w:drawing>
              <wp:anchor distT="0" distB="0" distL="114300" distR="114300" simplePos="0" relativeHeight="251735040" behindDoc="0" locked="0" layoutInCell="1" allowOverlap="1" wp14:anchorId="35B88626" wp14:editId="0866890F">
                <wp:simplePos x="0" y="0"/>
                <wp:positionH relativeFrom="column">
                  <wp:posOffset>-1627505</wp:posOffset>
                </wp:positionH>
                <wp:positionV relativeFrom="paragraph">
                  <wp:posOffset>231775</wp:posOffset>
                </wp:positionV>
                <wp:extent cx="3653790" cy="6810375"/>
                <wp:effectExtent l="0" t="0" r="3810" b="9525"/>
                <wp:wrapSquare wrapText="bothSides"/>
                <wp:docPr id="59" name="Group 59"/>
                <wp:cNvGraphicFramePr/>
                <a:graphic xmlns:a="http://schemas.openxmlformats.org/drawingml/2006/main">
                  <a:graphicData uri="http://schemas.microsoft.com/office/word/2010/wordprocessingGroup">
                    <wpg:wgp>
                      <wpg:cNvGrpSpPr/>
                      <wpg:grpSpPr>
                        <a:xfrm>
                          <a:off x="0" y="0"/>
                          <a:ext cx="3653790" cy="6810375"/>
                          <a:chOff x="0" y="0"/>
                          <a:chExt cx="3653790" cy="6810375"/>
                        </a:xfrm>
                      </wpg:grpSpPr>
                      <pic:pic xmlns:pic="http://schemas.openxmlformats.org/drawingml/2006/picture">
                        <pic:nvPicPr>
                          <pic:cNvPr id="52" name="Picture 52"/>
                          <pic:cNvPicPr>
                            <a:picLocks noChangeAspect="1"/>
                          </pic:cNvPicPr>
                        </pic:nvPicPr>
                        <pic:blipFill rotWithShape="1">
                          <a:blip r:embed="rId38" cstate="print">
                            <a:extLst>
                              <a:ext uri="{28A0092B-C50C-407E-A947-70E740481C1C}">
                                <a14:useLocalDpi xmlns:a14="http://schemas.microsoft.com/office/drawing/2010/main" val="0"/>
                              </a:ext>
                            </a:extLst>
                          </a:blip>
                          <a:srcRect l="11392" t="5485" r="4003" b="4116"/>
                          <a:stretch/>
                        </pic:blipFill>
                        <pic:spPr bwMode="auto">
                          <a:xfrm rot="16200000">
                            <a:off x="-1604010" y="1604010"/>
                            <a:ext cx="6810375" cy="3602355"/>
                          </a:xfrm>
                          <a:prstGeom prst="rect">
                            <a:avLst/>
                          </a:prstGeom>
                          <a:ln>
                            <a:noFill/>
                          </a:ln>
                          <a:extLst>
                            <a:ext uri="{53640926-AAD7-44D8-BBD7-CCE9431645EC}">
                              <a14:shadowObscured xmlns:a14="http://schemas.microsoft.com/office/drawing/2010/main"/>
                            </a:ext>
                          </a:extLst>
                        </pic:spPr>
                      </pic:pic>
                      <wps:wsp>
                        <wps:cNvPr id="53" name="Straight Arrow Connector 53"/>
                        <wps:cNvCnPr/>
                        <wps:spPr>
                          <a:xfrm flipH="1">
                            <a:off x="1188720" y="201930"/>
                            <a:ext cx="2465070" cy="73533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flipH="1">
                            <a:off x="3185160" y="1459230"/>
                            <a:ext cx="369570" cy="148971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H="1">
                            <a:off x="1463040" y="1474470"/>
                            <a:ext cx="2091690" cy="27813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H="1" flipV="1">
                            <a:off x="689610" y="2701290"/>
                            <a:ext cx="2865120" cy="220980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flipH="1" flipV="1">
                            <a:off x="1318260" y="5844540"/>
                            <a:ext cx="2236470" cy="68580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flipH="1">
                            <a:off x="1996440" y="2891790"/>
                            <a:ext cx="1558290" cy="279273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590302" id="Group 59" o:spid="_x0000_s1026" style="position:absolute;margin-left:-128.15pt;margin-top:18.25pt;width:287.7pt;height:536.25pt;z-index:251735040" coordsize="36537,68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">
                <v:shape id="Picture 52" o:spid="_x0000_s1027" type="#_x0000_t75" style="position:absolute;left:-16040;top:16040;width:68103;height:3602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">
                  <v:imagedata r:id="rId39" o:title="" croptop="3595f" cropbottom="2697f" cropleft="7466f" cropright="2623f"/>
                </v:shape>
                <v:shapetype id="_x0000_t32" coordsize="21600,21600" o:spt="32" o:oned="t" path="m,l21600,21600e" filled="f">
                  <v:path arrowok="t" fillok="f" o:connecttype="none"/>
                  <o:lock v:ext="edit" shapetype="t"/>
                </v:shapetype>
                <v:shape id="Straight Arrow Connector 53" o:spid="_x0000_s1028" type="#_x0000_t32" style="position:absolute;left:11887;top:2019;width:24650;height:73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" strokecolor="red" strokeweight="6pt">
                  <v:stroke endarrow="block" joinstyle="miter"/>
                </v:shape>
                <v:shape id="Straight Arrow Connector 54" o:spid="_x0000_s1029" type="#_x0000_t32" style="position:absolute;left:31851;top:14592;width:3696;height:148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" strokecolor="red" strokeweight="6pt">
                  <v:stroke endarrow="block" joinstyle="miter"/>
                </v:shape>
                <v:shape id="Straight Arrow Connector 55" o:spid="_x0000_s1030" type="#_x0000_t32" style="position:absolute;left:14630;top:14744;width:20917;height:27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" strokecolor="red" strokeweight="6pt">
                  <v:stroke endarrow="block" joinstyle="miter"/>
                </v:shape>
                <v:shape id="Straight Arrow Connector 56" o:spid="_x0000_s1031" type="#_x0000_t32" style="position:absolute;left:6896;top:27012;width:28651;height:220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" strokecolor="red" strokeweight="6pt">
                  <v:stroke endarrow="block" joinstyle="miter"/>
                </v:shape>
                <v:shape id="Straight Arrow Connector 57" o:spid="_x0000_s1032" type="#_x0000_t32" style="position:absolute;left:13182;top:58445;width:22365;height:68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" strokecolor="red" strokeweight="6pt">
                  <v:stroke endarrow="block" joinstyle="miter"/>
                </v:shape>
                <v:shape id="Straight Arrow Connector 58" o:spid="_x0000_s1033" type="#_x0000_t32" style="position:absolute;left:19964;top:28917;width:15583;height:279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" strokecolor="red" strokeweight="6pt">
                  <v:stroke endarrow="block" joinstyle="miter"/>
                </v:shape>
                <w10:wrap type="square"/>
              </v:group>
            </w:pict>
          </mc:Fallback>
        </mc:AlternateContent>
      </w:r>
    </w:p>
    <w:p w14:paraId="630953C8" w14:textId="328FE8E6" w:rsidR="00E91EF3" w:rsidRPr="00E81D8E" w:rsidRDefault="00E91EF3" w:rsidP="00E81D8E">
      <w:pPr>
        <w:pStyle w:val="ListParagraph"/>
        <w:numPr>
          <w:ilvl w:val="0"/>
          <w:numId w:val="16"/>
        </w:numPr>
        <w:rPr>
          <w:rFonts w:ascii="HelveticaNeue-Light" w:hAnsi="HelveticaNeue-Light" w:cs="HelveticaNeue-Light"/>
          <w:color w:val="646567"/>
          <w:sz w:val="28"/>
          <w:lang w:val="en-AU" w:eastAsia="zh-CN"/>
        </w:rPr>
      </w:pPr>
      <w:r w:rsidRPr="00E81D8E">
        <w:rPr>
          <w:rFonts w:ascii="HelveticaNeue-Light" w:hAnsi="HelveticaNeue-Light" w:cs="HelveticaNeue-Light"/>
          <w:color w:val="646567"/>
          <w:sz w:val="28"/>
          <w:lang w:val="en-AU" w:eastAsia="zh-CN"/>
        </w:rPr>
        <w:t>Insert the Wi-Pi</w:t>
      </w:r>
      <w:r w:rsidR="00E81D8E" w:rsidRPr="00E81D8E">
        <w:rPr>
          <w:rFonts w:ascii="HelveticaNeue-Light" w:hAnsi="HelveticaNeue-Light" w:cs="HelveticaNeue-Light"/>
          <w:color w:val="646567"/>
          <w:sz w:val="28"/>
          <w:lang w:val="en-AU" w:eastAsia="zh-CN"/>
        </w:rPr>
        <w:t xml:space="preserve"> dongle.</w:t>
      </w:r>
    </w:p>
    <w:p w14:paraId="6A0B256C" w14:textId="0AD6B0BF" w:rsidR="00E91EF3" w:rsidRPr="00E81D8E" w:rsidRDefault="00E91EF3" w:rsidP="00E81D8E">
      <w:pPr>
        <w:rPr>
          <w:rFonts w:ascii="HelveticaNeue-Light" w:hAnsi="HelveticaNeue-Light" w:cs="HelveticaNeue-Light"/>
          <w:color w:val="646567"/>
          <w:sz w:val="28"/>
          <w:lang w:val="en-AU" w:eastAsia="zh-CN"/>
        </w:rPr>
      </w:pPr>
    </w:p>
    <w:p w14:paraId="69473D17" w14:textId="5963F1B8" w:rsidR="00E81D8E" w:rsidRPr="00E81D8E" w:rsidRDefault="00E81D8E" w:rsidP="00E81D8E">
      <w:pPr>
        <w:rPr>
          <w:rFonts w:ascii="HelveticaNeue-Light" w:hAnsi="HelveticaNeue-Light" w:cs="HelveticaNeue-Light"/>
          <w:color w:val="646567"/>
          <w:sz w:val="28"/>
          <w:lang w:val="en-AU" w:eastAsia="zh-CN"/>
        </w:rPr>
      </w:pPr>
    </w:p>
    <w:p w14:paraId="23DA5BD0" w14:textId="6DE3E89E" w:rsidR="00E81D8E" w:rsidRPr="00E81D8E" w:rsidRDefault="00E81D8E" w:rsidP="00E81D8E">
      <w:pPr>
        <w:rPr>
          <w:rFonts w:ascii="HelveticaNeue-Light" w:hAnsi="HelveticaNeue-Light" w:cs="HelveticaNeue-Light"/>
          <w:color w:val="646567"/>
          <w:sz w:val="28"/>
          <w:lang w:val="en-AU" w:eastAsia="zh-CN"/>
        </w:rPr>
      </w:pPr>
    </w:p>
    <w:p w14:paraId="432808B6" w14:textId="7393A48D" w:rsidR="00E81D8E" w:rsidRPr="00E81D8E" w:rsidRDefault="00E81D8E" w:rsidP="00E81D8E">
      <w:pPr>
        <w:rPr>
          <w:rFonts w:ascii="HelveticaNeue-Light" w:hAnsi="HelveticaNeue-Light" w:cs="HelveticaNeue-Light"/>
          <w:color w:val="646567"/>
          <w:sz w:val="28"/>
          <w:lang w:val="en-AU" w:eastAsia="zh-CN"/>
        </w:rPr>
      </w:pPr>
    </w:p>
    <w:p w14:paraId="2DAF53F0" w14:textId="65EA3C11" w:rsidR="00E81D8E" w:rsidRPr="00E81D8E" w:rsidRDefault="00E81D8E" w:rsidP="00E81D8E">
      <w:pPr>
        <w:rPr>
          <w:rFonts w:ascii="HelveticaNeue-Light" w:hAnsi="HelveticaNeue-Light" w:cs="HelveticaNeue-Light"/>
          <w:color w:val="646567"/>
          <w:sz w:val="28"/>
          <w:lang w:val="en-AU" w:eastAsia="zh-CN"/>
        </w:rPr>
      </w:pPr>
    </w:p>
    <w:p w14:paraId="03B8F7FD" w14:textId="42E1A6F4" w:rsidR="00E91EF3" w:rsidRPr="00E81D8E" w:rsidRDefault="00E91EF3" w:rsidP="00E81D8E">
      <w:pPr>
        <w:pStyle w:val="ListParagraph"/>
        <w:numPr>
          <w:ilvl w:val="0"/>
          <w:numId w:val="16"/>
        </w:numPr>
        <w:rPr>
          <w:rFonts w:ascii="HelveticaNeue-Light" w:hAnsi="HelveticaNeue-Light" w:cs="HelveticaNeue-Light"/>
          <w:color w:val="646567"/>
          <w:sz w:val="28"/>
          <w:lang w:val="en-AU" w:eastAsia="zh-CN"/>
        </w:rPr>
      </w:pPr>
      <w:r w:rsidRPr="00E81D8E">
        <w:rPr>
          <w:rFonts w:ascii="HelveticaNeue-Light" w:hAnsi="HelveticaNeue-Light" w:cs="HelveticaNeue-Light"/>
          <w:color w:val="646567"/>
          <w:sz w:val="28"/>
          <w:lang w:val="en-AU" w:eastAsia="zh-CN"/>
        </w:rPr>
        <w:t xml:space="preserve">Connect the </w:t>
      </w:r>
      <w:r w:rsidR="002A2B60" w:rsidRPr="00E81D8E">
        <w:rPr>
          <w:rFonts w:ascii="HelveticaNeue-Light" w:hAnsi="HelveticaNeue-Light" w:cs="HelveticaNeue-Light"/>
          <w:color w:val="646567"/>
          <w:sz w:val="28"/>
          <w:lang w:val="en-AU" w:eastAsia="zh-CN"/>
        </w:rPr>
        <w:t>XBee</w:t>
      </w:r>
      <w:r w:rsidRPr="00E81D8E">
        <w:rPr>
          <w:rFonts w:ascii="HelveticaNeue-Light" w:hAnsi="HelveticaNeue-Light" w:cs="HelveticaNeue-Light"/>
          <w:color w:val="646567"/>
          <w:sz w:val="28"/>
          <w:lang w:val="en-AU" w:eastAsia="zh-CN"/>
        </w:rPr>
        <w:t xml:space="preserve"> via its cable to the </w:t>
      </w:r>
      <w:r w:rsidR="00E81D8E" w:rsidRPr="00E81D8E">
        <w:rPr>
          <w:rFonts w:ascii="HelveticaNeue-Light" w:hAnsi="HelveticaNeue-Light" w:cs="HelveticaNeue-Light"/>
          <w:color w:val="646567"/>
          <w:sz w:val="28"/>
          <w:lang w:val="en-AU" w:eastAsia="zh-CN"/>
        </w:rPr>
        <w:t>Raspberry</w:t>
      </w:r>
      <w:r w:rsidRPr="00E81D8E">
        <w:rPr>
          <w:rFonts w:ascii="HelveticaNeue-Light" w:hAnsi="HelveticaNeue-Light" w:cs="HelveticaNeue-Light"/>
          <w:color w:val="646567"/>
          <w:sz w:val="28"/>
          <w:lang w:val="en-AU" w:eastAsia="zh-CN"/>
        </w:rPr>
        <w:t xml:space="preserve"> Pi.</w:t>
      </w:r>
    </w:p>
    <w:p w14:paraId="4910E354" w14:textId="43C30585" w:rsidR="00E91EF3" w:rsidRPr="00E81D8E" w:rsidRDefault="00E91EF3" w:rsidP="00E81D8E">
      <w:pPr>
        <w:rPr>
          <w:rFonts w:ascii="HelveticaNeue-Light" w:hAnsi="HelveticaNeue-Light" w:cs="HelveticaNeue-Light"/>
          <w:color w:val="646567"/>
          <w:sz w:val="28"/>
          <w:lang w:val="en-AU" w:eastAsia="zh-CN"/>
        </w:rPr>
      </w:pPr>
    </w:p>
    <w:p w14:paraId="722A2AFA" w14:textId="18ACCDCA" w:rsidR="00E81D8E" w:rsidRPr="00E81D8E" w:rsidRDefault="00E81D8E" w:rsidP="00E81D8E">
      <w:pPr>
        <w:rPr>
          <w:rFonts w:ascii="HelveticaNeue-Light" w:hAnsi="HelveticaNeue-Light" w:cs="HelveticaNeue-Light"/>
          <w:color w:val="646567"/>
          <w:sz w:val="28"/>
          <w:lang w:val="en-AU" w:eastAsia="zh-CN"/>
        </w:rPr>
      </w:pPr>
    </w:p>
    <w:p w14:paraId="18D20008" w14:textId="285B0043" w:rsidR="00E81D8E" w:rsidRPr="00E81D8E" w:rsidRDefault="00E81D8E" w:rsidP="00E81D8E">
      <w:pPr>
        <w:rPr>
          <w:rFonts w:ascii="HelveticaNeue-Light" w:hAnsi="HelveticaNeue-Light" w:cs="HelveticaNeue-Light"/>
          <w:color w:val="646567"/>
          <w:sz w:val="28"/>
          <w:lang w:val="en-AU" w:eastAsia="zh-CN"/>
        </w:rPr>
      </w:pPr>
    </w:p>
    <w:p w14:paraId="50AB7F8C" w14:textId="6F0D56C2" w:rsidR="00E81D8E" w:rsidRPr="00E81D8E" w:rsidRDefault="00E81D8E" w:rsidP="00E81D8E">
      <w:pPr>
        <w:rPr>
          <w:rFonts w:ascii="HelveticaNeue-Light" w:hAnsi="HelveticaNeue-Light" w:cs="HelveticaNeue-Light"/>
          <w:color w:val="646567"/>
          <w:sz w:val="28"/>
          <w:lang w:val="en-AU" w:eastAsia="zh-CN"/>
        </w:rPr>
      </w:pPr>
    </w:p>
    <w:p w14:paraId="31E2EDB9" w14:textId="76E954CC" w:rsidR="00E81D8E" w:rsidRPr="00E81D8E" w:rsidRDefault="00E81D8E" w:rsidP="00E81D8E">
      <w:pPr>
        <w:rPr>
          <w:rFonts w:ascii="HelveticaNeue-Light" w:hAnsi="HelveticaNeue-Light" w:cs="HelveticaNeue-Light"/>
          <w:color w:val="646567"/>
          <w:sz w:val="28"/>
          <w:lang w:val="en-AU" w:eastAsia="zh-CN"/>
        </w:rPr>
      </w:pPr>
    </w:p>
    <w:p w14:paraId="080C5AD4" w14:textId="53802CDA" w:rsidR="00E91EF3" w:rsidRPr="00E81D8E" w:rsidRDefault="00E81D8E" w:rsidP="00E81D8E">
      <w:pPr>
        <w:pStyle w:val="ListParagraph"/>
        <w:numPr>
          <w:ilvl w:val="0"/>
          <w:numId w:val="16"/>
        </w:numPr>
        <w:rPr>
          <w:rFonts w:ascii="HelveticaNeue-Light" w:hAnsi="HelveticaNeue-Light" w:cs="HelveticaNeue-Light"/>
          <w:color w:val="646567"/>
          <w:sz w:val="28"/>
          <w:lang w:val="en-AU" w:eastAsia="zh-CN"/>
        </w:rPr>
      </w:pPr>
      <w:r w:rsidRPr="00E81D8E">
        <w:rPr>
          <w:rFonts w:ascii="HelveticaNeue-Light" w:hAnsi="HelveticaNeue-Light" w:cs="HelveticaNeue-Light"/>
          <w:color w:val="646567"/>
          <w:sz w:val="28"/>
          <w:lang w:val="en-AU" w:eastAsia="zh-CN"/>
        </w:rPr>
        <w:t>Connect the pow</w:t>
      </w:r>
      <w:r w:rsidR="00E967B8">
        <w:rPr>
          <w:rFonts w:ascii="HelveticaNeue-Light" w:hAnsi="HelveticaNeue-Light" w:cs="HelveticaNeue-Light"/>
          <w:color w:val="646567"/>
          <w:sz w:val="28"/>
          <w:lang w:val="en-AU" w:eastAsia="zh-CN"/>
        </w:rPr>
        <w:t>er cable to the Raspberry Pi,</w:t>
      </w:r>
      <w:r w:rsidRPr="00E81D8E">
        <w:rPr>
          <w:rFonts w:ascii="HelveticaNeue-Light" w:hAnsi="HelveticaNeue-Light" w:cs="HelveticaNeue-Light"/>
          <w:color w:val="646567"/>
          <w:sz w:val="28"/>
          <w:lang w:val="en-AU" w:eastAsia="zh-CN"/>
        </w:rPr>
        <w:t xml:space="preserve"> insert it and switch 230V mains power</w:t>
      </w:r>
      <w:r>
        <w:rPr>
          <w:rFonts w:ascii="HelveticaNeue-Light" w:hAnsi="HelveticaNeue-Light" w:cs="HelveticaNeue-Light"/>
          <w:color w:val="646567"/>
          <w:sz w:val="28"/>
          <w:lang w:val="en-AU" w:eastAsia="zh-CN"/>
        </w:rPr>
        <w:t>.</w:t>
      </w:r>
    </w:p>
    <w:p w14:paraId="0836DDC7" w14:textId="1C196775" w:rsidR="00E81D8E" w:rsidRPr="00E81D8E" w:rsidRDefault="00E81D8E" w:rsidP="00E81D8E">
      <w:pPr>
        <w:rPr>
          <w:rFonts w:ascii="HelveticaNeue-Light" w:hAnsi="HelveticaNeue-Light" w:cs="HelveticaNeue-Light"/>
          <w:color w:val="646567"/>
          <w:sz w:val="28"/>
          <w:lang w:val="en-AU" w:eastAsia="zh-CN"/>
        </w:rPr>
      </w:pPr>
    </w:p>
    <w:p w14:paraId="5B010DB7" w14:textId="5B152DE0" w:rsidR="00E81D8E" w:rsidRPr="00E81D8E" w:rsidRDefault="00E81D8E" w:rsidP="00E81D8E">
      <w:pPr>
        <w:rPr>
          <w:rFonts w:ascii="HelveticaNeue-Light" w:hAnsi="HelveticaNeue-Light" w:cs="HelveticaNeue-Light"/>
          <w:color w:val="646567"/>
          <w:sz w:val="28"/>
          <w:lang w:val="en-AU" w:eastAsia="zh-CN"/>
        </w:rPr>
      </w:pPr>
    </w:p>
    <w:p w14:paraId="605FA066" w14:textId="0F677BDA" w:rsidR="00E81D8E" w:rsidRDefault="00E81D8E" w:rsidP="00E81D8E">
      <w:pPr>
        <w:rPr>
          <w:rFonts w:ascii="HelveticaNeue-Light" w:hAnsi="HelveticaNeue-Light" w:cs="HelveticaNeue-Light"/>
          <w:color w:val="646567"/>
          <w:sz w:val="28"/>
          <w:lang w:val="en-AU" w:eastAsia="zh-CN"/>
        </w:rPr>
      </w:pPr>
    </w:p>
    <w:p w14:paraId="100700F0" w14:textId="77777777" w:rsidR="00E81D8E" w:rsidRPr="00E81D8E" w:rsidRDefault="00E81D8E" w:rsidP="00E81D8E">
      <w:pPr>
        <w:rPr>
          <w:rFonts w:ascii="HelveticaNeue-Light" w:hAnsi="HelveticaNeue-Light" w:cs="HelveticaNeue-Light"/>
          <w:color w:val="646567"/>
          <w:sz w:val="28"/>
          <w:lang w:val="en-AU" w:eastAsia="zh-CN"/>
        </w:rPr>
      </w:pPr>
    </w:p>
    <w:p w14:paraId="491A9529" w14:textId="06AF7AC0" w:rsidR="00E81D8E" w:rsidRPr="00E81D8E" w:rsidRDefault="00E81D8E" w:rsidP="00E81D8E">
      <w:pPr>
        <w:rPr>
          <w:rFonts w:ascii="HelveticaNeue-Light" w:hAnsi="HelveticaNeue-Light" w:cs="HelveticaNeue-Light"/>
          <w:color w:val="646567"/>
          <w:sz w:val="28"/>
          <w:lang w:val="en-AU" w:eastAsia="zh-CN"/>
        </w:rPr>
      </w:pPr>
    </w:p>
    <w:p w14:paraId="73B1A052" w14:textId="540583F5" w:rsidR="00E81D8E" w:rsidRPr="00E81D8E" w:rsidRDefault="00E81D8E" w:rsidP="00E81D8E">
      <w:pPr>
        <w:rPr>
          <w:rFonts w:ascii="HelveticaNeue-Light" w:hAnsi="HelveticaNeue-Light" w:cs="HelveticaNeue-Light"/>
          <w:color w:val="646567"/>
          <w:sz w:val="28"/>
          <w:lang w:val="en-AU" w:eastAsia="zh-CN"/>
        </w:rPr>
      </w:pPr>
    </w:p>
    <w:p w14:paraId="1C5DE337" w14:textId="009FC03A" w:rsidR="00E81D8E" w:rsidRPr="00E81D8E" w:rsidRDefault="00E81D8E" w:rsidP="00E81D8E">
      <w:pPr>
        <w:pStyle w:val="ListParagraph"/>
        <w:numPr>
          <w:ilvl w:val="0"/>
          <w:numId w:val="16"/>
        </w:numPr>
        <w:rPr>
          <w:rFonts w:ascii="HelveticaNeue-Light" w:hAnsi="HelveticaNeue-Light" w:cs="HelveticaNeue-Light"/>
          <w:color w:val="646567"/>
          <w:sz w:val="28"/>
          <w:lang w:val="en-AU" w:eastAsia="zh-CN"/>
        </w:rPr>
      </w:pPr>
      <w:r w:rsidRPr="00E81D8E">
        <w:rPr>
          <w:rFonts w:ascii="HelveticaNeue-Light" w:hAnsi="HelveticaNeue-Light" w:cs="HelveticaNeue-Light"/>
          <w:color w:val="646567"/>
          <w:sz w:val="28"/>
          <w:lang w:val="en-AU" w:eastAsia="zh-CN"/>
        </w:rPr>
        <w:t>Check to ensure the red light turns on</w:t>
      </w:r>
      <w:r>
        <w:rPr>
          <w:rFonts w:ascii="HelveticaNeue-Light" w:hAnsi="HelveticaNeue-Light" w:cs="HelveticaNeue-Light"/>
          <w:color w:val="646567"/>
          <w:sz w:val="28"/>
          <w:lang w:val="en-AU" w:eastAsia="zh-CN"/>
        </w:rPr>
        <w:t>.</w:t>
      </w:r>
    </w:p>
    <w:p w14:paraId="58523FBA" w14:textId="1DEF5F2D" w:rsidR="00E81D8E" w:rsidRPr="00E81D8E" w:rsidRDefault="00E81D8E" w:rsidP="00E81D8E">
      <w:pPr>
        <w:rPr>
          <w:rFonts w:ascii="HelveticaNeue-Light" w:hAnsi="HelveticaNeue-Light" w:cs="HelveticaNeue-Light"/>
          <w:color w:val="646567"/>
          <w:sz w:val="28"/>
          <w:lang w:val="en-AU" w:eastAsia="zh-CN"/>
        </w:rPr>
      </w:pPr>
    </w:p>
    <w:p w14:paraId="5E72688B" w14:textId="3FBF0B71" w:rsidR="00E81D8E" w:rsidRPr="00E81D8E" w:rsidRDefault="00E81D8E" w:rsidP="00E81D8E">
      <w:pPr>
        <w:rPr>
          <w:rFonts w:ascii="HelveticaNeue-Light" w:hAnsi="HelveticaNeue-Light" w:cs="HelveticaNeue-Light"/>
          <w:color w:val="646567"/>
          <w:sz w:val="28"/>
          <w:lang w:val="en-AU" w:eastAsia="zh-CN"/>
        </w:rPr>
      </w:pPr>
    </w:p>
    <w:p w14:paraId="2D218EC7" w14:textId="006054F1" w:rsidR="00E81D8E" w:rsidRPr="00E81D8E" w:rsidRDefault="00E81D8E" w:rsidP="00E81D8E">
      <w:pPr>
        <w:rPr>
          <w:rFonts w:ascii="HelveticaNeue-Light" w:hAnsi="HelveticaNeue-Light" w:cs="HelveticaNeue-Light"/>
          <w:color w:val="646567"/>
          <w:sz w:val="28"/>
          <w:lang w:val="en-AU" w:eastAsia="zh-CN"/>
        </w:rPr>
      </w:pPr>
    </w:p>
    <w:p w14:paraId="0AA74B70" w14:textId="438F871D" w:rsidR="00E81D8E" w:rsidRDefault="00E81D8E" w:rsidP="00E81D8E">
      <w:pPr>
        <w:rPr>
          <w:rFonts w:ascii="HelveticaNeue-Light" w:hAnsi="HelveticaNeue-Light" w:cs="HelveticaNeue-Light"/>
          <w:color w:val="646567"/>
          <w:sz w:val="28"/>
          <w:lang w:val="en-AU" w:eastAsia="zh-CN"/>
        </w:rPr>
      </w:pPr>
    </w:p>
    <w:p w14:paraId="6408D8A5" w14:textId="5CB52D82" w:rsidR="00E81D8E" w:rsidRPr="00E81D8E" w:rsidRDefault="00E81D8E" w:rsidP="00E81D8E">
      <w:pPr>
        <w:rPr>
          <w:rFonts w:ascii="HelveticaNeue-Light" w:hAnsi="HelveticaNeue-Light" w:cs="HelveticaNeue-Light"/>
          <w:color w:val="646567"/>
          <w:sz w:val="28"/>
          <w:lang w:val="en-AU" w:eastAsia="zh-CN"/>
        </w:rPr>
      </w:pPr>
    </w:p>
    <w:p w14:paraId="2D0096BE" w14:textId="340314DD" w:rsidR="00E81D8E" w:rsidRPr="00E81D8E" w:rsidRDefault="00E81D8E" w:rsidP="00E81D8E">
      <w:pPr>
        <w:rPr>
          <w:rFonts w:ascii="HelveticaNeue-Light" w:hAnsi="HelveticaNeue-Light" w:cs="HelveticaNeue-Light"/>
          <w:color w:val="646567"/>
          <w:sz w:val="28"/>
          <w:lang w:val="en-AU" w:eastAsia="zh-CN"/>
        </w:rPr>
      </w:pPr>
    </w:p>
    <w:p w14:paraId="100B4C20" w14:textId="75F1F50F" w:rsidR="00E81D8E" w:rsidRPr="00E81D8E" w:rsidRDefault="00E81D8E" w:rsidP="00E81D8E">
      <w:pPr>
        <w:rPr>
          <w:rFonts w:ascii="HelveticaNeue-Light" w:hAnsi="HelveticaNeue-Light" w:cs="HelveticaNeue-Light"/>
          <w:color w:val="646567"/>
          <w:sz w:val="28"/>
          <w:lang w:val="en-AU" w:eastAsia="zh-CN"/>
        </w:rPr>
      </w:pPr>
    </w:p>
    <w:p w14:paraId="4C4A9460" w14:textId="7A914304" w:rsidR="00E81D8E" w:rsidRPr="00E81D8E" w:rsidRDefault="00E81D8E" w:rsidP="00E81D8E">
      <w:pPr>
        <w:pStyle w:val="ListParagraph"/>
        <w:numPr>
          <w:ilvl w:val="0"/>
          <w:numId w:val="16"/>
        </w:numPr>
        <w:rPr>
          <w:rFonts w:ascii="HelveticaNeue-Light" w:hAnsi="HelveticaNeue-Light" w:cs="HelveticaNeue-Light"/>
          <w:color w:val="646567"/>
          <w:sz w:val="28"/>
          <w:lang w:val="en-AU" w:eastAsia="zh-CN"/>
        </w:rPr>
      </w:pPr>
      <w:r w:rsidRPr="00E81D8E">
        <w:rPr>
          <w:rFonts w:ascii="HelveticaNeue-Light" w:hAnsi="HelveticaNeue-Light" w:cs="HelveticaNeue-Light"/>
          <w:color w:val="646567"/>
          <w:sz w:val="28"/>
          <w:lang w:val="en-AU" w:eastAsia="zh-CN"/>
        </w:rPr>
        <w:t xml:space="preserve">Ensure the SD card </w:t>
      </w:r>
      <w:r w:rsidR="009905A2" w:rsidRPr="00E81D8E">
        <w:rPr>
          <w:rFonts w:ascii="HelveticaNeue-Light" w:hAnsi="HelveticaNeue-Light" w:cs="HelveticaNeue-Light"/>
          <w:color w:val="646567"/>
          <w:sz w:val="28"/>
          <w:lang w:val="en-AU" w:eastAsia="zh-CN"/>
        </w:rPr>
        <w:t xml:space="preserve">is </w:t>
      </w:r>
      <w:r w:rsidR="009905A2">
        <w:rPr>
          <w:rFonts w:ascii="HelveticaNeue-Light" w:hAnsi="HelveticaNeue-Light" w:cs="HelveticaNeue-Light"/>
          <w:color w:val="646567"/>
          <w:sz w:val="28"/>
          <w:lang w:val="en-AU" w:eastAsia="zh-CN"/>
        </w:rPr>
        <w:t>inserted</w:t>
      </w:r>
      <w:r w:rsidRPr="00E81D8E">
        <w:rPr>
          <w:rFonts w:ascii="HelveticaNeue-Light" w:hAnsi="HelveticaNeue-Light" w:cs="HelveticaNeue-Light"/>
          <w:color w:val="646567"/>
          <w:sz w:val="28"/>
          <w:lang w:val="en-AU" w:eastAsia="zh-CN"/>
        </w:rPr>
        <w:t xml:space="preserve"> straight. </w:t>
      </w:r>
    </w:p>
    <w:p w14:paraId="2E3D7ABD" w14:textId="29D6B804" w:rsidR="00E81D8E" w:rsidRPr="00E81D8E" w:rsidRDefault="00E81D8E" w:rsidP="00E81D8E">
      <w:pPr>
        <w:rPr>
          <w:rFonts w:ascii="HelveticaNeue-Light" w:hAnsi="HelveticaNeue-Light" w:cs="HelveticaNeue-Light"/>
          <w:color w:val="646567"/>
          <w:sz w:val="28"/>
          <w:lang w:val="en-AU" w:eastAsia="zh-CN"/>
        </w:rPr>
      </w:pPr>
    </w:p>
    <w:p w14:paraId="4951C039" w14:textId="2E0C5D58" w:rsidR="005F6105" w:rsidRDefault="001443DE" w:rsidP="00375679">
      <w:pPr>
        <w:pStyle w:val="Heading1"/>
        <w:pageBreakBefore/>
      </w:pPr>
      <w:bookmarkStart w:id="13" w:name="_Toc497135474"/>
      <w:r>
        <w:lastRenderedPageBreak/>
        <w:t>VIEWING STATION</w:t>
      </w:r>
      <w:r w:rsidR="00511514">
        <w:t xml:space="preserve"> SETUP</w:t>
      </w:r>
      <w:bookmarkEnd w:id="13"/>
    </w:p>
    <w:p w14:paraId="3D377C2B" w14:textId="77777777" w:rsidR="00DB762E" w:rsidRDefault="00A42C00">
      <w:pPr>
        <w:pStyle w:val="BodyText"/>
      </w:pPr>
      <w:r>
        <w:rPr>
          <w:noProof/>
        </w:rPr>
        <w:drawing>
          <wp:inline distT="0" distB="0" distL="0" distR="0" wp14:anchorId="530B6985" wp14:editId="60A4B47A">
            <wp:extent cx="4722611" cy="13062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t="30515" b="13434"/>
                    <a:stretch>
                      <a:fillRect/>
                    </a:stretch>
                  </pic:blipFill>
                  <pic:spPr bwMode="auto">
                    <a:xfrm>
                      <a:off x="0" y="0"/>
                      <a:ext cx="4738856" cy="1310779"/>
                    </a:xfrm>
                    <a:prstGeom prst="rect">
                      <a:avLst/>
                    </a:prstGeom>
                    <a:noFill/>
                    <a:ln>
                      <a:noFill/>
                    </a:ln>
                  </pic:spPr>
                </pic:pic>
              </a:graphicData>
            </a:graphic>
          </wp:inline>
        </w:drawing>
      </w:r>
    </w:p>
    <w:p w14:paraId="617B10C0" w14:textId="43912693" w:rsidR="00DB762E" w:rsidRDefault="00DB762E" w:rsidP="00DB762E">
      <w:pPr>
        <w:pStyle w:val="ListParagraph"/>
        <w:numPr>
          <w:ilvl w:val="0"/>
          <w:numId w:val="21"/>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Connect computer USB 2.0 t</w:t>
      </w:r>
      <w:r w:rsidR="00E81E80">
        <w:rPr>
          <w:rFonts w:ascii="HelveticaNeue-Light" w:hAnsi="HelveticaNeue-Light" w:cs="HelveticaNeue-Light"/>
          <w:color w:val="646567"/>
          <w:sz w:val="28"/>
          <w:lang w:val="en-AU" w:eastAsia="zh-CN"/>
        </w:rPr>
        <w:t xml:space="preserve">o Raspberry Pi via Ethernet </w:t>
      </w:r>
      <w:r>
        <w:rPr>
          <w:rFonts w:ascii="HelveticaNeue-Light" w:hAnsi="HelveticaNeue-Light" w:cs="HelveticaNeue-Light"/>
          <w:color w:val="646567"/>
          <w:sz w:val="28"/>
          <w:lang w:val="en-AU" w:eastAsia="zh-CN"/>
        </w:rPr>
        <w:t>(use adaptor if necessary)</w:t>
      </w:r>
    </w:p>
    <w:p w14:paraId="7C1AD337" w14:textId="77777777" w:rsidR="0032487F" w:rsidRDefault="0032487F" w:rsidP="0032487F">
      <w:pPr>
        <w:pStyle w:val="ListParagraph"/>
        <w:ind w:left="360"/>
        <w:rPr>
          <w:rFonts w:ascii="HelveticaNeue-Light" w:hAnsi="HelveticaNeue-Light" w:cs="HelveticaNeue-Light"/>
          <w:color w:val="646567"/>
          <w:sz w:val="28"/>
          <w:lang w:val="en-AU" w:eastAsia="zh-CN"/>
        </w:rPr>
      </w:pPr>
    </w:p>
    <w:p w14:paraId="2FB7B2D4" w14:textId="7F4CAD82" w:rsidR="00DB762E" w:rsidRDefault="00E81E80" w:rsidP="00DB762E">
      <w:pPr>
        <w:pStyle w:val="ListParagraph"/>
        <w:numPr>
          <w:ilvl w:val="0"/>
          <w:numId w:val="21"/>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When flashing green lights appear on the Raspberry Pi o</w:t>
      </w:r>
      <w:r w:rsidR="00DB762E">
        <w:rPr>
          <w:rFonts w:ascii="HelveticaNeue-Light" w:hAnsi="HelveticaNeue-Light" w:cs="HelveticaNeue-Light"/>
          <w:color w:val="646567"/>
          <w:sz w:val="28"/>
          <w:lang w:val="en-AU" w:eastAsia="zh-CN"/>
        </w:rPr>
        <w:t xml:space="preserve">pen </w:t>
      </w:r>
      <w:r>
        <w:rPr>
          <w:rFonts w:ascii="HelveticaNeue-Light" w:hAnsi="HelveticaNeue-Light" w:cs="HelveticaNeue-Light"/>
          <w:color w:val="646567"/>
          <w:sz w:val="28"/>
          <w:lang w:val="en-AU" w:eastAsia="zh-CN"/>
        </w:rPr>
        <w:t xml:space="preserve">the </w:t>
      </w:r>
      <w:r w:rsidR="00DB762E">
        <w:rPr>
          <w:rFonts w:ascii="HelveticaNeue-Light" w:hAnsi="HelveticaNeue-Light" w:cs="HelveticaNeue-Light"/>
          <w:color w:val="646567"/>
          <w:sz w:val="28"/>
          <w:lang w:val="en-AU" w:eastAsia="zh-CN"/>
        </w:rPr>
        <w:t>Putty Application</w:t>
      </w:r>
    </w:p>
    <w:p w14:paraId="5B418164" w14:textId="77777777" w:rsidR="0032487F" w:rsidRPr="0032487F" w:rsidRDefault="0032487F" w:rsidP="0032487F">
      <w:pPr>
        <w:pStyle w:val="ListParagraph"/>
        <w:rPr>
          <w:rFonts w:ascii="HelveticaNeue-Light" w:hAnsi="HelveticaNeue-Light" w:cs="HelveticaNeue-Light"/>
          <w:color w:val="646567"/>
          <w:sz w:val="28"/>
          <w:lang w:val="en-AU" w:eastAsia="zh-CN"/>
        </w:rPr>
      </w:pPr>
    </w:p>
    <w:p w14:paraId="43382072" w14:textId="77777777" w:rsidR="0032487F" w:rsidRDefault="0032487F" w:rsidP="0032487F">
      <w:pPr>
        <w:pStyle w:val="ListParagraph"/>
        <w:ind w:left="360"/>
        <w:rPr>
          <w:rFonts w:ascii="HelveticaNeue-Light" w:hAnsi="HelveticaNeue-Light" w:cs="HelveticaNeue-Light"/>
          <w:color w:val="646567"/>
          <w:sz w:val="28"/>
          <w:lang w:val="en-AU" w:eastAsia="zh-CN"/>
        </w:rPr>
      </w:pPr>
    </w:p>
    <w:p w14:paraId="50320220" w14:textId="12D87EFB" w:rsidR="00DB762E" w:rsidRDefault="0032487F" w:rsidP="00DB762E">
      <w:pPr>
        <w:pStyle w:val="ListParagraph"/>
        <w:numPr>
          <w:ilvl w:val="0"/>
          <w:numId w:val="21"/>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Connect to Pi</w:t>
      </w:r>
    </w:p>
    <w:p w14:paraId="7AA1F55E" w14:textId="569DB092" w:rsidR="00DB762E" w:rsidRDefault="00DB762E" w:rsidP="0032487F">
      <w:pPr>
        <w:pStyle w:val="ListParagraph"/>
        <w:numPr>
          <w:ilvl w:val="0"/>
          <w:numId w:val="24"/>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Username: pi</w:t>
      </w:r>
      <w:r w:rsidR="00A12159">
        <w:rPr>
          <w:rFonts w:ascii="HelveticaNeue-Light" w:hAnsi="HelveticaNeue-Light" w:cs="HelveticaNeue-Light"/>
          <w:color w:val="646567"/>
          <w:sz w:val="28"/>
          <w:lang w:val="en-AU" w:eastAsia="zh-CN"/>
        </w:rPr>
        <w:t>*</w:t>
      </w:r>
    </w:p>
    <w:p w14:paraId="4BAA1AC3" w14:textId="5225F620" w:rsidR="00DB762E" w:rsidRPr="00E81D8E" w:rsidRDefault="00DB762E" w:rsidP="0032487F">
      <w:pPr>
        <w:pStyle w:val="ListParagraph"/>
        <w:numPr>
          <w:ilvl w:val="0"/>
          <w:numId w:val="24"/>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 xml:space="preserve">Password: </w:t>
      </w:r>
      <w:r w:rsidR="00A12159">
        <w:rPr>
          <w:rFonts w:ascii="HelveticaNeue-Light" w:hAnsi="HelveticaNeue-Light" w:cs="HelveticaNeue-Light"/>
          <w:color w:val="646567"/>
          <w:sz w:val="28"/>
          <w:lang w:val="en-AU" w:eastAsia="zh-CN"/>
        </w:rPr>
        <w:t>pi*</w:t>
      </w:r>
      <w:r>
        <w:rPr>
          <w:rFonts w:ascii="HelveticaNeue-Light" w:hAnsi="HelveticaNeue-Light" w:cs="HelveticaNeue-Light"/>
          <w:color w:val="646567"/>
          <w:sz w:val="28"/>
          <w:lang w:val="en-AU" w:eastAsia="zh-CN"/>
        </w:rPr>
        <w:tab/>
        <w:t>(default)</w:t>
      </w:r>
    </w:p>
    <w:p w14:paraId="493E755C" w14:textId="77777777" w:rsidR="00DB762E" w:rsidRPr="00E81D8E" w:rsidRDefault="00DB762E" w:rsidP="00DB762E">
      <w:pPr>
        <w:rPr>
          <w:rFonts w:ascii="HelveticaNeue-Light" w:hAnsi="HelveticaNeue-Light" w:cs="HelveticaNeue-Light"/>
          <w:color w:val="646567"/>
          <w:sz w:val="28"/>
          <w:lang w:val="en-AU" w:eastAsia="zh-CN"/>
        </w:rPr>
      </w:pPr>
    </w:p>
    <w:p w14:paraId="590D1B60" w14:textId="1A701EFD" w:rsidR="00DB762E" w:rsidRDefault="00C30E1C" w:rsidP="00DB762E">
      <w:pPr>
        <w:pStyle w:val="ListParagraph"/>
        <w:numPr>
          <w:ilvl w:val="0"/>
          <w:numId w:val="21"/>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Connect to internet by entering (if not already connected)</w:t>
      </w:r>
    </w:p>
    <w:p w14:paraId="49EA8BC8" w14:textId="46A40F7C" w:rsidR="00C30E1C" w:rsidRDefault="00C30E1C" w:rsidP="009F5883">
      <w:pPr>
        <w:pStyle w:val="ListParagraph"/>
        <w:numPr>
          <w:ilvl w:val="0"/>
          <w:numId w:val="24"/>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Ifdown wlan0</w:t>
      </w:r>
      <w:r w:rsidR="00A12159">
        <w:rPr>
          <w:rFonts w:ascii="HelveticaNeue-Light" w:hAnsi="HelveticaNeue-Light" w:cs="HelveticaNeue-Light"/>
          <w:color w:val="646567"/>
          <w:sz w:val="28"/>
          <w:lang w:val="en-AU" w:eastAsia="zh-CN"/>
        </w:rPr>
        <w:t>*</w:t>
      </w:r>
    </w:p>
    <w:p w14:paraId="3253F982" w14:textId="1EF2D321" w:rsidR="00C30E1C" w:rsidRDefault="00C30E1C" w:rsidP="009F5883">
      <w:pPr>
        <w:pStyle w:val="ListParagraph"/>
        <w:numPr>
          <w:ilvl w:val="0"/>
          <w:numId w:val="24"/>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Ifup wlan0</w:t>
      </w:r>
      <w:r w:rsidR="00A12159">
        <w:rPr>
          <w:rFonts w:ascii="HelveticaNeue-Light" w:hAnsi="HelveticaNeue-Light" w:cs="HelveticaNeue-Light"/>
          <w:color w:val="646567"/>
          <w:sz w:val="28"/>
          <w:lang w:val="en-AU" w:eastAsia="zh-CN"/>
        </w:rPr>
        <w:t>*</w:t>
      </w:r>
    </w:p>
    <w:p w14:paraId="66E00A5D" w14:textId="77777777" w:rsidR="00DB762E" w:rsidRPr="00E81D8E" w:rsidRDefault="00DB762E" w:rsidP="00DB762E">
      <w:pPr>
        <w:rPr>
          <w:rFonts w:ascii="HelveticaNeue-Light" w:hAnsi="HelveticaNeue-Light" w:cs="HelveticaNeue-Light"/>
          <w:color w:val="646567"/>
          <w:sz w:val="28"/>
          <w:lang w:val="en-AU" w:eastAsia="zh-CN"/>
        </w:rPr>
      </w:pPr>
    </w:p>
    <w:p w14:paraId="78AB375D" w14:textId="6A141D78" w:rsidR="0032487F" w:rsidRDefault="0032487F" w:rsidP="0032487F">
      <w:pPr>
        <w:pStyle w:val="ListParagraph"/>
        <w:numPr>
          <w:ilvl w:val="0"/>
          <w:numId w:val="21"/>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Navigate to Directory</w:t>
      </w:r>
    </w:p>
    <w:p w14:paraId="58FD1E96" w14:textId="649A4C9D" w:rsidR="0032487F" w:rsidRDefault="0032487F" w:rsidP="0032487F">
      <w:pPr>
        <w:pStyle w:val="ListParagraph"/>
        <w:numPr>
          <w:ilvl w:val="0"/>
          <w:numId w:val="23"/>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cd ctpi/build</w:t>
      </w:r>
      <w:r w:rsidR="00A12159">
        <w:rPr>
          <w:rFonts w:ascii="HelveticaNeue-Light" w:hAnsi="HelveticaNeue-Light" w:cs="HelveticaNeue-Light"/>
          <w:color w:val="646567"/>
          <w:sz w:val="28"/>
          <w:lang w:val="en-AU" w:eastAsia="zh-CN"/>
        </w:rPr>
        <w:t>*</w:t>
      </w:r>
    </w:p>
    <w:p w14:paraId="0C6CFE7C" w14:textId="77777777" w:rsidR="0032487F" w:rsidRDefault="0032487F" w:rsidP="0032487F">
      <w:pPr>
        <w:pStyle w:val="ListParagraph"/>
        <w:ind w:left="1440"/>
        <w:rPr>
          <w:rFonts w:ascii="HelveticaNeue-Light" w:hAnsi="HelveticaNeue-Light" w:cs="HelveticaNeue-Light"/>
          <w:color w:val="646567"/>
          <w:sz w:val="28"/>
          <w:lang w:val="en-AU" w:eastAsia="zh-CN"/>
        </w:rPr>
      </w:pPr>
    </w:p>
    <w:p w14:paraId="1963C50F" w14:textId="5501F65C" w:rsidR="0032487F" w:rsidRDefault="0032487F" w:rsidP="0032487F">
      <w:pPr>
        <w:pStyle w:val="ListParagraph"/>
        <w:numPr>
          <w:ilvl w:val="0"/>
          <w:numId w:val="21"/>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Run Program</w:t>
      </w:r>
    </w:p>
    <w:p w14:paraId="30D17FCE" w14:textId="0E7A02A6" w:rsidR="0032487F" w:rsidRPr="0032487F" w:rsidRDefault="0032487F" w:rsidP="0032487F">
      <w:pPr>
        <w:pStyle w:val="ListParagraph"/>
        <w:numPr>
          <w:ilvl w:val="0"/>
          <w:numId w:val="23"/>
        </w:numPr>
        <w:rPr>
          <w:rFonts w:ascii="HelveticaNeue-Light" w:hAnsi="HelveticaNeue-Light" w:cs="HelveticaNeue-Light"/>
          <w:color w:val="646567"/>
          <w:sz w:val="28"/>
          <w:lang w:val="en-AU" w:eastAsia="zh-CN"/>
        </w:rPr>
      </w:pPr>
      <w:r w:rsidRPr="0032487F">
        <w:rPr>
          <w:rFonts w:ascii="HelveticaNeue-Light" w:hAnsi="HelveticaNeue-Light" w:cs="HelveticaNeue-Light"/>
          <w:color w:val="646567"/>
          <w:sz w:val="28"/>
          <w:lang w:val="en-AU" w:eastAsia="zh-CN"/>
        </w:rPr>
        <w:t>./main /dev/ttyUSB0</w:t>
      </w:r>
      <w:r w:rsidR="00A12159">
        <w:rPr>
          <w:rFonts w:ascii="HelveticaNeue-Light" w:hAnsi="HelveticaNeue-Light" w:cs="HelveticaNeue-Light"/>
          <w:color w:val="646567"/>
          <w:sz w:val="28"/>
          <w:lang w:val="en-AU" w:eastAsia="zh-CN"/>
        </w:rPr>
        <w:t>*</w:t>
      </w:r>
    </w:p>
    <w:p w14:paraId="598759BA" w14:textId="7BEC1494" w:rsidR="00DB762E" w:rsidRDefault="00DB762E">
      <w:pPr>
        <w:pStyle w:val="BodyText"/>
      </w:pPr>
    </w:p>
    <w:p w14:paraId="47088B5D" w14:textId="453AAD22" w:rsidR="0032487F" w:rsidRDefault="0082329B" w:rsidP="0032487F">
      <w:pPr>
        <w:pStyle w:val="ListParagraph"/>
        <w:numPr>
          <w:ilvl w:val="0"/>
          <w:numId w:val="21"/>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 xml:space="preserve">To </w:t>
      </w:r>
      <w:r w:rsidR="0032487F">
        <w:rPr>
          <w:rFonts w:ascii="HelveticaNeue-Light" w:hAnsi="HelveticaNeue-Light" w:cs="HelveticaNeue-Light"/>
          <w:color w:val="646567"/>
          <w:sz w:val="28"/>
          <w:lang w:val="en-AU" w:eastAsia="zh-CN"/>
        </w:rPr>
        <w:t xml:space="preserve">Monitor Power </w:t>
      </w:r>
      <w:r>
        <w:rPr>
          <w:rFonts w:ascii="HelveticaNeue-Light" w:hAnsi="HelveticaNeue-Light" w:cs="HelveticaNeue-Light"/>
          <w:color w:val="646567"/>
          <w:sz w:val="28"/>
          <w:lang w:val="en-AU" w:eastAsia="zh-CN"/>
        </w:rPr>
        <w:t>go to</w:t>
      </w:r>
    </w:p>
    <w:p w14:paraId="00903E5A" w14:textId="35A64742" w:rsidR="0032487F" w:rsidRDefault="0032487F" w:rsidP="0032487F">
      <w:pPr>
        <w:pStyle w:val="ListParagraph"/>
        <w:numPr>
          <w:ilvl w:val="0"/>
          <w:numId w:val="23"/>
        </w:numPr>
        <w:rPr>
          <w:rFonts w:ascii="HelveticaNeue-Light" w:hAnsi="HelveticaNeue-Light" w:cs="HelveticaNeue-Light"/>
          <w:color w:val="646567"/>
          <w:sz w:val="28"/>
          <w:lang w:val="en-AU" w:eastAsia="zh-CN"/>
        </w:rPr>
      </w:pPr>
      <w:r>
        <w:rPr>
          <w:rFonts w:ascii="HelveticaNeue-Light" w:hAnsi="HelveticaNeue-Light" w:cs="HelveticaNeue-Light"/>
          <w:color w:val="646567"/>
          <w:sz w:val="28"/>
          <w:lang w:val="en-AU" w:eastAsia="zh-CN"/>
        </w:rPr>
        <w:t>@</w:t>
      </w:r>
      <w:r w:rsidRPr="0032487F">
        <w:rPr>
          <w:rFonts w:ascii="HelveticaNeue-Light" w:hAnsi="HelveticaNeue-Light" w:cs="HelveticaNeue-Light"/>
          <w:color w:val="646567"/>
          <w:sz w:val="28"/>
          <w:lang w:val="en-AU" w:eastAsia="zh-CN"/>
        </w:rPr>
        <w:t>http://ctm-3501.com/</w:t>
      </w:r>
    </w:p>
    <w:p w14:paraId="262083BF" w14:textId="7FC68215" w:rsidR="00DB762E" w:rsidRDefault="00DB762E">
      <w:pPr>
        <w:pStyle w:val="BodyText"/>
      </w:pPr>
    </w:p>
    <w:p w14:paraId="1DC5047B" w14:textId="77777777" w:rsidR="00A12159" w:rsidRDefault="00A12159" w:rsidP="00A12159">
      <w:pPr>
        <w:pStyle w:val="BlockQuotationFirst"/>
      </w:pPr>
      <w:r>
        <w:rPr>
          <w:spacing w:val="-15"/>
        </w:rPr>
        <w:t>N</w:t>
      </w:r>
      <w:r>
        <w:rPr>
          <w:spacing w:val="-20"/>
        </w:rPr>
        <w:t>ot</w:t>
      </w:r>
      <w:r>
        <w:t>e</w:t>
      </w:r>
    </w:p>
    <w:p w14:paraId="2A49AE5D" w14:textId="047494C1" w:rsidR="00A12159" w:rsidRPr="002A2B60" w:rsidRDefault="00A12159" w:rsidP="00A12159">
      <w:pPr>
        <w:pStyle w:val="BlockQuotation"/>
        <w:rPr>
          <w:sz w:val="22"/>
        </w:rPr>
      </w:pPr>
      <w:r w:rsidRPr="00CA5864">
        <w:rPr>
          <w:sz w:val="22"/>
        </w:rPr>
        <w:t>See troubleshooting for more information abou</w:t>
      </w:r>
      <w:r w:rsidR="002A4916">
        <w:rPr>
          <w:sz w:val="22"/>
        </w:rPr>
        <w:t xml:space="preserve">t internet connection options. </w:t>
      </w:r>
      <w:r w:rsidRPr="00CA5864">
        <w:rPr>
          <w:sz w:val="22"/>
        </w:rPr>
        <w:t xml:space="preserve"> </w:t>
      </w:r>
      <w:r w:rsidR="002A4916">
        <w:rPr>
          <w:sz w:val="22"/>
        </w:rPr>
        <w:t>*Denotes it m</w:t>
      </w:r>
      <w:r w:rsidRPr="002A2B60">
        <w:rPr>
          <w:sz w:val="22"/>
        </w:rPr>
        <w:t>ust be run at command line Putty window.</w:t>
      </w:r>
      <w:r w:rsidR="00CA5864" w:rsidRPr="002A2B60">
        <w:rPr>
          <w:sz w:val="22"/>
        </w:rPr>
        <w:t xml:space="preserve"> See Screen Application.</w:t>
      </w:r>
    </w:p>
    <w:p w14:paraId="42D39A77" w14:textId="77777777" w:rsidR="005F6105" w:rsidRPr="002A2B60" w:rsidRDefault="00511514" w:rsidP="00BA3A2F">
      <w:pPr>
        <w:pStyle w:val="Heading1"/>
        <w:pageBreakBefore/>
      </w:pPr>
      <w:bookmarkStart w:id="14" w:name="_Toc497135475"/>
      <w:r w:rsidRPr="002A2B60">
        <w:lastRenderedPageBreak/>
        <w:t>FAQS</w:t>
      </w:r>
      <w:bookmarkEnd w:id="14"/>
    </w:p>
    <w:p w14:paraId="7BC4AC7F" w14:textId="1E02CEDC" w:rsidR="002A2B60" w:rsidRPr="002A2B60" w:rsidRDefault="00CA5864" w:rsidP="009905A2">
      <w:pPr>
        <w:pStyle w:val="Points"/>
        <w:numPr>
          <w:ilvl w:val="0"/>
          <w:numId w:val="0"/>
        </w:numPr>
      </w:pPr>
      <w:bookmarkStart w:id="15" w:name="_Toc497135476"/>
      <w:r w:rsidRPr="002A2B60">
        <w:t xml:space="preserve">Why when </w:t>
      </w:r>
      <w:r w:rsidR="002A4916">
        <w:t xml:space="preserve">I </w:t>
      </w:r>
      <w:r w:rsidRPr="002A2B60">
        <w:t>disconnec</w:t>
      </w:r>
      <w:r w:rsidR="002A4916">
        <w:t>t</w:t>
      </w:r>
      <w:r w:rsidRPr="002A2B60">
        <w:t xml:space="preserve"> the Raspberry Pi from my computer it stops monitoring?</w:t>
      </w:r>
      <w:bookmarkEnd w:id="15"/>
    </w:p>
    <w:p w14:paraId="5CC82D13" w14:textId="13C16A61" w:rsidR="00B61666" w:rsidRDefault="004E3D8D">
      <w:pPr>
        <w:pStyle w:val="BodyText"/>
      </w:pPr>
      <w:r w:rsidRPr="002A2B60">
        <w:t>When the SSH session is terminated</w:t>
      </w:r>
      <w:r w:rsidR="002A4916">
        <w:t>,</w:t>
      </w:r>
      <w:r w:rsidRPr="002A2B60">
        <w:t xml:space="preserve"> the result of this network disconnection </w:t>
      </w:r>
      <w:r w:rsidR="002A4916">
        <w:t>is that your SSH</w:t>
      </w:r>
      <w:r w:rsidRPr="002A2B60">
        <w:t xml:space="preserve"> shell session will also inadvertently kill any processes running. To run the </w:t>
      </w:r>
      <w:r w:rsidR="002A4916">
        <w:t>program on a virtual screen,</w:t>
      </w:r>
      <w:r w:rsidRPr="002A2B60">
        <w:t xml:space="preserve"> </w:t>
      </w:r>
      <w:r w:rsidR="00391414" w:rsidRPr="002A2B60">
        <w:t xml:space="preserve">follow the steps in the </w:t>
      </w:r>
      <w:r w:rsidR="002A4916" w:rsidRPr="002A2B60">
        <w:t>technical</w:t>
      </w:r>
      <w:r w:rsidR="00391414" w:rsidRPr="002A2B60">
        <w:t xml:space="preserve"> information.</w:t>
      </w:r>
    </w:p>
    <w:p w14:paraId="55234B27" w14:textId="77777777" w:rsidR="002A2B60" w:rsidRPr="002A2B60" w:rsidRDefault="002A2B60">
      <w:pPr>
        <w:pStyle w:val="BodyText"/>
        <w:rPr>
          <w:i/>
        </w:rPr>
      </w:pPr>
    </w:p>
    <w:p w14:paraId="6D1CF1CA" w14:textId="25D028F5" w:rsidR="002A2B60" w:rsidRPr="002A2B60" w:rsidRDefault="00E81E80" w:rsidP="009905A2">
      <w:pPr>
        <w:pStyle w:val="Points"/>
        <w:numPr>
          <w:ilvl w:val="0"/>
          <w:numId w:val="0"/>
        </w:numPr>
      </w:pPr>
      <w:bookmarkStart w:id="16" w:name="_Toc497135477"/>
      <w:r w:rsidRPr="002A2B60">
        <w:t>Why has the Raspberry Pi not connect</w:t>
      </w:r>
      <w:r w:rsidR="00CA5864" w:rsidRPr="002A2B60">
        <w:t>ed</w:t>
      </w:r>
      <w:r w:rsidRPr="002A2B60">
        <w:t xml:space="preserve"> yet?</w:t>
      </w:r>
      <w:bookmarkEnd w:id="16"/>
    </w:p>
    <w:p w14:paraId="39A2ABBF" w14:textId="48345E6F" w:rsidR="00045BCD" w:rsidRDefault="00731D5B" w:rsidP="00731D5B">
      <w:pPr>
        <w:pStyle w:val="BodyText"/>
      </w:pPr>
      <w:r w:rsidRPr="002A2B60">
        <w:t>Make sure the Raspberry Pi board is</w:t>
      </w:r>
      <w:r w:rsidR="002A4916">
        <w:t xml:space="preserve"> switched off, make sure your SD</w:t>
      </w:r>
      <w:r w:rsidRPr="002A2B60">
        <w:t xml:space="preserve"> card is in the Raspberry Pi securely. Plug in your </w:t>
      </w:r>
      <w:r w:rsidR="002A4916">
        <w:t>WI-PI</w:t>
      </w:r>
      <w:r w:rsidRPr="002A2B60">
        <w:t xml:space="preserve"> dongle to a USB port on the Raspberry Pi. Connect your ethernet cable to your computer and to the Raspberry Pi. P</w:t>
      </w:r>
      <w:r w:rsidR="002A4916">
        <w:t xml:space="preserve">lug the wall power adapter into the Raspberry Pi and the wall socket, and ensure </w:t>
      </w:r>
      <w:r w:rsidRPr="002A2B60">
        <w:t xml:space="preserve">the power </w:t>
      </w:r>
      <w:r w:rsidR="002A4916">
        <w:t>is turned on</w:t>
      </w:r>
      <w:r w:rsidRPr="002A2B60">
        <w:t xml:space="preserve">. Once the power is connected to the Raspberry Pi </w:t>
      </w:r>
      <w:r w:rsidR="002A4916">
        <w:t xml:space="preserve">it </w:t>
      </w:r>
      <w:r w:rsidRPr="002A2B60">
        <w:t>will be on.</w:t>
      </w:r>
      <w:r w:rsidR="002A4916">
        <w:t xml:space="preserve"> The Raspberry Pi is a small computer and you should ensure it is shut down using the </w:t>
      </w:r>
      <w:r w:rsidR="002A4916" w:rsidRPr="002A4916">
        <w:rPr>
          <w:i/>
        </w:rPr>
        <w:t>sudo shutdown -h now</w:t>
      </w:r>
      <w:r w:rsidR="002A4916">
        <w:t xml:space="preserve"> or </w:t>
      </w:r>
      <w:r w:rsidR="002A4916" w:rsidRPr="002A4916">
        <w:rPr>
          <w:i/>
        </w:rPr>
        <w:t>sudo halt</w:t>
      </w:r>
      <w:r w:rsidR="002A4916">
        <w:t xml:space="preserve"> command.</w:t>
      </w:r>
    </w:p>
    <w:p w14:paraId="16B424BC" w14:textId="77777777" w:rsidR="002A2B60" w:rsidRPr="002A2B60" w:rsidRDefault="002A2B60" w:rsidP="00731D5B">
      <w:pPr>
        <w:pStyle w:val="BodyText"/>
      </w:pPr>
    </w:p>
    <w:p w14:paraId="5337DBFC" w14:textId="65389667" w:rsidR="002A2B60" w:rsidRPr="002A2B60" w:rsidRDefault="002A4916" w:rsidP="009905A2">
      <w:pPr>
        <w:pStyle w:val="Points"/>
        <w:numPr>
          <w:ilvl w:val="0"/>
          <w:numId w:val="0"/>
        </w:numPr>
      </w:pPr>
      <w:bookmarkStart w:id="17" w:name="_Toc497135478"/>
      <w:r>
        <w:t>Why am I not seeing any green l</w:t>
      </w:r>
      <w:r w:rsidR="00E81E80" w:rsidRPr="002A2B60">
        <w:t>ights on the Raspberry Pi?</w:t>
      </w:r>
      <w:bookmarkEnd w:id="17"/>
    </w:p>
    <w:p w14:paraId="23512F9A" w14:textId="111D0891" w:rsidR="00CA5864" w:rsidRDefault="00731D5B">
      <w:pPr>
        <w:pStyle w:val="BodyText"/>
      </w:pPr>
      <w:r w:rsidRPr="002A2B60">
        <w:t>Repeat th</w:t>
      </w:r>
      <w:r w:rsidR="002A4916">
        <w:t>e steps for no connection above</w:t>
      </w:r>
      <w:r w:rsidRPr="002A2B60">
        <w:t>.</w:t>
      </w:r>
      <w:r w:rsidR="00867E88" w:rsidRPr="002A2B60">
        <w:t xml:space="preserve"> If green l</w:t>
      </w:r>
      <w:r w:rsidR="002A4916">
        <w:t>i</w:t>
      </w:r>
      <w:r w:rsidR="00867E88" w:rsidRPr="002A2B60">
        <w:t>ghts do not appear</w:t>
      </w:r>
      <w:r w:rsidR="00B61666" w:rsidRPr="002A2B60">
        <w:t xml:space="preserve"> after a couple of </w:t>
      </w:r>
      <w:r w:rsidR="009905A2" w:rsidRPr="002A2B60">
        <w:t>minutes,</w:t>
      </w:r>
      <w:r w:rsidR="00B61666" w:rsidRPr="002A2B60">
        <w:t xml:space="preserve"> contact the</w:t>
      </w:r>
      <w:r w:rsidR="002A4916">
        <w:t xml:space="preserve"> customer service phoneline </w:t>
      </w:r>
      <w:r w:rsidR="00867E88" w:rsidRPr="002A2B60">
        <w:t xml:space="preserve">on (+61) </w:t>
      </w:r>
      <w:r w:rsidR="00B61666" w:rsidRPr="002A2B60">
        <w:t>1800</w:t>
      </w:r>
      <w:r w:rsidR="002A4916">
        <w:t xml:space="preserve"> </w:t>
      </w:r>
      <w:r w:rsidR="00B61666" w:rsidRPr="002A2B60">
        <w:t>989</w:t>
      </w:r>
      <w:r w:rsidR="002A4916">
        <w:t xml:space="preserve"> </w:t>
      </w:r>
      <w:r w:rsidR="00B61666" w:rsidRPr="002A2B60">
        <w:t>765</w:t>
      </w:r>
      <w:r w:rsidR="002A4916">
        <w:t xml:space="preserve"> or via email at MostafaRahimi</w:t>
      </w:r>
      <w:r w:rsidR="002A4916" w:rsidRPr="002A4916">
        <w:t>Azghadi</w:t>
      </w:r>
      <w:r w:rsidR="002A4916">
        <w:t>@jcu.com.</w:t>
      </w:r>
    </w:p>
    <w:p w14:paraId="37612D44" w14:textId="77777777" w:rsidR="002A2B60" w:rsidRPr="002A2B60" w:rsidRDefault="002A2B60">
      <w:pPr>
        <w:pStyle w:val="BodyText"/>
      </w:pPr>
    </w:p>
    <w:p w14:paraId="502071FF" w14:textId="44FFE580" w:rsidR="002A2B60" w:rsidRPr="002A2B60" w:rsidRDefault="00CA5864" w:rsidP="009905A2">
      <w:pPr>
        <w:pStyle w:val="Points"/>
        <w:numPr>
          <w:ilvl w:val="0"/>
          <w:numId w:val="0"/>
        </w:numPr>
      </w:pPr>
      <w:bookmarkStart w:id="18" w:name="_Toc497135479"/>
      <w:r w:rsidRPr="002A2B60">
        <w:t>Why is my current very high?</w:t>
      </w:r>
      <w:bookmarkEnd w:id="18"/>
    </w:p>
    <w:p w14:paraId="1BF1D9BA" w14:textId="26126AAA" w:rsidR="00336206" w:rsidRDefault="00731D5B">
      <w:pPr>
        <w:pStyle w:val="BodyText"/>
      </w:pPr>
      <w:r w:rsidRPr="002A2B60">
        <w:t>Turn off all active appliances in the household. If the current appearing on the display does not drop, immediately call a licensed electrician.</w:t>
      </w:r>
    </w:p>
    <w:p w14:paraId="2B92B0E2" w14:textId="77777777" w:rsidR="002A2B60" w:rsidRPr="002A2B60" w:rsidRDefault="002A2B60">
      <w:pPr>
        <w:pStyle w:val="BodyText"/>
      </w:pPr>
    </w:p>
    <w:p w14:paraId="3FBD62CA" w14:textId="29814072" w:rsidR="002A2B60" w:rsidRPr="002A2B60" w:rsidRDefault="00347133" w:rsidP="009905A2">
      <w:pPr>
        <w:pStyle w:val="Points"/>
        <w:numPr>
          <w:ilvl w:val="0"/>
          <w:numId w:val="0"/>
        </w:numPr>
      </w:pPr>
      <w:bookmarkStart w:id="19" w:name="_Toc497135480"/>
      <w:r w:rsidRPr="002A2B60">
        <w:t>Why is the Raspberry Pi not receiving any data?</w:t>
      </w:r>
      <w:bookmarkEnd w:id="19"/>
    </w:p>
    <w:p w14:paraId="1BC24C2A" w14:textId="2FFCD7FA" w:rsidR="00045BCD" w:rsidRPr="002A2B60" w:rsidRDefault="00045BCD" w:rsidP="00045BCD">
      <w:pPr>
        <w:pStyle w:val="BodyText"/>
      </w:pPr>
      <w:r w:rsidRPr="002A2B60">
        <w:t>B</w:t>
      </w:r>
      <w:r w:rsidR="002A4916">
        <w:t>efore continuing make sure the ethernet cable is connected</w:t>
      </w:r>
      <w:r w:rsidRPr="002A2B60">
        <w:t xml:space="preserve"> and you can ping out from the Pi: </w:t>
      </w:r>
      <w:r w:rsidR="002A4916">
        <w:t xml:space="preserve">using the command </w:t>
      </w:r>
      <w:r w:rsidRPr="002A4916">
        <w:rPr>
          <w:i/>
        </w:rPr>
        <w:t>ping 8.8.8.8</w:t>
      </w:r>
      <w:r w:rsidR="002A4916">
        <w:rPr>
          <w:i/>
        </w:rPr>
        <w:t>.</w:t>
      </w:r>
    </w:p>
    <w:p w14:paraId="07F096D7" w14:textId="343133B7" w:rsidR="00045BCD" w:rsidRPr="002A2B60" w:rsidRDefault="00045BCD" w:rsidP="00045BCD">
      <w:pPr>
        <w:pStyle w:val="BodyText"/>
      </w:pPr>
      <w:r w:rsidRPr="002A2B60">
        <w:t xml:space="preserve">From the command line run </w:t>
      </w:r>
      <w:r w:rsidRPr="002A2B60">
        <w:rPr>
          <w:i/>
        </w:rPr>
        <w:t xml:space="preserve">sudo nano /etc/network/interfaces </w:t>
      </w:r>
      <w:r w:rsidRPr="002A2B60">
        <w:t xml:space="preserve">to check that your network name appears on the screen.  Ensure that the network name and password are correct if the network name does not appear or is incorrectly entered contact the customer service phoneline on (+61) </w:t>
      </w:r>
      <w:r w:rsidR="00BC1D36" w:rsidRPr="002A2B60">
        <w:t>478 14349</w:t>
      </w:r>
    </w:p>
    <w:p w14:paraId="6F5FB068" w14:textId="77777777" w:rsidR="00045BCD" w:rsidRPr="002A2B60" w:rsidRDefault="00045BCD">
      <w:pPr>
        <w:pStyle w:val="BodyText"/>
      </w:pPr>
    </w:p>
    <w:p w14:paraId="1AA8D9D8" w14:textId="77777777" w:rsidR="00E64DEE" w:rsidRPr="002A2B60" w:rsidRDefault="00511514" w:rsidP="00E81E80">
      <w:pPr>
        <w:pStyle w:val="Heading1"/>
        <w:pageBreakBefore/>
      </w:pPr>
      <w:bookmarkStart w:id="20" w:name="_Toc497135481"/>
      <w:r w:rsidRPr="002A2B60">
        <w:lastRenderedPageBreak/>
        <w:t>TECHNICAL INFORMATION</w:t>
      </w:r>
      <w:bookmarkEnd w:id="20"/>
    </w:p>
    <w:p w14:paraId="585D3A93" w14:textId="3C41D99C" w:rsidR="00391414" w:rsidRPr="009905A2" w:rsidRDefault="00391414" w:rsidP="009905A2">
      <w:pPr>
        <w:pStyle w:val="Points"/>
        <w:numPr>
          <w:ilvl w:val="0"/>
          <w:numId w:val="0"/>
        </w:numPr>
      </w:pPr>
      <w:bookmarkStart w:id="21" w:name="_Toc497135482"/>
      <w:r w:rsidRPr="009905A2">
        <w:t>Setting Up the Putty Application</w:t>
      </w:r>
      <w:bookmarkEnd w:id="21"/>
    </w:p>
    <w:p w14:paraId="11D59577" w14:textId="77777777" w:rsidR="00391414" w:rsidRPr="002A2B60" w:rsidRDefault="00391414" w:rsidP="00391414">
      <w:pPr>
        <w:pStyle w:val="BodyText"/>
        <w:numPr>
          <w:ilvl w:val="0"/>
          <w:numId w:val="27"/>
        </w:numPr>
      </w:pPr>
      <w:r w:rsidRPr="002A2B60">
        <w:t>Save the download to your C:\WINDOWS folder.</w:t>
      </w:r>
    </w:p>
    <w:p w14:paraId="1FF05FAF" w14:textId="5843FDFA" w:rsidR="00391414" w:rsidRPr="002A2B60" w:rsidRDefault="00391414" w:rsidP="00391414">
      <w:pPr>
        <w:pStyle w:val="BodyText"/>
        <w:numPr>
          <w:ilvl w:val="0"/>
          <w:numId w:val="27"/>
        </w:numPr>
      </w:pPr>
      <w:r w:rsidRPr="002A2B60">
        <w:t xml:space="preserve">Double-click on the putty.exe program or the desktop shortcut to launch the application. </w:t>
      </w:r>
    </w:p>
    <w:p w14:paraId="63937E6F" w14:textId="77777777" w:rsidR="00391414" w:rsidRPr="002A2B60" w:rsidRDefault="00391414" w:rsidP="00391414">
      <w:pPr>
        <w:pStyle w:val="BodyText"/>
        <w:numPr>
          <w:ilvl w:val="0"/>
          <w:numId w:val="27"/>
        </w:numPr>
      </w:pPr>
      <w:r w:rsidRPr="002A2B60">
        <w:t>Enter your connection settings: ...</w:t>
      </w:r>
    </w:p>
    <w:p w14:paraId="4546173A" w14:textId="35E6F727" w:rsidR="00391414" w:rsidRPr="002A2B60" w:rsidRDefault="00391414" w:rsidP="00391414">
      <w:pPr>
        <w:pStyle w:val="BodyText"/>
        <w:numPr>
          <w:ilvl w:val="0"/>
          <w:numId w:val="27"/>
        </w:numPr>
      </w:pPr>
      <w:r w:rsidRPr="002A2B60">
        <w:t>Click Open to start the SSH session.</w:t>
      </w:r>
    </w:p>
    <w:p w14:paraId="78A47565" w14:textId="33CD3FBC" w:rsidR="00900367" w:rsidRPr="002A2B60" w:rsidRDefault="00900367" w:rsidP="00B91D99">
      <w:pPr>
        <w:pStyle w:val="BodyText"/>
        <w:ind w:left="360"/>
      </w:pPr>
      <w:r w:rsidRPr="002A2B60">
        <w:rPr>
          <w:noProof/>
        </w:rPr>
        <w:drawing>
          <wp:inline distT="0" distB="0" distL="0" distR="0" wp14:anchorId="53BC4F32" wp14:editId="29AC96B8">
            <wp:extent cx="3943350" cy="3835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5778" cy="3867207"/>
                    </a:xfrm>
                    <a:prstGeom prst="rect">
                      <a:avLst/>
                    </a:prstGeom>
                  </pic:spPr>
                </pic:pic>
              </a:graphicData>
            </a:graphic>
          </wp:inline>
        </w:drawing>
      </w:r>
    </w:p>
    <w:p w14:paraId="0FDE7E3F" w14:textId="77777777" w:rsidR="00900367" w:rsidRPr="002A2B60" w:rsidRDefault="00900367" w:rsidP="009905A2">
      <w:pPr>
        <w:pStyle w:val="Points"/>
        <w:pageBreakBefore/>
        <w:numPr>
          <w:ilvl w:val="0"/>
          <w:numId w:val="0"/>
        </w:numPr>
      </w:pPr>
      <w:bookmarkStart w:id="22" w:name="_Toc497135483"/>
      <w:r w:rsidRPr="002A2B60">
        <w:lastRenderedPageBreak/>
        <w:t>Setting up the Raspberry Pi with a Static IP</w:t>
      </w:r>
      <w:bookmarkEnd w:id="22"/>
    </w:p>
    <w:p w14:paraId="504FEF51" w14:textId="77777777" w:rsidR="00391414" w:rsidRPr="002A2B60" w:rsidRDefault="00391414" w:rsidP="00E64DEE">
      <w:pPr>
        <w:pStyle w:val="BodyText"/>
      </w:pPr>
      <w:r w:rsidRPr="002A2B60">
        <w:t xml:space="preserve">Your Pi is preconfigured with the following settings: </w:t>
      </w:r>
    </w:p>
    <w:p w14:paraId="15F791EB" w14:textId="31079DEE" w:rsidR="00391414" w:rsidRPr="002A2B60" w:rsidRDefault="00391414" w:rsidP="00B91D99">
      <w:pPr>
        <w:pStyle w:val="BodyText"/>
        <w:jc w:val="left"/>
      </w:pPr>
      <w:r w:rsidRPr="002A2B60">
        <w:t xml:space="preserve">Setting </w:t>
      </w:r>
      <w:r w:rsidRPr="002A2B60">
        <w:tab/>
      </w:r>
      <w:r w:rsidRPr="002A2B60">
        <w:tab/>
      </w:r>
      <w:r w:rsidRPr="002A2B60">
        <w:tab/>
        <w:t>Value</w:t>
      </w:r>
    </w:p>
    <w:p w14:paraId="4F9E5F24" w14:textId="77777777" w:rsidR="00391414" w:rsidRPr="002A2B60" w:rsidRDefault="00391414" w:rsidP="00B91D99">
      <w:pPr>
        <w:pStyle w:val="BodyText"/>
        <w:jc w:val="left"/>
      </w:pPr>
      <w:r w:rsidRPr="002A2B60">
        <w:t xml:space="preserve">IP Address </w:t>
      </w:r>
      <w:r w:rsidRPr="002A2B60">
        <w:tab/>
      </w:r>
      <w:r w:rsidRPr="002A2B60">
        <w:tab/>
        <w:t>192.168.0.10</w:t>
      </w:r>
    </w:p>
    <w:p w14:paraId="14109781" w14:textId="6D34172C" w:rsidR="00391414" w:rsidRPr="002A2B60" w:rsidRDefault="00391414" w:rsidP="00B91D99">
      <w:pPr>
        <w:pStyle w:val="BodyText"/>
        <w:jc w:val="left"/>
      </w:pPr>
      <w:r w:rsidRPr="002A2B60">
        <w:t>Username</w:t>
      </w:r>
      <w:r w:rsidRPr="002A2B60">
        <w:tab/>
      </w:r>
      <w:r w:rsidRPr="002A2B60">
        <w:tab/>
        <w:t xml:space="preserve"> pi</w:t>
      </w:r>
    </w:p>
    <w:p w14:paraId="15888D12" w14:textId="6233C73E" w:rsidR="00310539" w:rsidRPr="002A2B60" w:rsidRDefault="00391414" w:rsidP="00B91D99">
      <w:pPr>
        <w:pStyle w:val="BodyText"/>
        <w:jc w:val="left"/>
      </w:pPr>
      <w:r w:rsidRPr="002A2B60">
        <w:t>Password</w:t>
      </w:r>
      <w:r w:rsidRPr="002A2B60">
        <w:tab/>
      </w:r>
      <w:r w:rsidRPr="002A2B60">
        <w:tab/>
        <w:t xml:space="preserve"> pi</w:t>
      </w:r>
    </w:p>
    <w:p w14:paraId="776F81F1" w14:textId="0689DDD8" w:rsidR="00391414" w:rsidRPr="002A2B60" w:rsidRDefault="00900367" w:rsidP="00391414">
      <w:pPr>
        <w:pStyle w:val="BodyText"/>
      </w:pPr>
      <w:r w:rsidRPr="002A2B60">
        <w:t>You will n</w:t>
      </w:r>
      <w:r w:rsidR="006A7770">
        <w:t>eed to configure your laptop’s e</w:t>
      </w:r>
      <w:r w:rsidRPr="002A2B60">
        <w:t>thernet adaptor to have the static IP address 192.168.0.1 with subnet mask 255.255.255.0. For Windows users, go to the start menu and search for Network and Sharing Center, and then click on change adapter settings on the left. Right click on your Ethernet or local area connection and click properties, then scroll down to TCP/IPv4 and click properties. Fill out the IP and subnet as shown.</w:t>
      </w:r>
    </w:p>
    <w:p w14:paraId="606049AC" w14:textId="350F58CB" w:rsidR="004B23B2" w:rsidRPr="002A2B60" w:rsidRDefault="00900367" w:rsidP="00E64DEE">
      <w:pPr>
        <w:pStyle w:val="BodyText"/>
      </w:pPr>
      <w:r w:rsidRPr="002A2B60">
        <w:rPr>
          <w:noProof/>
        </w:rPr>
        <w:drawing>
          <wp:inline distT="0" distB="0" distL="0" distR="0" wp14:anchorId="281AD914" wp14:editId="79AC9946">
            <wp:extent cx="44577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632" t="1057" r="911" b="939"/>
                    <a:stretch/>
                  </pic:blipFill>
                  <pic:spPr bwMode="auto">
                    <a:xfrm>
                      <a:off x="0" y="0"/>
                      <a:ext cx="4457700" cy="2647950"/>
                    </a:xfrm>
                    <a:prstGeom prst="rect">
                      <a:avLst/>
                    </a:prstGeom>
                    <a:ln>
                      <a:noFill/>
                    </a:ln>
                    <a:extLst>
                      <a:ext uri="{53640926-AAD7-44D8-BBD7-CCE9431645EC}">
                        <a14:shadowObscured xmlns:a14="http://schemas.microsoft.com/office/drawing/2010/main"/>
                      </a:ext>
                    </a:extLst>
                  </pic:spPr>
                </pic:pic>
              </a:graphicData>
            </a:graphic>
          </wp:inline>
        </w:drawing>
      </w:r>
    </w:p>
    <w:p w14:paraId="0FA42915" w14:textId="27C8D017" w:rsidR="004A2783" w:rsidRDefault="004A2783" w:rsidP="004A2783"/>
    <w:p w14:paraId="5DE3C471" w14:textId="77777777" w:rsidR="004A2783" w:rsidRPr="004A2783" w:rsidRDefault="004A2783" w:rsidP="004A2783"/>
    <w:p w14:paraId="660385A0" w14:textId="36C0AC44" w:rsidR="004A2783" w:rsidRPr="004A2783" w:rsidRDefault="004A2783" w:rsidP="009905A2">
      <w:pPr>
        <w:pStyle w:val="Points"/>
        <w:numPr>
          <w:ilvl w:val="0"/>
          <w:numId w:val="0"/>
        </w:numPr>
      </w:pPr>
      <w:bookmarkStart w:id="23" w:name="_Toc497135484"/>
      <w:r>
        <w:t>Changing Raspberry Pi Setting</w:t>
      </w:r>
      <w:r w:rsidR="00B368B5">
        <w:t xml:space="preserve"> for more power</w:t>
      </w:r>
      <w:bookmarkEnd w:id="23"/>
    </w:p>
    <w:p w14:paraId="4359741C" w14:textId="366169B7" w:rsidR="004A2783" w:rsidRDefault="004A2783" w:rsidP="004A2783">
      <w:pPr>
        <w:pStyle w:val="BodyText"/>
      </w:pPr>
      <w:r>
        <w:t>To get more power from you</w:t>
      </w:r>
      <w:r w:rsidR="00B368B5">
        <w:t>r Pi</w:t>
      </w:r>
      <w:r>
        <w:t xml:space="preserve"> try:</w:t>
      </w:r>
    </w:p>
    <w:p w14:paraId="7D010641" w14:textId="7D84DF44" w:rsidR="004A2783" w:rsidRPr="004A2783" w:rsidRDefault="004A2783" w:rsidP="004A2783">
      <w:pPr>
        <w:pStyle w:val="BodyText"/>
        <w:rPr>
          <w:i/>
        </w:rPr>
      </w:pPr>
      <w:r>
        <w:rPr>
          <w:i/>
        </w:rPr>
        <w:t xml:space="preserve">sudo nano </w:t>
      </w:r>
      <w:r w:rsidRPr="004A2783">
        <w:rPr>
          <w:i/>
        </w:rPr>
        <w:t xml:space="preserve">/boot/config.txt </w:t>
      </w:r>
    </w:p>
    <w:p w14:paraId="359FBCCA" w14:textId="6521EA2B" w:rsidR="004A2783" w:rsidRDefault="009905A2" w:rsidP="004A2783">
      <w:pPr>
        <w:pStyle w:val="BodyText"/>
      </w:pPr>
      <w:r>
        <w:t xml:space="preserve">and enter </w:t>
      </w:r>
      <w:r w:rsidR="004A2783">
        <w:t>at the bottom.</w:t>
      </w:r>
    </w:p>
    <w:p w14:paraId="2CDDD7E3" w14:textId="77777777" w:rsidR="004A2783" w:rsidRPr="00B368B5" w:rsidRDefault="004A2783" w:rsidP="004A2783">
      <w:pPr>
        <w:pStyle w:val="BodyText"/>
      </w:pPr>
      <w:r w:rsidRPr="00B368B5">
        <w:t xml:space="preserve">safe_mode_gpip =4 </w:t>
      </w:r>
    </w:p>
    <w:p w14:paraId="301087B2" w14:textId="4C1A6D3F" w:rsidR="004A2783" w:rsidRPr="00B368B5" w:rsidRDefault="004A2783" w:rsidP="004A2783">
      <w:pPr>
        <w:pStyle w:val="BodyText"/>
      </w:pPr>
      <w:r w:rsidRPr="00B368B5">
        <w:t>max_usb_current=1</w:t>
      </w:r>
    </w:p>
    <w:p w14:paraId="48364C18" w14:textId="2F74D4B2" w:rsidR="004A2783" w:rsidRPr="002A2B60" w:rsidRDefault="004A2783" w:rsidP="004A2783">
      <w:pPr>
        <w:pStyle w:val="BodyText"/>
      </w:pPr>
      <w:r>
        <w:tab/>
      </w:r>
    </w:p>
    <w:p w14:paraId="4F84A58C" w14:textId="4DA0A2E6" w:rsidR="00900367" w:rsidRPr="002A2B60" w:rsidRDefault="00900367" w:rsidP="009905A2">
      <w:pPr>
        <w:pStyle w:val="Points"/>
        <w:numPr>
          <w:ilvl w:val="0"/>
          <w:numId w:val="0"/>
        </w:numPr>
      </w:pPr>
      <w:bookmarkStart w:id="24" w:name="_Toc497135485"/>
      <w:r w:rsidRPr="002A2B60">
        <w:lastRenderedPageBreak/>
        <w:t>Setting up an Internet Connection</w:t>
      </w:r>
      <w:bookmarkEnd w:id="24"/>
    </w:p>
    <w:p w14:paraId="34CC0401" w14:textId="2BDEE1AE" w:rsidR="00900367" w:rsidRPr="002A2B60" w:rsidRDefault="00900367" w:rsidP="00900367">
      <w:pPr>
        <w:pStyle w:val="BodyText"/>
        <w:numPr>
          <w:ilvl w:val="0"/>
          <w:numId w:val="28"/>
        </w:numPr>
      </w:pPr>
      <w:r w:rsidRPr="002A2B60">
        <w:t xml:space="preserve">Boot your Raspberry Pi without the Wi-Pi™ module connected. Connect to your Pi via an SSH/Telnet client </w:t>
      </w:r>
      <w:r w:rsidR="006A7770">
        <w:t>such as Putty.</w:t>
      </w:r>
    </w:p>
    <w:p w14:paraId="3D9D2DA8" w14:textId="4CD20397" w:rsidR="00900367" w:rsidRPr="002A2B60" w:rsidRDefault="006A7770" w:rsidP="00900367">
      <w:pPr>
        <w:pStyle w:val="BodyText"/>
        <w:numPr>
          <w:ilvl w:val="0"/>
          <w:numId w:val="28"/>
        </w:numPr>
        <w:rPr>
          <w:i/>
        </w:rPr>
      </w:pPr>
      <w:r>
        <w:t xml:space="preserve"> T</w:t>
      </w:r>
      <w:r w:rsidR="00900367" w:rsidRPr="002A2B60">
        <w:t xml:space="preserve">ype the following command: </w:t>
      </w:r>
      <w:r w:rsidR="00A576F3" w:rsidRPr="002A2B60">
        <w:t xml:space="preserve">  </w:t>
      </w:r>
      <w:r w:rsidR="00900367" w:rsidRPr="002A2B60">
        <w:rPr>
          <w:i/>
        </w:rPr>
        <w:t xml:space="preserve"> sudo nano /etc/network/interfaces</w:t>
      </w:r>
    </w:p>
    <w:p w14:paraId="3F3421C4" w14:textId="0056FF68" w:rsidR="00726F96" w:rsidRDefault="00A576F3" w:rsidP="004A2783">
      <w:pPr>
        <w:pStyle w:val="BodyText"/>
        <w:numPr>
          <w:ilvl w:val="0"/>
          <w:numId w:val="28"/>
        </w:numPr>
      </w:pPr>
      <w:r w:rsidRPr="002A2B60">
        <w:t xml:space="preserve">This opens the default Linux text editor, </w:t>
      </w:r>
      <w:r w:rsidR="006A7770" w:rsidRPr="002A2B60">
        <w:t>ensure</w:t>
      </w:r>
      <w:r w:rsidR="006A7770">
        <w:t xml:space="preserve"> that you have an existing e</w:t>
      </w:r>
      <w:r w:rsidRPr="002A2B60">
        <w:t>thernet configuration that looks as shown.</w:t>
      </w:r>
    </w:p>
    <w:p w14:paraId="05AE46F5" w14:textId="1718AE3E" w:rsidR="00A576F3" w:rsidRPr="002A2B60" w:rsidRDefault="006A7770" w:rsidP="00A576F3">
      <w:pPr>
        <w:pStyle w:val="BodyText"/>
      </w:pPr>
      <w:r w:rsidRPr="002A2B60">
        <w:rPr>
          <w:noProof/>
        </w:rPr>
        <w:drawing>
          <wp:anchor distT="0" distB="0" distL="114300" distR="114300" simplePos="0" relativeHeight="251765760" behindDoc="0" locked="0" layoutInCell="1" allowOverlap="1" wp14:anchorId="49EE23B8" wp14:editId="05B691E8">
            <wp:simplePos x="0" y="0"/>
            <wp:positionH relativeFrom="column">
              <wp:posOffset>171904</wp:posOffset>
            </wp:positionH>
            <wp:positionV relativeFrom="paragraph">
              <wp:posOffset>38463</wp:posOffset>
            </wp:positionV>
            <wp:extent cx="4708071" cy="193277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12303" cy="1934507"/>
                    </a:xfrm>
                    <a:prstGeom prst="rect">
                      <a:avLst/>
                    </a:prstGeom>
                  </pic:spPr>
                </pic:pic>
              </a:graphicData>
            </a:graphic>
            <wp14:sizeRelH relativeFrom="margin">
              <wp14:pctWidth>0</wp14:pctWidth>
            </wp14:sizeRelH>
            <wp14:sizeRelV relativeFrom="margin">
              <wp14:pctHeight>0</wp14:pctHeight>
            </wp14:sizeRelV>
          </wp:anchor>
        </w:drawing>
      </w:r>
    </w:p>
    <w:p w14:paraId="58F1514D" w14:textId="52C10BEC" w:rsidR="00A576F3" w:rsidRPr="002A2B60" w:rsidRDefault="00A576F3" w:rsidP="00A576F3">
      <w:pPr>
        <w:pStyle w:val="BodyText"/>
      </w:pPr>
    </w:p>
    <w:p w14:paraId="6B819E31" w14:textId="664A4A10" w:rsidR="00A576F3" w:rsidRPr="002A2B60" w:rsidRDefault="00A576F3" w:rsidP="00A576F3">
      <w:pPr>
        <w:pStyle w:val="BodyText"/>
      </w:pPr>
    </w:p>
    <w:p w14:paraId="176DFAE4" w14:textId="0748780F" w:rsidR="00A576F3" w:rsidRPr="002A2B60" w:rsidRDefault="00A576F3" w:rsidP="00A576F3">
      <w:pPr>
        <w:pStyle w:val="BodyText"/>
      </w:pPr>
    </w:p>
    <w:p w14:paraId="395AEBDC" w14:textId="57D246EF" w:rsidR="00A576F3" w:rsidRDefault="00A576F3" w:rsidP="00A576F3">
      <w:pPr>
        <w:pStyle w:val="BodyText"/>
      </w:pPr>
    </w:p>
    <w:p w14:paraId="38F81C69" w14:textId="2166BCF7" w:rsidR="006A7770" w:rsidRDefault="006A7770" w:rsidP="00A576F3">
      <w:pPr>
        <w:pStyle w:val="BodyText"/>
      </w:pPr>
    </w:p>
    <w:p w14:paraId="7F03EC59" w14:textId="6B6C5D98" w:rsidR="006A7770" w:rsidRPr="002A2B60" w:rsidRDefault="006A7770" w:rsidP="00A576F3">
      <w:pPr>
        <w:pStyle w:val="BodyText"/>
      </w:pPr>
    </w:p>
    <w:p w14:paraId="4C0D72E3" w14:textId="1761F105" w:rsidR="00A576F3" w:rsidRPr="002A2B60" w:rsidRDefault="004A2783" w:rsidP="00A576F3">
      <w:pPr>
        <w:pStyle w:val="BodyText"/>
        <w:numPr>
          <w:ilvl w:val="0"/>
          <w:numId w:val="28"/>
        </w:numPr>
      </w:pPr>
      <w:r>
        <w:rPr>
          <w:noProof/>
        </w:rPr>
        <mc:AlternateContent>
          <mc:Choice Requires="wpg">
            <w:drawing>
              <wp:anchor distT="0" distB="0" distL="114300" distR="114300" simplePos="0" relativeHeight="251770880" behindDoc="0" locked="0" layoutInCell="1" allowOverlap="1" wp14:anchorId="00D6BA19" wp14:editId="4677876C">
                <wp:simplePos x="0" y="0"/>
                <wp:positionH relativeFrom="column">
                  <wp:posOffset>204561</wp:posOffset>
                </wp:positionH>
                <wp:positionV relativeFrom="paragraph">
                  <wp:posOffset>318770</wp:posOffset>
                </wp:positionV>
                <wp:extent cx="4745355" cy="2068195"/>
                <wp:effectExtent l="0" t="0" r="0" b="8255"/>
                <wp:wrapNone/>
                <wp:docPr id="19" name="Group 19"/>
                <wp:cNvGraphicFramePr/>
                <a:graphic xmlns:a="http://schemas.openxmlformats.org/drawingml/2006/main">
                  <a:graphicData uri="http://schemas.microsoft.com/office/word/2010/wordprocessingGroup">
                    <wpg:wgp>
                      <wpg:cNvGrpSpPr/>
                      <wpg:grpSpPr>
                        <a:xfrm>
                          <a:off x="0" y="0"/>
                          <a:ext cx="4745355" cy="2068195"/>
                          <a:chOff x="0" y="0"/>
                          <a:chExt cx="4745355" cy="2068195"/>
                        </a:xfrm>
                      </wpg:grpSpPr>
                      <pic:pic xmlns:pic="http://schemas.openxmlformats.org/drawingml/2006/picture">
                        <pic:nvPicPr>
                          <pic:cNvPr id="21" name="Picture 2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745355" cy="2068195"/>
                          </a:xfrm>
                          <a:prstGeom prst="rect">
                            <a:avLst/>
                          </a:prstGeom>
                        </pic:spPr>
                      </pic:pic>
                      <pic:pic xmlns:pic="http://schemas.openxmlformats.org/drawingml/2006/picture">
                        <pic:nvPicPr>
                          <pic:cNvPr id="16" name="Picture 16"/>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481943" y="168729"/>
                            <a:ext cx="2193290" cy="1899285"/>
                          </a:xfrm>
                          <a:prstGeom prst="rect">
                            <a:avLst/>
                          </a:prstGeom>
                          <a:noFill/>
                          <a:ln>
                            <a:noFill/>
                          </a:ln>
                        </pic:spPr>
                      </pic:pic>
                    </wpg:wgp>
                  </a:graphicData>
                </a:graphic>
              </wp:anchor>
            </w:drawing>
          </mc:Choice>
          <mc:Fallback>
            <w:pict>
              <v:group w14:anchorId="010234FF" id="Group 19" o:spid="_x0000_s1026" style="position:absolute;margin-left:16.1pt;margin-top:25.1pt;width:373.65pt;height:162.85pt;z-index:251770880" coordsize="47453,20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">
                <v:shape id="Picture 21" o:spid="_x0000_s1027" type="#_x0000_t75" style="position:absolute;width:47453;height:20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">
                  <v:imagedata r:id="rId45" o:title=""/>
                </v:shape>
                <v:shape id="Picture 16" o:spid="_x0000_s1028" type="#_x0000_t75" style="position:absolute;left:24819;top:1687;width:21933;height:18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">
                  <v:imagedata r:id="rId46" o:title=""/>
                </v:shape>
              </v:group>
            </w:pict>
          </mc:Fallback>
        </mc:AlternateContent>
      </w:r>
      <w:r w:rsidR="00A576F3" w:rsidRPr="002A2B60">
        <w:t xml:space="preserve">Edit the </w:t>
      </w:r>
      <w:r w:rsidR="009905A2" w:rsidRPr="002A2B60">
        <w:t>WIFI</w:t>
      </w:r>
      <w:r w:rsidR="00A576F3" w:rsidRPr="002A2B60">
        <w:t xml:space="preserve"> configuration file </w:t>
      </w:r>
      <w:r w:rsidR="006A7770">
        <w:t>to match below</w:t>
      </w:r>
      <w:r w:rsidR="00A576F3" w:rsidRPr="002A2B60">
        <w:t>.</w:t>
      </w:r>
      <w:r w:rsidRPr="004A2783">
        <w:rPr>
          <w:i/>
          <w:noProof/>
        </w:rPr>
        <w:t xml:space="preserve"> </w:t>
      </w:r>
    </w:p>
    <w:p w14:paraId="71BC33D9" w14:textId="6439A864" w:rsidR="008436D1" w:rsidRPr="002A2B60" w:rsidRDefault="008436D1" w:rsidP="008436D1">
      <w:pPr>
        <w:pStyle w:val="BodyText"/>
      </w:pPr>
    </w:p>
    <w:p w14:paraId="4B79E6AA" w14:textId="7A5755B6" w:rsidR="008436D1" w:rsidRPr="002A2B60" w:rsidRDefault="008436D1" w:rsidP="008436D1">
      <w:pPr>
        <w:pStyle w:val="BodyText"/>
      </w:pPr>
    </w:p>
    <w:p w14:paraId="7B58B589" w14:textId="691B5531" w:rsidR="008436D1" w:rsidRPr="002A2B60" w:rsidRDefault="008436D1" w:rsidP="008436D1">
      <w:pPr>
        <w:pStyle w:val="BodyText"/>
      </w:pPr>
    </w:p>
    <w:p w14:paraId="58A038A1" w14:textId="16379C9E" w:rsidR="008436D1" w:rsidRPr="002A2B60" w:rsidRDefault="008436D1" w:rsidP="008436D1">
      <w:pPr>
        <w:pStyle w:val="BodyText"/>
      </w:pPr>
    </w:p>
    <w:p w14:paraId="094350CD" w14:textId="72ABC00F" w:rsidR="008436D1" w:rsidRDefault="008436D1" w:rsidP="008436D1">
      <w:pPr>
        <w:pStyle w:val="BodyText"/>
      </w:pPr>
    </w:p>
    <w:p w14:paraId="41F3E354" w14:textId="3DB25A99" w:rsidR="006A7770" w:rsidRDefault="006A7770" w:rsidP="008436D1">
      <w:pPr>
        <w:pStyle w:val="BodyText"/>
      </w:pPr>
    </w:p>
    <w:p w14:paraId="7E4A833C" w14:textId="77777777" w:rsidR="004A2783" w:rsidRPr="002A2B60" w:rsidRDefault="004A2783" w:rsidP="008436D1">
      <w:pPr>
        <w:pStyle w:val="BodyText"/>
      </w:pPr>
    </w:p>
    <w:p w14:paraId="421E5EFE" w14:textId="1F51E25F" w:rsidR="00A576F3" w:rsidRPr="002A2B60" w:rsidRDefault="008436D1" w:rsidP="008436D1">
      <w:pPr>
        <w:pStyle w:val="BodyText"/>
        <w:numPr>
          <w:ilvl w:val="0"/>
          <w:numId w:val="28"/>
        </w:numPr>
      </w:pPr>
      <w:r w:rsidRPr="002A2B60">
        <w:t>When you have finished press [ctrl]x. This will ask if you want to save the modified files.</w:t>
      </w:r>
    </w:p>
    <w:p w14:paraId="23661CCC" w14:textId="37F8D6DE" w:rsidR="008436D1" w:rsidRDefault="006A7770" w:rsidP="008436D1">
      <w:pPr>
        <w:pStyle w:val="BodyText"/>
        <w:numPr>
          <w:ilvl w:val="0"/>
          <w:numId w:val="28"/>
        </w:numPr>
      </w:pPr>
      <w:r>
        <w:t xml:space="preserve">Reboot your Raspberry Pi using the command </w:t>
      </w:r>
      <w:r w:rsidRPr="006A7770">
        <w:rPr>
          <w:i/>
        </w:rPr>
        <w:t>sudo reboot</w:t>
      </w:r>
      <w:r>
        <w:t>. P</w:t>
      </w:r>
      <w:r w:rsidR="008436D1" w:rsidRPr="002A2B60">
        <w:t xml:space="preserve">lug the </w:t>
      </w:r>
      <w:r w:rsidR="009905A2" w:rsidRPr="002A2B60">
        <w:t>Wi-Fi</w:t>
      </w:r>
      <w:r w:rsidR="008436D1" w:rsidRPr="002A2B60">
        <w:t xml:space="preserve"> adapter in and </w:t>
      </w:r>
      <w:r>
        <w:t>re-</w:t>
      </w:r>
      <w:r w:rsidR="008436D1" w:rsidRPr="002A2B60">
        <w:t xml:space="preserve">start. You should find that the Raspberry Pi connects using the </w:t>
      </w:r>
      <w:r w:rsidR="009905A2" w:rsidRPr="002A2B60">
        <w:t>Wi-Fi</w:t>
      </w:r>
      <w:r w:rsidR="008436D1" w:rsidRPr="002A2B60">
        <w:t xml:space="preserve"> adapter as it boots up.</w:t>
      </w:r>
    </w:p>
    <w:p w14:paraId="64B1909D" w14:textId="5E1607CA" w:rsidR="004A2783" w:rsidRPr="002A2B60" w:rsidRDefault="004A2783" w:rsidP="004A2783">
      <w:pPr>
        <w:pStyle w:val="BodyText"/>
        <w:numPr>
          <w:ilvl w:val="0"/>
          <w:numId w:val="28"/>
        </w:numPr>
      </w:pPr>
      <w:r>
        <w:t xml:space="preserve">Try </w:t>
      </w:r>
      <w:r w:rsidRPr="004A2783">
        <w:rPr>
          <w:i/>
        </w:rPr>
        <w:t>Sudo apt-get install wicd-curses</w:t>
      </w:r>
      <w:r>
        <w:t xml:space="preserve"> and after installation </w:t>
      </w:r>
      <w:r w:rsidRPr="004A2783">
        <w:rPr>
          <w:i/>
        </w:rPr>
        <w:t>sudo wicd-curses</w:t>
      </w:r>
      <w:r>
        <w:t xml:space="preserve"> for better navigation and display of WIFI options.</w:t>
      </w:r>
    </w:p>
    <w:p w14:paraId="020006E2" w14:textId="30EA44BB" w:rsidR="004B23B2" w:rsidRPr="002A2B60" w:rsidRDefault="00110B64" w:rsidP="009905A2">
      <w:pPr>
        <w:pStyle w:val="Points"/>
        <w:pageBreakBefore/>
        <w:numPr>
          <w:ilvl w:val="0"/>
          <w:numId w:val="0"/>
        </w:numPr>
      </w:pPr>
      <w:bookmarkStart w:id="25" w:name="_Toc497135486"/>
      <w:r w:rsidRPr="002A2B60">
        <w:lastRenderedPageBreak/>
        <w:t>How to use the Command Line</w:t>
      </w:r>
      <w:bookmarkEnd w:id="25"/>
    </w:p>
    <w:p w14:paraId="4826D299" w14:textId="38EBC438" w:rsidR="008436D1" w:rsidRPr="002A2B60" w:rsidRDefault="008436D1" w:rsidP="008436D1">
      <w:pPr>
        <w:pStyle w:val="BodyText"/>
        <w:numPr>
          <w:ilvl w:val="0"/>
          <w:numId w:val="30"/>
        </w:numPr>
      </w:pPr>
      <w:r w:rsidRPr="002A2B60">
        <w:t>Connect to your Pi via an</w:t>
      </w:r>
      <w:r w:rsidR="006A7770">
        <w:t xml:space="preserve"> SSH/Telnet client such as Putty</w:t>
      </w:r>
    </w:p>
    <w:p w14:paraId="265B7DBF" w14:textId="7179BB1A" w:rsidR="008436D1" w:rsidRPr="002A2B60" w:rsidRDefault="008436D1" w:rsidP="008436D1">
      <w:pPr>
        <w:pStyle w:val="BodyText"/>
        <w:numPr>
          <w:ilvl w:val="0"/>
          <w:numId w:val="30"/>
        </w:numPr>
        <w:rPr>
          <w:i/>
        </w:rPr>
      </w:pPr>
      <w:r w:rsidRPr="002A2B60">
        <w:t xml:space="preserve">You should be able to see the following prompt: </w:t>
      </w:r>
      <w:r w:rsidRPr="002A2B60">
        <w:rPr>
          <w:i/>
        </w:rPr>
        <w:t>pi@raspberrypi ~ $</w:t>
      </w:r>
    </w:p>
    <w:p w14:paraId="660BB7A6" w14:textId="0F6B5607" w:rsidR="008436D1" w:rsidRPr="002A2B60" w:rsidRDefault="006A7770" w:rsidP="008436D1">
      <w:pPr>
        <w:pStyle w:val="BodyText"/>
        <w:numPr>
          <w:ilvl w:val="0"/>
          <w:numId w:val="30"/>
        </w:numPr>
        <w:rPr>
          <w:i/>
        </w:rPr>
      </w:pPr>
      <w:r w:rsidRPr="002A2B60">
        <w:rPr>
          <w:noProof/>
        </w:rPr>
        <w:drawing>
          <wp:anchor distT="0" distB="0" distL="114300" distR="114300" simplePos="0" relativeHeight="251767808" behindDoc="0" locked="0" layoutInCell="1" allowOverlap="1" wp14:anchorId="1C0E61E3" wp14:editId="7AA241B7">
            <wp:simplePos x="0" y="0"/>
            <wp:positionH relativeFrom="column">
              <wp:posOffset>57150</wp:posOffset>
            </wp:positionH>
            <wp:positionV relativeFrom="paragraph">
              <wp:posOffset>405855</wp:posOffset>
            </wp:positionV>
            <wp:extent cx="4854575" cy="1784350"/>
            <wp:effectExtent l="0" t="0" r="3175"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54575" cy="1784350"/>
                    </a:xfrm>
                    <a:prstGeom prst="rect">
                      <a:avLst/>
                    </a:prstGeom>
                  </pic:spPr>
                </pic:pic>
              </a:graphicData>
            </a:graphic>
            <wp14:sizeRelH relativeFrom="margin">
              <wp14:pctWidth>0</wp14:pctWidth>
            </wp14:sizeRelH>
            <wp14:sizeRelV relativeFrom="margin">
              <wp14:pctHeight>0</wp14:pctHeight>
            </wp14:sizeRelV>
          </wp:anchor>
        </w:drawing>
      </w:r>
      <w:r>
        <w:t>S</w:t>
      </w:r>
      <w:r w:rsidR="008436D1" w:rsidRPr="002A2B60">
        <w:t xml:space="preserve">ome common Linux commands </w:t>
      </w:r>
      <w:r>
        <w:t>t</w:t>
      </w:r>
      <w:r w:rsidR="008436D1" w:rsidRPr="002A2B60">
        <w:t>hat you may find useful</w:t>
      </w:r>
      <w:r>
        <w:t xml:space="preserve"> are shown below and e</w:t>
      </w:r>
      <w:r w:rsidR="008436D1" w:rsidRPr="002A2B60">
        <w:t>xperiment</w:t>
      </w:r>
      <w:r>
        <w:t>ation is recommended</w:t>
      </w:r>
      <w:r w:rsidR="008436D1" w:rsidRPr="002A2B60">
        <w:t>.</w:t>
      </w:r>
    </w:p>
    <w:p w14:paraId="11620BC6" w14:textId="74A5FF2A" w:rsidR="004A2783" w:rsidRPr="004A2783" w:rsidRDefault="004A2783" w:rsidP="004A2783">
      <w:pPr>
        <w:pStyle w:val="BodyText"/>
        <w:numPr>
          <w:ilvl w:val="0"/>
          <w:numId w:val="30"/>
        </w:numPr>
        <w:rPr>
          <w:i/>
        </w:rPr>
      </w:pPr>
      <w:r>
        <w:t>Other Useful Commands include:</w:t>
      </w:r>
    </w:p>
    <w:p w14:paraId="5D8A7082" w14:textId="0DBEC5FB" w:rsidR="004A2783" w:rsidRDefault="001D120A" w:rsidP="001D120A">
      <w:pPr>
        <w:pStyle w:val="BodyText"/>
        <w:ind w:left="360"/>
      </w:pPr>
      <w:r>
        <w:rPr>
          <w:i/>
        </w:rPr>
        <w:t xml:space="preserve">Ctrl + K </w:t>
      </w:r>
      <w:r w:rsidRPr="001D120A">
        <w:t>(cut into buffer) and then</w:t>
      </w:r>
      <w:r>
        <w:rPr>
          <w:i/>
        </w:rPr>
        <w:t xml:space="preserve"> Ctrl + U </w:t>
      </w:r>
      <w:r w:rsidRPr="001D120A">
        <w:t>(to paste buffer)</w:t>
      </w:r>
    </w:p>
    <w:p w14:paraId="6ABDDC69" w14:textId="374A7966" w:rsidR="00A6791D" w:rsidRDefault="00A6791D" w:rsidP="001D120A">
      <w:pPr>
        <w:pStyle w:val="BodyText"/>
        <w:ind w:left="360"/>
      </w:pPr>
      <w:r>
        <w:rPr>
          <w:i/>
        </w:rPr>
        <w:t xml:space="preserve">Ctrl + </w:t>
      </w:r>
      <w:r w:rsidRPr="00A6791D">
        <w:rPr>
          <w:i/>
        </w:rPr>
        <w:t>R</w:t>
      </w:r>
      <w:r>
        <w:rPr>
          <w:i/>
        </w:rPr>
        <w:t xml:space="preserve"> </w:t>
      </w:r>
      <w:r w:rsidRPr="00A6791D">
        <w:t>(searches)</w:t>
      </w:r>
    </w:p>
    <w:p w14:paraId="3F2015CC" w14:textId="2864D9B8" w:rsidR="00A6791D" w:rsidRPr="00A6791D" w:rsidRDefault="00A6791D" w:rsidP="001D120A">
      <w:pPr>
        <w:pStyle w:val="BodyText"/>
        <w:ind w:left="360"/>
      </w:pPr>
      <w:r w:rsidRPr="00A6791D">
        <w:t xml:space="preserve">When </w:t>
      </w:r>
      <w:r>
        <w:t>checking</w:t>
      </w:r>
      <w:r w:rsidRPr="00A6791D">
        <w:t xml:space="preserve"> internet</w:t>
      </w:r>
      <w:r>
        <w:t xml:space="preserve"> settings</w:t>
      </w:r>
      <w:r w:rsidRPr="00A6791D">
        <w:t xml:space="preserve">: </w:t>
      </w:r>
      <w:proofErr w:type="spellStart"/>
      <w:r w:rsidRPr="00A6791D">
        <w:rPr>
          <w:i/>
        </w:rPr>
        <w:t>iwconfig</w:t>
      </w:r>
      <w:proofErr w:type="spellEnd"/>
      <w:r w:rsidRPr="00A6791D">
        <w:t xml:space="preserve"> and </w:t>
      </w:r>
      <w:proofErr w:type="spellStart"/>
      <w:r w:rsidRPr="00A6791D">
        <w:rPr>
          <w:i/>
        </w:rPr>
        <w:t>ifconfig</w:t>
      </w:r>
      <w:proofErr w:type="spellEnd"/>
    </w:p>
    <w:p w14:paraId="44A38450" w14:textId="77777777" w:rsidR="004A2783" w:rsidRPr="004A2783" w:rsidRDefault="004A2783" w:rsidP="004A2783"/>
    <w:p w14:paraId="02CA0F0E" w14:textId="3475DB94" w:rsidR="00CA5864" w:rsidRDefault="00CA5864" w:rsidP="009905A2">
      <w:pPr>
        <w:pStyle w:val="Points"/>
        <w:numPr>
          <w:ilvl w:val="0"/>
          <w:numId w:val="0"/>
        </w:numPr>
      </w:pPr>
      <w:bookmarkStart w:id="26" w:name="_Toc497135487"/>
      <w:r w:rsidRPr="002A2B60">
        <w:t>How to connect</w:t>
      </w:r>
      <w:r w:rsidR="009905A2">
        <w:t xml:space="preserve"> the Raspberry Pi to a virtual s</w:t>
      </w:r>
      <w:r w:rsidRPr="002A2B60">
        <w:t>creen</w:t>
      </w:r>
      <w:bookmarkEnd w:id="26"/>
    </w:p>
    <w:p w14:paraId="6843D015" w14:textId="728AAD6A" w:rsidR="004A2783" w:rsidRPr="004A2783" w:rsidRDefault="004A2783" w:rsidP="006A7770">
      <w:pPr>
        <w:pStyle w:val="NormalWeb"/>
        <w:numPr>
          <w:ilvl w:val="0"/>
          <w:numId w:val="31"/>
        </w:numPr>
        <w:shd w:val="clear" w:color="auto" w:fill="FFFFFF"/>
        <w:spacing w:before="0" w:beforeAutospacing="0" w:after="0" w:afterAutospacing="0"/>
        <w:rPr>
          <w:rFonts w:ascii="Arial" w:hAnsi="Arial" w:cs="Arial"/>
          <w:color w:val="000000"/>
          <w:sz w:val="21"/>
          <w:szCs w:val="21"/>
        </w:rPr>
      </w:pPr>
      <w:r>
        <w:rPr>
          <w:rFonts w:ascii="Garamond" w:hAnsi="Garamond"/>
          <w:spacing w:val="-5"/>
          <w:szCs w:val="20"/>
          <w:lang w:val="en-US" w:eastAsia="en-US"/>
        </w:rPr>
        <w:t xml:space="preserve">Install by typing in the command line </w:t>
      </w:r>
      <w:r w:rsidRPr="004A2783">
        <w:rPr>
          <w:rFonts w:ascii="Garamond" w:hAnsi="Garamond"/>
          <w:i/>
          <w:spacing w:val="-5"/>
          <w:szCs w:val="20"/>
          <w:lang w:val="en-US" w:eastAsia="en-US"/>
        </w:rPr>
        <w:t>$ sudo apt-get install screen</w:t>
      </w:r>
    </w:p>
    <w:p w14:paraId="4D2BB1AB" w14:textId="77777777" w:rsidR="004A2783" w:rsidRPr="004A2783" w:rsidRDefault="004A2783" w:rsidP="004A2783">
      <w:pPr>
        <w:pStyle w:val="NormalWeb"/>
        <w:shd w:val="clear" w:color="auto" w:fill="FFFFFF"/>
        <w:spacing w:before="0" w:beforeAutospacing="0" w:after="0" w:afterAutospacing="0"/>
        <w:ind w:left="720"/>
        <w:rPr>
          <w:rFonts w:ascii="Arial" w:hAnsi="Arial" w:cs="Arial"/>
          <w:color w:val="000000"/>
          <w:sz w:val="21"/>
          <w:szCs w:val="21"/>
        </w:rPr>
      </w:pPr>
    </w:p>
    <w:p w14:paraId="28E0CC73" w14:textId="7ED90FE5" w:rsidR="006A7770" w:rsidRPr="006A7770" w:rsidRDefault="006A7770" w:rsidP="006A7770">
      <w:pPr>
        <w:pStyle w:val="NormalWeb"/>
        <w:numPr>
          <w:ilvl w:val="0"/>
          <w:numId w:val="31"/>
        </w:numPr>
        <w:shd w:val="clear" w:color="auto" w:fill="FFFFFF"/>
        <w:spacing w:before="0" w:beforeAutospacing="0" w:after="0" w:afterAutospacing="0"/>
        <w:rPr>
          <w:rStyle w:val="HTMLCode"/>
          <w:rFonts w:ascii="Arial" w:hAnsi="Arial" w:cs="Arial"/>
          <w:color w:val="000000"/>
          <w:sz w:val="21"/>
          <w:szCs w:val="21"/>
        </w:rPr>
      </w:pPr>
      <w:r w:rsidRPr="006A7770">
        <w:rPr>
          <w:rFonts w:ascii="Garamond" w:hAnsi="Garamond"/>
          <w:spacing w:val="-5"/>
          <w:szCs w:val="20"/>
          <w:lang w:val="en-US" w:eastAsia="en-US"/>
        </w:rPr>
        <w:t>Then, to use it, type…</w:t>
      </w:r>
      <w:r w:rsidRPr="00BC1D36">
        <w:rPr>
          <w:rFonts w:ascii="Arial" w:hAnsi="Arial" w:cs="Arial"/>
          <w:color w:val="000000"/>
          <w:sz w:val="21"/>
          <w:szCs w:val="21"/>
        </w:rPr>
        <w:t xml:space="preserve"> </w:t>
      </w:r>
      <w:r w:rsidRPr="00BC1D36">
        <w:rPr>
          <w:rStyle w:val="HTMLCode"/>
          <w:color w:val="000000"/>
          <w:sz w:val="21"/>
          <w:szCs w:val="21"/>
          <w:bdr w:val="none" w:sz="0" w:space="0" w:color="auto" w:frame="1"/>
          <w:shd w:val="clear" w:color="auto" w:fill="F7F7F7"/>
        </w:rPr>
        <w:t>screen bash</w:t>
      </w:r>
    </w:p>
    <w:p w14:paraId="3F1E50C0" w14:textId="77777777" w:rsidR="006A7770" w:rsidRPr="006A7770" w:rsidRDefault="006A7770" w:rsidP="004A2783">
      <w:pPr>
        <w:pStyle w:val="NormalWeb"/>
        <w:shd w:val="clear" w:color="auto" w:fill="FFFFFF"/>
        <w:spacing w:before="0" w:beforeAutospacing="0" w:after="0" w:afterAutospacing="0"/>
        <w:ind w:left="720"/>
        <w:rPr>
          <w:rStyle w:val="HTMLCode"/>
          <w:rFonts w:ascii="Arial" w:hAnsi="Arial" w:cs="Arial"/>
          <w:color w:val="000000"/>
          <w:sz w:val="21"/>
          <w:szCs w:val="21"/>
        </w:rPr>
      </w:pPr>
    </w:p>
    <w:p w14:paraId="05B498A3" w14:textId="77777777" w:rsidR="006A7770" w:rsidRPr="00BC1D36" w:rsidRDefault="006A7770" w:rsidP="006A7770">
      <w:pPr>
        <w:pStyle w:val="NormalWeb"/>
        <w:shd w:val="clear" w:color="auto" w:fill="FFFFFF"/>
        <w:spacing w:before="0" w:beforeAutospacing="0" w:after="0" w:afterAutospacing="0"/>
        <w:ind w:left="720"/>
        <w:rPr>
          <w:rFonts w:ascii="Arial" w:hAnsi="Arial" w:cs="Arial"/>
          <w:color w:val="000000"/>
          <w:sz w:val="21"/>
          <w:szCs w:val="21"/>
        </w:rPr>
      </w:pPr>
    </w:p>
    <w:p w14:paraId="3BB9733C" w14:textId="7DBE0E72" w:rsidR="00BC1D36" w:rsidRPr="006A7770" w:rsidRDefault="00BC1D36" w:rsidP="004A2783">
      <w:pPr>
        <w:pStyle w:val="NormalWeb"/>
        <w:numPr>
          <w:ilvl w:val="0"/>
          <w:numId w:val="31"/>
        </w:numPr>
        <w:shd w:val="clear" w:color="auto" w:fill="FFFFFF"/>
        <w:spacing w:before="0" w:beforeAutospacing="0" w:after="0" w:afterAutospacing="0"/>
        <w:rPr>
          <w:rStyle w:val="HTMLCode"/>
          <w:rFonts w:ascii="Arial" w:hAnsi="Arial" w:cs="Arial"/>
          <w:color w:val="000000"/>
          <w:sz w:val="21"/>
          <w:szCs w:val="21"/>
        </w:rPr>
      </w:pPr>
      <w:r w:rsidRPr="006A7770">
        <w:rPr>
          <w:rFonts w:ascii="Garamond" w:hAnsi="Garamond"/>
          <w:spacing w:val="-5"/>
          <w:szCs w:val="20"/>
          <w:lang w:val="en-US" w:eastAsia="en-US"/>
        </w:rPr>
        <w:t>To detach this terminal session, press</w:t>
      </w:r>
      <w:r w:rsidRPr="00BC1D36">
        <w:rPr>
          <w:rFonts w:ascii="Arial" w:hAnsi="Arial" w:cs="Arial"/>
          <w:color w:val="000000"/>
          <w:sz w:val="21"/>
          <w:szCs w:val="21"/>
        </w:rPr>
        <w:t xml:space="preserve"> </w:t>
      </w:r>
      <w:r w:rsidRPr="00BC1D36">
        <w:rPr>
          <w:rStyle w:val="HTMLCode"/>
          <w:color w:val="000000"/>
          <w:sz w:val="21"/>
          <w:szCs w:val="21"/>
          <w:bdr w:val="none" w:sz="0" w:space="0" w:color="auto" w:frame="1"/>
          <w:shd w:val="clear" w:color="auto" w:fill="F7F7F7"/>
        </w:rPr>
        <w:t>CTRL + A</w:t>
      </w:r>
      <w:r w:rsidRPr="00BC1D36">
        <w:rPr>
          <w:rFonts w:ascii="Arial" w:hAnsi="Arial" w:cs="Arial"/>
          <w:color w:val="000000"/>
          <w:sz w:val="21"/>
          <w:szCs w:val="21"/>
        </w:rPr>
        <w:t>     </w:t>
      </w:r>
      <w:r w:rsidRPr="006A7770">
        <w:rPr>
          <w:rFonts w:ascii="Garamond" w:hAnsi="Garamond"/>
          <w:spacing w:val="-5"/>
          <w:szCs w:val="20"/>
          <w:lang w:val="en-US" w:eastAsia="en-US"/>
        </w:rPr>
        <w:t>release, and then press</w:t>
      </w:r>
      <w:r w:rsidRPr="00BC1D36">
        <w:rPr>
          <w:rFonts w:ascii="Garamond" w:hAnsi="Garamond" w:cs="Arial"/>
          <w:color w:val="000000"/>
        </w:rPr>
        <w:t xml:space="preserve"> </w:t>
      </w:r>
      <w:r w:rsidRPr="00BC1D36">
        <w:rPr>
          <w:rFonts w:ascii="Arial" w:hAnsi="Arial" w:cs="Arial"/>
          <w:color w:val="000000"/>
          <w:sz w:val="21"/>
          <w:szCs w:val="21"/>
        </w:rPr>
        <w:t>  </w:t>
      </w:r>
      <w:r w:rsidRPr="00BC1D36">
        <w:rPr>
          <w:rStyle w:val="HTMLCode"/>
          <w:color w:val="000000"/>
          <w:sz w:val="21"/>
          <w:szCs w:val="21"/>
          <w:bdr w:val="none" w:sz="0" w:space="0" w:color="auto" w:frame="1"/>
          <w:shd w:val="clear" w:color="auto" w:fill="F7F7F7"/>
        </w:rPr>
        <w:t>D</w:t>
      </w:r>
    </w:p>
    <w:p w14:paraId="67B6AA0B" w14:textId="77777777" w:rsidR="006A7770" w:rsidRDefault="006A7770" w:rsidP="006A7770">
      <w:pPr>
        <w:pStyle w:val="ListParagraph"/>
        <w:rPr>
          <w:rFonts w:ascii="Arial" w:hAnsi="Arial" w:cs="Arial"/>
          <w:color w:val="000000"/>
          <w:sz w:val="21"/>
          <w:szCs w:val="21"/>
        </w:rPr>
      </w:pPr>
    </w:p>
    <w:p w14:paraId="7F3D24B8" w14:textId="77777777" w:rsidR="006A7770" w:rsidRPr="00BC1D36" w:rsidRDefault="006A7770" w:rsidP="006A7770">
      <w:pPr>
        <w:pStyle w:val="NormalWeb"/>
        <w:shd w:val="clear" w:color="auto" w:fill="FFFFFF"/>
        <w:spacing w:before="0" w:beforeAutospacing="0" w:after="0" w:afterAutospacing="0"/>
        <w:ind w:left="720"/>
        <w:rPr>
          <w:rFonts w:ascii="Arial" w:hAnsi="Arial" w:cs="Arial"/>
          <w:color w:val="000000"/>
          <w:sz w:val="21"/>
          <w:szCs w:val="21"/>
        </w:rPr>
      </w:pPr>
    </w:p>
    <w:p w14:paraId="57816435" w14:textId="2E8EF7C8" w:rsidR="00BC1D36" w:rsidRPr="00BC1D36" w:rsidRDefault="00BC1D36" w:rsidP="00BC1D36">
      <w:pPr>
        <w:pStyle w:val="BodyText"/>
        <w:numPr>
          <w:ilvl w:val="0"/>
          <w:numId w:val="31"/>
        </w:numPr>
        <w:rPr>
          <w:rStyle w:val="HTMLCode"/>
          <w:rFonts w:ascii="Garamond" w:hAnsi="Garamond" w:cs="Times New Roman"/>
          <w:sz w:val="24"/>
        </w:rPr>
      </w:pPr>
      <w:r w:rsidRPr="006A7770">
        <w:t>You can list all open screen instances and their status by typing…</w:t>
      </w:r>
      <w:r w:rsidRPr="00BC1D36">
        <w:rPr>
          <w:rFonts w:cs="Arial"/>
          <w:color w:val="000000"/>
          <w:szCs w:val="24"/>
        </w:rPr>
        <w:br/>
      </w:r>
      <w:r>
        <w:rPr>
          <w:rStyle w:val="HTMLCode"/>
          <w:color w:val="000000"/>
          <w:sz w:val="21"/>
          <w:szCs w:val="21"/>
          <w:bdr w:val="none" w:sz="0" w:space="0" w:color="auto" w:frame="1"/>
          <w:shd w:val="clear" w:color="auto" w:fill="F7F7F7"/>
        </w:rPr>
        <w:t>screen -list</w:t>
      </w:r>
    </w:p>
    <w:p w14:paraId="3DC46CC1" w14:textId="4C462A6F" w:rsidR="00BC1D36" w:rsidRPr="00BC1D36" w:rsidRDefault="00BC1D36" w:rsidP="00BC1D36">
      <w:pPr>
        <w:pStyle w:val="BodyText"/>
        <w:numPr>
          <w:ilvl w:val="0"/>
          <w:numId w:val="31"/>
        </w:numPr>
        <w:rPr>
          <w:rStyle w:val="HTMLCode"/>
          <w:rFonts w:ascii="Garamond" w:hAnsi="Garamond" w:cs="Times New Roman"/>
          <w:sz w:val="24"/>
        </w:rPr>
      </w:pPr>
      <w:r w:rsidRPr="006A7770">
        <w:t>You can reconnect with typing</w:t>
      </w:r>
      <w:r>
        <w:rPr>
          <w:rFonts w:cs="Arial"/>
          <w:color w:val="000000"/>
          <w:szCs w:val="24"/>
          <w:shd w:val="clear" w:color="auto" w:fill="FFFFFF"/>
        </w:rPr>
        <w:t xml:space="preserve"> </w:t>
      </w:r>
      <w:r>
        <w:rPr>
          <w:rStyle w:val="HTMLCode"/>
          <w:color w:val="000000"/>
          <w:sz w:val="21"/>
          <w:szCs w:val="21"/>
          <w:bdr w:val="none" w:sz="0" w:space="0" w:color="auto" w:frame="1"/>
          <w:shd w:val="clear" w:color="auto" w:fill="F7F7F7"/>
        </w:rPr>
        <w:t>screen -r</w:t>
      </w:r>
    </w:p>
    <w:p w14:paraId="3AD6B1F3" w14:textId="32E1212C" w:rsidR="00BC1D36" w:rsidRPr="00A6791D" w:rsidRDefault="00BC1D36" w:rsidP="00BC1D36">
      <w:pPr>
        <w:pStyle w:val="BodyText"/>
        <w:numPr>
          <w:ilvl w:val="0"/>
          <w:numId w:val="31"/>
        </w:numPr>
      </w:pPr>
      <w:r w:rsidRPr="006A7770">
        <w:t>To end a terminal instance, you need to be in that instance, then</w:t>
      </w:r>
      <w:r>
        <w:rPr>
          <w:rFonts w:ascii="Arial" w:hAnsi="Arial" w:cs="Arial"/>
          <w:color w:val="000000"/>
          <w:sz w:val="21"/>
          <w:szCs w:val="21"/>
        </w:rPr>
        <w:br/>
      </w:r>
      <w:r>
        <w:rPr>
          <w:rStyle w:val="HTMLCode"/>
          <w:color w:val="000000"/>
          <w:sz w:val="21"/>
          <w:szCs w:val="21"/>
          <w:bdr w:val="none" w:sz="0" w:space="0" w:color="auto" w:frame="1"/>
          <w:shd w:val="clear" w:color="auto" w:fill="F7F7F7"/>
        </w:rPr>
        <w:t>CTRL + D</w:t>
      </w:r>
      <w:r>
        <w:rPr>
          <w:rFonts w:ascii="Arial" w:hAnsi="Arial" w:cs="Arial"/>
          <w:color w:val="000000"/>
          <w:sz w:val="21"/>
          <w:szCs w:val="21"/>
          <w:shd w:val="clear" w:color="auto" w:fill="FFFFFF"/>
        </w:rPr>
        <w:t> </w:t>
      </w:r>
    </w:p>
    <w:p w14:paraId="66C11CB8" w14:textId="684ED227" w:rsidR="00A6791D" w:rsidRDefault="00A6791D" w:rsidP="00BC1D36">
      <w:pPr>
        <w:pStyle w:val="BodyText"/>
        <w:numPr>
          <w:ilvl w:val="0"/>
          <w:numId w:val="31"/>
        </w:numPr>
      </w:pPr>
      <w:r>
        <w:rPr>
          <w:rFonts w:ascii="Arial" w:hAnsi="Arial" w:cs="Arial"/>
          <w:color w:val="000000"/>
          <w:sz w:val="21"/>
          <w:szCs w:val="21"/>
          <w:shd w:val="clear" w:color="auto" w:fill="FFFFFF"/>
        </w:rPr>
        <w:t xml:space="preserve">To name a screen: </w:t>
      </w:r>
      <w:r w:rsidRPr="00A6791D">
        <w:rPr>
          <w:rFonts w:ascii="Arial" w:hAnsi="Arial" w:cs="Arial"/>
          <w:i/>
          <w:color w:val="000000"/>
          <w:sz w:val="21"/>
          <w:szCs w:val="21"/>
          <w:shd w:val="clear" w:color="auto" w:fill="FFFFFF"/>
        </w:rPr>
        <w:t>screen -S “</w:t>
      </w:r>
      <w:proofErr w:type="spellStart"/>
      <w:r w:rsidRPr="00A6791D">
        <w:rPr>
          <w:rFonts w:ascii="Arial" w:hAnsi="Arial" w:cs="Arial"/>
          <w:i/>
          <w:color w:val="000000"/>
          <w:sz w:val="21"/>
          <w:szCs w:val="21"/>
          <w:shd w:val="clear" w:color="auto" w:fill="FFFFFF"/>
        </w:rPr>
        <w:t>insertname</w:t>
      </w:r>
      <w:proofErr w:type="spellEnd"/>
      <w:r w:rsidRPr="00A6791D">
        <w:rPr>
          <w:rFonts w:ascii="Arial" w:hAnsi="Arial" w:cs="Arial"/>
          <w:i/>
          <w:color w:val="000000"/>
          <w:sz w:val="21"/>
          <w:szCs w:val="21"/>
          <w:shd w:val="clear" w:color="auto" w:fill="FFFFFF"/>
        </w:rPr>
        <w:t>”</w:t>
      </w:r>
      <w:r>
        <w:rPr>
          <w:rFonts w:ascii="Arial" w:hAnsi="Arial" w:cs="Arial"/>
          <w:color w:val="000000"/>
          <w:sz w:val="21"/>
          <w:szCs w:val="21"/>
          <w:shd w:val="clear" w:color="auto" w:fill="FFFFFF"/>
        </w:rPr>
        <w:t xml:space="preserve">. To delete: </w:t>
      </w:r>
      <w:r w:rsidRPr="00A6791D">
        <w:rPr>
          <w:rFonts w:ascii="Arial" w:hAnsi="Arial" w:cs="Arial"/>
          <w:i/>
          <w:color w:val="000000"/>
          <w:sz w:val="21"/>
          <w:szCs w:val="21"/>
          <w:shd w:val="clear" w:color="auto" w:fill="FFFFFF"/>
        </w:rPr>
        <w:t>screen -X -S [name] quit</w:t>
      </w:r>
    </w:p>
    <w:p w14:paraId="59C9E2B2" w14:textId="01C26A42" w:rsidR="005D168B" w:rsidRPr="005D168B" w:rsidRDefault="005D168B" w:rsidP="005D168B">
      <w:pPr>
        <w:pStyle w:val="BodyText"/>
      </w:pPr>
    </w:p>
    <w:sectPr w:rsidR="005D168B" w:rsidRPr="005D168B" w:rsidSect="00E81E80">
      <w:headerReference w:type="default" r:id="rId48"/>
      <w:footerReference w:type="default" r:id="rId49"/>
      <w:headerReference w:type="first" r:id="rId50"/>
      <w:type w:val="continuous"/>
      <w:pgSz w:w="12240" w:h="15840" w:code="1"/>
      <w:pgMar w:top="1800" w:right="1195" w:bottom="1440" w:left="335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C7DE8" w14:textId="77777777" w:rsidR="004A2783" w:rsidRDefault="004A2783">
      <w:r>
        <w:separator/>
      </w:r>
    </w:p>
  </w:endnote>
  <w:endnote w:type="continuationSeparator" w:id="0">
    <w:p w14:paraId="69DF33A6" w14:textId="77777777" w:rsidR="004A2783" w:rsidRDefault="004A2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Light">
    <w:altName w:val="Arial"/>
    <w:panose1 w:val="00000000000000000000"/>
    <w:charset w:val="00"/>
    <w:family w:val="swiss"/>
    <w:notTrueType/>
    <w:pitch w:val="default"/>
    <w:sig w:usb0="00000003" w:usb1="00000000" w:usb2="00000000" w:usb3="00000000" w:csb0="00000001" w:csb1="00000000"/>
  </w:font>
  <w:font w:name="Tms Rmn">
    <w:panose1 w:val="020206030405050203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Neue-Medium">
    <w:altName w:val="Arial"/>
    <w:panose1 w:val="00000000000000000000"/>
    <w:charset w:val="00"/>
    <w:family w:val="swiss"/>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F1505" w14:textId="77777777" w:rsidR="004A2783" w:rsidRDefault="004A278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7E9B3" w14:textId="77777777" w:rsidR="004A2783" w:rsidRDefault="004A27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9F6424" w14:textId="77777777" w:rsidR="004A2783" w:rsidRDefault="004A27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C33D4" w14:textId="2898F828" w:rsidR="004A2783" w:rsidRDefault="004A278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4CA92" w14:textId="77777777" w:rsidR="004A2783" w:rsidRDefault="004A278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3890D" w14:textId="43E527D0" w:rsidR="004A2783" w:rsidRDefault="004A2783">
    <w:pPr>
      <w:pStyle w:val="Footer"/>
      <w:framePr w:wrap="notBesid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578DA258" w14:textId="77777777" w:rsidR="004A2783" w:rsidRDefault="004A278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1F686" w14:textId="6178B1A9" w:rsidR="004A2783" w:rsidRDefault="004A2783">
    <w:pPr>
      <w:pStyle w:val="Footer"/>
      <w:framePr w:wrap="notBesid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79FB5090" w14:textId="77777777" w:rsidR="004A2783" w:rsidRDefault="004A278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E0217" w14:textId="1A76A199" w:rsidR="004A2783" w:rsidRDefault="004A2783">
    <w:pPr>
      <w:pStyle w:val="Footer"/>
      <w:framePr w:wrap="notBesid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2AB31555" w14:textId="77777777" w:rsidR="004A2783" w:rsidRDefault="004A27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79FCE0" w14:textId="77777777" w:rsidR="004A2783" w:rsidRDefault="004A2783">
      <w:r>
        <w:separator/>
      </w:r>
    </w:p>
  </w:footnote>
  <w:footnote w:type="continuationSeparator" w:id="0">
    <w:p w14:paraId="6ECA4E28" w14:textId="77777777" w:rsidR="004A2783" w:rsidRDefault="004A27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9ED77" w14:textId="77777777" w:rsidR="004A2783" w:rsidRDefault="004A27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5B5B0" w14:textId="77777777" w:rsidR="004A2783" w:rsidRPr="00511514" w:rsidRDefault="004A2783">
    <w:pPr>
      <w:pStyle w:val="Header"/>
      <w:rPr>
        <w:lang w:val="en-AU"/>
      </w:rPr>
    </w:pPr>
    <w:r>
      <w:rPr>
        <w:lang w:val="en-AU"/>
      </w:rPr>
      <w:t>ctm-3501 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C6B33" w14:textId="77777777" w:rsidR="004A2783" w:rsidRDefault="004A2783">
    <w:pPr>
      <w:pStyle w:val="Header"/>
    </w:pPr>
    <w:r>
      <w:t>Design Customization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EEB72" w14:textId="77777777" w:rsidR="00F33FB7" w:rsidRPr="00511514" w:rsidRDefault="00F33FB7" w:rsidP="00F33FB7">
    <w:pPr>
      <w:pStyle w:val="Header"/>
      <w:rPr>
        <w:lang w:val="en-AU"/>
      </w:rPr>
    </w:pPr>
    <w:r>
      <w:rPr>
        <w:lang w:val="en-AU"/>
      </w:rPr>
      <w:t>ctm-3501 user manual</w:t>
    </w:r>
  </w:p>
  <w:p w14:paraId="03BC7800" w14:textId="77777777" w:rsidR="004A2783" w:rsidRDefault="004A27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7C1EB" w14:textId="77777777" w:rsidR="004A2783" w:rsidRDefault="004A27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CB1BCA"/>
    <w:multiLevelType w:val="hybridMultilevel"/>
    <w:tmpl w:val="806C2368"/>
    <w:lvl w:ilvl="0" w:tplc="3FF4FE46">
      <w:start w:val="1"/>
      <w:numFmt w:val="upperLetter"/>
      <w:lvlText w:val="%1.)"/>
      <w:lvlJc w:val="left"/>
      <w:pPr>
        <w:ind w:left="36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43D4C74"/>
    <w:multiLevelType w:val="multilevel"/>
    <w:tmpl w:val="CA8E4D84"/>
    <w:styleLink w:val="Style1"/>
    <w:lvl w:ilvl="0">
      <w:start w:val="1"/>
      <w:numFmt w:val="upp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5B35B63"/>
    <w:multiLevelType w:val="hybridMultilevel"/>
    <w:tmpl w:val="65C00F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8775BC2"/>
    <w:multiLevelType w:val="hybridMultilevel"/>
    <w:tmpl w:val="DC843F8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B2C587A"/>
    <w:multiLevelType w:val="hybridMultilevel"/>
    <w:tmpl w:val="806C2368"/>
    <w:lvl w:ilvl="0" w:tplc="3FF4FE46">
      <w:start w:val="1"/>
      <w:numFmt w:val="upperLetter"/>
      <w:lvlText w:val="%1.)"/>
      <w:lvlJc w:val="left"/>
      <w:pPr>
        <w:ind w:left="36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6B60B95"/>
    <w:multiLevelType w:val="singleLevel"/>
    <w:tmpl w:val="FFFFFFFF"/>
    <w:lvl w:ilvl="0">
      <w:numFmt w:val="decimal"/>
      <w:lvlText w:val="*"/>
      <w:lvlJc w:val="left"/>
    </w:lvl>
  </w:abstractNum>
  <w:abstractNum w:abstractNumId="7" w15:restartNumberingAfterBreak="0">
    <w:nsid w:val="1B280BA7"/>
    <w:multiLevelType w:val="hybridMultilevel"/>
    <w:tmpl w:val="6150BF8C"/>
    <w:lvl w:ilvl="0" w:tplc="04090011">
      <w:start w:val="1"/>
      <w:numFmt w:val="decimal"/>
      <w:lvlText w:val="%1)"/>
      <w:lvlJc w:val="left"/>
      <w:pPr>
        <w:ind w:left="360" w:hanging="360"/>
      </w:pPr>
      <w:rPr>
        <w:rFonts w:hint="default"/>
      </w:rPr>
    </w:lvl>
    <w:lvl w:ilvl="1" w:tplc="40D4548E">
      <w:start w:val="33"/>
      <w:numFmt w:val="bullet"/>
      <w:lvlText w:val=""/>
      <w:lvlJc w:val="left"/>
      <w:pPr>
        <w:ind w:left="1440" w:hanging="360"/>
      </w:pPr>
      <w:rPr>
        <w:rFonts w:ascii="Wingdings" w:eastAsia="Times New Roman" w:hAnsi="Wingdings" w:cs="HelveticaNeue-Light" w:hint="default"/>
      </w:rPr>
    </w:lvl>
    <w:lvl w:ilvl="2" w:tplc="40D4548E">
      <w:start w:val="33"/>
      <w:numFmt w:val="bullet"/>
      <w:lvlText w:val=""/>
      <w:lvlJc w:val="left"/>
      <w:pPr>
        <w:ind w:left="2160" w:hanging="180"/>
      </w:pPr>
      <w:rPr>
        <w:rFonts w:ascii="Wingdings" w:eastAsia="Times New Roman" w:hAnsi="Wingdings" w:cs="HelveticaNeue-Light" w:hint="default"/>
      </w:r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B3D1D28"/>
    <w:multiLevelType w:val="hybridMultilevel"/>
    <w:tmpl w:val="56E27726"/>
    <w:lvl w:ilvl="0" w:tplc="01F68A4E">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EDF4C0F"/>
    <w:multiLevelType w:val="hybridMultilevel"/>
    <w:tmpl w:val="2222DF6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4613202"/>
    <w:multiLevelType w:val="hybridMultilevel"/>
    <w:tmpl w:val="7248AA74"/>
    <w:lvl w:ilvl="0" w:tplc="04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2B02274"/>
    <w:multiLevelType w:val="hybridMultilevel"/>
    <w:tmpl w:val="E84071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9DD63A4"/>
    <w:multiLevelType w:val="hybridMultilevel"/>
    <w:tmpl w:val="C5C81DD6"/>
    <w:lvl w:ilvl="0" w:tplc="04090011">
      <w:start w:val="1"/>
      <w:numFmt w:val="decimal"/>
      <w:lvlText w:val="%1)"/>
      <w:lvlJc w:val="left"/>
      <w:pPr>
        <w:ind w:left="360" w:hanging="360"/>
      </w:pPr>
      <w:rPr>
        <w:rFonts w:hint="default"/>
      </w:rPr>
    </w:lvl>
    <w:lvl w:ilvl="1" w:tplc="40D4548E">
      <w:start w:val="33"/>
      <w:numFmt w:val="bullet"/>
      <w:lvlText w:val=""/>
      <w:lvlJc w:val="left"/>
      <w:pPr>
        <w:ind w:left="1440" w:hanging="360"/>
      </w:pPr>
      <w:rPr>
        <w:rFonts w:ascii="Wingdings" w:eastAsia="Times New Roman" w:hAnsi="Wingdings" w:cs="HelveticaNeue-Light" w:hint="default"/>
      </w:r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BD6162F"/>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14"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15" w15:restartNumberingAfterBreak="0">
    <w:nsid w:val="54465931"/>
    <w:multiLevelType w:val="hybridMultilevel"/>
    <w:tmpl w:val="F96086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79B0C49"/>
    <w:multiLevelType w:val="singleLevel"/>
    <w:tmpl w:val="B8D67778"/>
    <w:lvl w:ilvl="0">
      <w:start w:val="1"/>
      <w:numFmt w:val="decimal"/>
      <w:lvlText w:val="%1."/>
      <w:legacy w:legacy="1" w:legacySpace="0" w:legacyIndent="360"/>
      <w:lvlJc w:val="left"/>
      <w:pPr>
        <w:ind w:left="720" w:hanging="360"/>
      </w:pPr>
      <w:rPr>
        <w:rFonts w:ascii="Arial Black" w:hAnsi="Arial Black"/>
        <w:sz w:val="20"/>
      </w:rPr>
    </w:lvl>
  </w:abstractNum>
  <w:abstractNum w:abstractNumId="17" w15:restartNumberingAfterBreak="0">
    <w:nsid w:val="5AAD65CC"/>
    <w:multiLevelType w:val="hybridMultilevel"/>
    <w:tmpl w:val="5D74C560"/>
    <w:lvl w:ilvl="0" w:tplc="04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BAD38DB"/>
    <w:multiLevelType w:val="hybridMultilevel"/>
    <w:tmpl w:val="D178A224"/>
    <w:lvl w:ilvl="0" w:tplc="04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DA00BD2"/>
    <w:multiLevelType w:val="hybridMultilevel"/>
    <w:tmpl w:val="6E24ED9E"/>
    <w:lvl w:ilvl="0" w:tplc="01F68A4E">
      <w:start w:val="1"/>
      <w:numFmt w:val="decimal"/>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abstractNum w:abstractNumId="21" w15:restartNumberingAfterBreak="0">
    <w:nsid w:val="622B4504"/>
    <w:multiLevelType w:val="hybridMultilevel"/>
    <w:tmpl w:val="6FC43206"/>
    <w:lvl w:ilvl="0" w:tplc="04090011">
      <w:start w:val="1"/>
      <w:numFmt w:val="decimal"/>
      <w:lvlText w:val="%1)"/>
      <w:lvlJc w:val="left"/>
      <w:pPr>
        <w:ind w:left="360" w:hanging="360"/>
      </w:pPr>
      <w:rPr>
        <w:rFonts w:hint="default"/>
      </w:rPr>
    </w:lvl>
    <w:lvl w:ilvl="1" w:tplc="40D4548E">
      <w:start w:val="33"/>
      <w:numFmt w:val="bullet"/>
      <w:lvlText w:val=""/>
      <w:lvlJc w:val="left"/>
      <w:pPr>
        <w:ind w:left="1440" w:hanging="360"/>
      </w:pPr>
      <w:rPr>
        <w:rFonts w:ascii="Wingdings" w:eastAsia="Times New Roman" w:hAnsi="Wingdings" w:cs="HelveticaNeue-Light" w:hint="default"/>
      </w:r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540DA9"/>
    <w:multiLevelType w:val="singleLevel"/>
    <w:tmpl w:val="B8D67778"/>
    <w:lvl w:ilvl="0">
      <w:start w:val="1"/>
      <w:numFmt w:val="decimal"/>
      <w:lvlText w:val="%1."/>
      <w:legacy w:legacy="1" w:legacySpace="0" w:legacyIndent="360"/>
      <w:lvlJc w:val="left"/>
      <w:pPr>
        <w:ind w:left="720" w:hanging="360"/>
      </w:pPr>
      <w:rPr>
        <w:rFonts w:ascii="Arial Black" w:hAnsi="Arial Black"/>
        <w:sz w:val="20"/>
      </w:rPr>
    </w:lvl>
  </w:abstractNum>
  <w:abstractNum w:abstractNumId="23" w15:restartNumberingAfterBreak="0">
    <w:nsid w:val="672F35F0"/>
    <w:multiLevelType w:val="hybridMultilevel"/>
    <w:tmpl w:val="FBC8B70C"/>
    <w:lvl w:ilvl="0" w:tplc="40D4548E">
      <w:start w:val="33"/>
      <w:numFmt w:val="bullet"/>
      <w:lvlText w:val=""/>
      <w:lvlJc w:val="left"/>
      <w:pPr>
        <w:ind w:left="720" w:hanging="360"/>
      </w:pPr>
      <w:rPr>
        <w:rFonts w:ascii="Wingdings" w:eastAsia="Times New Roman" w:hAnsi="Wingdings" w:cs="HelveticaNeue-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9BE61FF"/>
    <w:multiLevelType w:val="hybridMultilevel"/>
    <w:tmpl w:val="9D22B46C"/>
    <w:lvl w:ilvl="0" w:tplc="04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758412E9"/>
    <w:multiLevelType w:val="hybridMultilevel"/>
    <w:tmpl w:val="806C2368"/>
    <w:lvl w:ilvl="0" w:tplc="3FF4FE46">
      <w:start w:val="1"/>
      <w:numFmt w:val="upperLetter"/>
      <w:lvlText w:val="%1.)"/>
      <w:lvlJc w:val="left"/>
      <w:pPr>
        <w:ind w:left="36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79295DB4"/>
    <w:multiLevelType w:val="hybridMultilevel"/>
    <w:tmpl w:val="95CAF9CA"/>
    <w:lvl w:ilvl="0" w:tplc="04090011">
      <w:start w:val="1"/>
      <w:numFmt w:val="decimal"/>
      <w:lvlText w:val="%1)"/>
      <w:lvlJc w:val="left"/>
      <w:pPr>
        <w:ind w:left="36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A696EBF"/>
    <w:multiLevelType w:val="hybridMultilevel"/>
    <w:tmpl w:val="8BA0F898"/>
    <w:lvl w:ilvl="0" w:tplc="40D4548E">
      <w:start w:val="33"/>
      <w:numFmt w:val="bullet"/>
      <w:lvlText w:val=""/>
      <w:lvlJc w:val="left"/>
      <w:pPr>
        <w:ind w:left="2160" w:hanging="360"/>
      </w:pPr>
      <w:rPr>
        <w:rFonts w:ascii="Wingdings" w:eastAsia="Times New Roman" w:hAnsi="Wingdings" w:cs="HelveticaNeue-Light"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8" w15:restartNumberingAfterBreak="0">
    <w:nsid w:val="7BC6376D"/>
    <w:multiLevelType w:val="hybridMultilevel"/>
    <w:tmpl w:val="B30418A8"/>
    <w:lvl w:ilvl="0" w:tplc="A606C7E4">
      <w:start w:val="1"/>
      <w:numFmt w:val="decimal"/>
      <w:pStyle w:val="Points"/>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15:restartNumberingAfterBreak="0">
    <w:nsid w:val="7C6B6E6E"/>
    <w:multiLevelType w:val="hybridMultilevel"/>
    <w:tmpl w:val="6D8AAEF0"/>
    <w:lvl w:ilvl="0" w:tplc="40D4548E">
      <w:start w:val="33"/>
      <w:numFmt w:val="bullet"/>
      <w:lvlText w:val=""/>
      <w:lvlJc w:val="left"/>
      <w:pPr>
        <w:ind w:left="1919" w:hanging="360"/>
      </w:pPr>
      <w:rPr>
        <w:rFonts w:ascii="Wingdings" w:eastAsia="Times New Roman" w:hAnsi="Wingdings" w:cs="HelveticaNeue-Light" w:hint="default"/>
      </w:rPr>
    </w:lvl>
    <w:lvl w:ilvl="1" w:tplc="0C090003" w:tentative="1">
      <w:start w:val="1"/>
      <w:numFmt w:val="bullet"/>
      <w:lvlText w:val="o"/>
      <w:lvlJc w:val="left"/>
      <w:pPr>
        <w:ind w:left="2639" w:hanging="360"/>
      </w:pPr>
      <w:rPr>
        <w:rFonts w:ascii="Courier New" w:hAnsi="Courier New" w:cs="Courier New" w:hint="default"/>
      </w:rPr>
    </w:lvl>
    <w:lvl w:ilvl="2" w:tplc="0C090005" w:tentative="1">
      <w:start w:val="1"/>
      <w:numFmt w:val="bullet"/>
      <w:lvlText w:val=""/>
      <w:lvlJc w:val="left"/>
      <w:pPr>
        <w:ind w:left="3359" w:hanging="360"/>
      </w:pPr>
      <w:rPr>
        <w:rFonts w:ascii="Wingdings" w:hAnsi="Wingdings" w:hint="default"/>
      </w:rPr>
    </w:lvl>
    <w:lvl w:ilvl="3" w:tplc="0C090001" w:tentative="1">
      <w:start w:val="1"/>
      <w:numFmt w:val="bullet"/>
      <w:lvlText w:val=""/>
      <w:lvlJc w:val="left"/>
      <w:pPr>
        <w:ind w:left="4079" w:hanging="360"/>
      </w:pPr>
      <w:rPr>
        <w:rFonts w:ascii="Symbol" w:hAnsi="Symbol" w:hint="default"/>
      </w:rPr>
    </w:lvl>
    <w:lvl w:ilvl="4" w:tplc="0C090003" w:tentative="1">
      <w:start w:val="1"/>
      <w:numFmt w:val="bullet"/>
      <w:lvlText w:val="o"/>
      <w:lvlJc w:val="left"/>
      <w:pPr>
        <w:ind w:left="4799" w:hanging="360"/>
      </w:pPr>
      <w:rPr>
        <w:rFonts w:ascii="Courier New" w:hAnsi="Courier New" w:cs="Courier New" w:hint="default"/>
      </w:rPr>
    </w:lvl>
    <w:lvl w:ilvl="5" w:tplc="0C090005" w:tentative="1">
      <w:start w:val="1"/>
      <w:numFmt w:val="bullet"/>
      <w:lvlText w:val=""/>
      <w:lvlJc w:val="left"/>
      <w:pPr>
        <w:ind w:left="5519" w:hanging="360"/>
      </w:pPr>
      <w:rPr>
        <w:rFonts w:ascii="Wingdings" w:hAnsi="Wingdings" w:hint="default"/>
      </w:rPr>
    </w:lvl>
    <w:lvl w:ilvl="6" w:tplc="0C090001" w:tentative="1">
      <w:start w:val="1"/>
      <w:numFmt w:val="bullet"/>
      <w:lvlText w:val=""/>
      <w:lvlJc w:val="left"/>
      <w:pPr>
        <w:ind w:left="6239" w:hanging="360"/>
      </w:pPr>
      <w:rPr>
        <w:rFonts w:ascii="Symbol" w:hAnsi="Symbol" w:hint="default"/>
      </w:rPr>
    </w:lvl>
    <w:lvl w:ilvl="7" w:tplc="0C090003" w:tentative="1">
      <w:start w:val="1"/>
      <w:numFmt w:val="bullet"/>
      <w:lvlText w:val="o"/>
      <w:lvlJc w:val="left"/>
      <w:pPr>
        <w:ind w:left="6959" w:hanging="360"/>
      </w:pPr>
      <w:rPr>
        <w:rFonts w:ascii="Courier New" w:hAnsi="Courier New" w:cs="Courier New" w:hint="default"/>
      </w:rPr>
    </w:lvl>
    <w:lvl w:ilvl="8" w:tplc="0C090005" w:tentative="1">
      <w:start w:val="1"/>
      <w:numFmt w:val="bullet"/>
      <w:lvlText w:val=""/>
      <w:lvlJc w:val="left"/>
      <w:pPr>
        <w:ind w:left="7679" w:hanging="360"/>
      </w:pPr>
      <w:rPr>
        <w:rFonts w:ascii="Wingdings" w:hAnsi="Wingdings" w:hint="default"/>
      </w:rPr>
    </w:lvl>
  </w:abstractNum>
  <w:num w:numId="1">
    <w:abstractNumId w:val="0"/>
    <w:lvlOverride w:ilvl="0">
      <w:lvl w:ilvl="0">
        <w:start w:val="1"/>
        <w:numFmt w:val="bullet"/>
        <w:lvlText w:val=""/>
        <w:legacy w:legacy="1" w:legacySpace="0" w:legacyIndent="360"/>
        <w:lvlJc w:val="left"/>
        <w:pPr>
          <w:ind w:left="720" w:hanging="360"/>
        </w:pPr>
        <w:rPr>
          <w:rFonts w:ascii="Symbol" w:hAnsi="Symbol"/>
          <w:sz w:val="28"/>
        </w:rPr>
      </w:lvl>
    </w:lvlOverride>
  </w:num>
  <w:num w:numId="2">
    <w:abstractNumId w:val="16"/>
  </w:num>
  <w:num w:numId="3">
    <w:abstractNumId w:val="22"/>
  </w:num>
  <w:num w:numId="4">
    <w:abstractNumId w:val="20"/>
  </w:num>
  <w:num w:numId="5">
    <w:abstractNumId w:val="14"/>
  </w:num>
  <w:num w:numId="6">
    <w:abstractNumId w:val="13"/>
  </w:num>
  <w:num w:numId="7">
    <w:abstractNumId w:val="28"/>
  </w:num>
  <w:num w:numId="8">
    <w:abstractNumId w:val="2"/>
  </w:num>
  <w:num w:numId="9">
    <w:abstractNumId w:val="25"/>
  </w:num>
  <w:num w:numId="10">
    <w:abstractNumId w:val="1"/>
  </w:num>
  <w:num w:numId="11">
    <w:abstractNumId w:val="6"/>
  </w:num>
  <w:num w:numId="12">
    <w:abstractNumId w:val="5"/>
  </w:num>
  <w:num w:numId="13">
    <w:abstractNumId w:val="28"/>
  </w:num>
  <w:num w:numId="14">
    <w:abstractNumId w:val="8"/>
  </w:num>
  <w:num w:numId="15">
    <w:abstractNumId w:val="19"/>
  </w:num>
  <w:num w:numId="16">
    <w:abstractNumId w:val="26"/>
  </w:num>
  <w:num w:numId="17">
    <w:abstractNumId w:val="18"/>
  </w:num>
  <w:num w:numId="18">
    <w:abstractNumId w:val="24"/>
  </w:num>
  <w:num w:numId="19">
    <w:abstractNumId w:val="28"/>
    <w:lvlOverride w:ilvl="0">
      <w:startOverride w:val="1"/>
    </w:lvlOverride>
  </w:num>
  <w:num w:numId="20">
    <w:abstractNumId w:val="15"/>
  </w:num>
  <w:num w:numId="21">
    <w:abstractNumId w:val="21"/>
  </w:num>
  <w:num w:numId="22">
    <w:abstractNumId w:val="10"/>
  </w:num>
  <w:num w:numId="23">
    <w:abstractNumId w:val="29"/>
  </w:num>
  <w:num w:numId="24">
    <w:abstractNumId w:val="27"/>
  </w:num>
  <w:num w:numId="25">
    <w:abstractNumId w:val="7"/>
  </w:num>
  <w:num w:numId="26">
    <w:abstractNumId w:val="23"/>
  </w:num>
  <w:num w:numId="27">
    <w:abstractNumId w:val="4"/>
  </w:num>
  <w:num w:numId="28">
    <w:abstractNumId w:val="3"/>
  </w:num>
  <w:num w:numId="29">
    <w:abstractNumId w:val="11"/>
  </w:num>
  <w:num w:numId="30">
    <w:abstractNumId w:val="9"/>
  </w:num>
  <w:num w:numId="31">
    <w:abstractNumId w:val="17"/>
  </w:num>
  <w:num w:numId="32">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activeWritingStyle w:appName="MSWord" w:lang="en-US" w:vendorID="8" w:dllVersion="513"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doNotUseMarginsForDrawingGridOrigin/>
  <w:drawingGridHorizontalOrigin w:val="0"/>
  <w:drawingGridVerticalOrigin w:val="0"/>
  <w:noPunctuationKerning/>
  <w:characterSpacingControl w:val="doNotCompress"/>
  <w:hdrShapeDefaults>
    <o:shapedefaults v:ext="edit" spidmax="6145"/>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514"/>
    <w:rsid w:val="0003284F"/>
    <w:rsid w:val="00045BCD"/>
    <w:rsid w:val="00084A28"/>
    <w:rsid w:val="000D7C8F"/>
    <w:rsid w:val="000E0F0E"/>
    <w:rsid w:val="000F6307"/>
    <w:rsid w:val="00110B64"/>
    <w:rsid w:val="001443DE"/>
    <w:rsid w:val="001A2A2B"/>
    <w:rsid w:val="001D120A"/>
    <w:rsid w:val="001E55C6"/>
    <w:rsid w:val="00236E47"/>
    <w:rsid w:val="00241BB3"/>
    <w:rsid w:val="00277B76"/>
    <w:rsid w:val="002A2B60"/>
    <w:rsid w:val="002A4916"/>
    <w:rsid w:val="002D4A45"/>
    <w:rsid w:val="002D4C6B"/>
    <w:rsid w:val="00310539"/>
    <w:rsid w:val="0031562B"/>
    <w:rsid w:val="0032487F"/>
    <w:rsid w:val="00336206"/>
    <w:rsid w:val="00347133"/>
    <w:rsid w:val="003656B3"/>
    <w:rsid w:val="00375679"/>
    <w:rsid w:val="003871D2"/>
    <w:rsid w:val="00391414"/>
    <w:rsid w:val="00393260"/>
    <w:rsid w:val="003D2659"/>
    <w:rsid w:val="003F6834"/>
    <w:rsid w:val="0040359C"/>
    <w:rsid w:val="004205D9"/>
    <w:rsid w:val="004265DB"/>
    <w:rsid w:val="004A2783"/>
    <w:rsid w:val="004A4678"/>
    <w:rsid w:val="004B23B2"/>
    <w:rsid w:val="004E3D8D"/>
    <w:rsid w:val="00511514"/>
    <w:rsid w:val="00523711"/>
    <w:rsid w:val="0053194D"/>
    <w:rsid w:val="005A0D50"/>
    <w:rsid w:val="005A23FC"/>
    <w:rsid w:val="005A3479"/>
    <w:rsid w:val="005C03EB"/>
    <w:rsid w:val="005D168B"/>
    <w:rsid w:val="005D26B9"/>
    <w:rsid w:val="005E39AF"/>
    <w:rsid w:val="005F6105"/>
    <w:rsid w:val="00625A77"/>
    <w:rsid w:val="00634427"/>
    <w:rsid w:val="00650BDB"/>
    <w:rsid w:val="00684F60"/>
    <w:rsid w:val="006A7770"/>
    <w:rsid w:val="00726F96"/>
    <w:rsid w:val="00731D5B"/>
    <w:rsid w:val="00736A07"/>
    <w:rsid w:val="0076190B"/>
    <w:rsid w:val="007741A8"/>
    <w:rsid w:val="007A3843"/>
    <w:rsid w:val="007A5EE9"/>
    <w:rsid w:val="007B7080"/>
    <w:rsid w:val="007C5FC5"/>
    <w:rsid w:val="0082329B"/>
    <w:rsid w:val="008436D1"/>
    <w:rsid w:val="0084757A"/>
    <w:rsid w:val="008629BC"/>
    <w:rsid w:val="00867E88"/>
    <w:rsid w:val="008B6D14"/>
    <w:rsid w:val="008E4DF6"/>
    <w:rsid w:val="00900148"/>
    <w:rsid w:val="00900367"/>
    <w:rsid w:val="0090574F"/>
    <w:rsid w:val="009154B0"/>
    <w:rsid w:val="00961301"/>
    <w:rsid w:val="009620D9"/>
    <w:rsid w:val="00977C9A"/>
    <w:rsid w:val="009905A2"/>
    <w:rsid w:val="0099260B"/>
    <w:rsid w:val="009D7999"/>
    <w:rsid w:val="009F5883"/>
    <w:rsid w:val="00A02104"/>
    <w:rsid w:val="00A12159"/>
    <w:rsid w:val="00A14EF4"/>
    <w:rsid w:val="00A27855"/>
    <w:rsid w:val="00A42C00"/>
    <w:rsid w:val="00A5283B"/>
    <w:rsid w:val="00A576F3"/>
    <w:rsid w:val="00A6791D"/>
    <w:rsid w:val="00A72CCF"/>
    <w:rsid w:val="00AB09D7"/>
    <w:rsid w:val="00AC76AA"/>
    <w:rsid w:val="00AD35C8"/>
    <w:rsid w:val="00AF5B2E"/>
    <w:rsid w:val="00B350FD"/>
    <w:rsid w:val="00B368B5"/>
    <w:rsid w:val="00B41464"/>
    <w:rsid w:val="00B52811"/>
    <w:rsid w:val="00B61666"/>
    <w:rsid w:val="00B75975"/>
    <w:rsid w:val="00B9112D"/>
    <w:rsid w:val="00B91D99"/>
    <w:rsid w:val="00B94AF0"/>
    <w:rsid w:val="00BA3A2F"/>
    <w:rsid w:val="00BC1D36"/>
    <w:rsid w:val="00BD45C3"/>
    <w:rsid w:val="00BF7868"/>
    <w:rsid w:val="00C30E1C"/>
    <w:rsid w:val="00C83151"/>
    <w:rsid w:val="00CA5864"/>
    <w:rsid w:val="00CE64E9"/>
    <w:rsid w:val="00CF0D27"/>
    <w:rsid w:val="00D05564"/>
    <w:rsid w:val="00D20313"/>
    <w:rsid w:val="00D25BBC"/>
    <w:rsid w:val="00D301C1"/>
    <w:rsid w:val="00D52FDD"/>
    <w:rsid w:val="00D61364"/>
    <w:rsid w:val="00D64457"/>
    <w:rsid w:val="00D6516D"/>
    <w:rsid w:val="00D828CC"/>
    <w:rsid w:val="00DA28BB"/>
    <w:rsid w:val="00DB05AE"/>
    <w:rsid w:val="00DB762E"/>
    <w:rsid w:val="00DE0C8B"/>
    <w:rsid w:val="00E12C4A"/>
    <w:rsid w:val="00E16EE8"/>
    <w:rsid w:val="00E61AD2"/>
    <w:rsid w:val="00E64DEE"/>
    <w:rsid w:val="00E71635"/>
    <w:rsid w:val="00E81D8E"/>
    <w:rsid w:val="00E81E80"/>
    <w:rsid w:val="00E91EF3"/>
    <w:rsid w:val="00E967B8"/>
    <w:rsid w:val="00F33FB7"/>
    <w:rsid w:val="00F8730F"/>
    <w:rsid w:val="00FD5C3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4C735DEE"/>
  <w15:chartTrackingRefBased/>
  <w15:docId w15:val="{20624C9D-C307-4E3B-9E52-F5D3AE18B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Garamond" w:hAnsi="Garamond"/>
      <w:sz w:val="16"/>
      <w:lang w:val="en-US" w:eastAsia="en-US"/>
    </w:rPr>
  </w:style>
  <w:style w:type="paragraph" w:styleId="Heading1">
    <w:name w:val="heading 1"/>
    <w:basedOn w:val="Normal"/>
    <w:next w:val="BodyText"/>
    <w:link w:val="Heading1Char"/>
    <w:qFormat/>
    <w:rsid w:val="009154B0"/>
    <w:pPr>
      <w:keepNext/>
      <w:spacing w:before="240" w:after="120"/>
      <w:outlineLvl w:val="0"/>
    </w:pPr>
    <w:rPr>
      <w:rFonts w:ascii="Arial Black" w:hAnsi="Arial Black"/>
      <w:color w:val="808080"/>
      <w:spacing w:val="-25"/>
      <w:kern w:val="28"/>
      <w:sz w:val="36"/>
    </w:rPr>
  </w:style>
  <w:style w:type="paragraph" w:styleId="Heading2">
    <w:name w:val="heading 2"/>
    <w:basedOn w:val="Normal"/>
    <w:next w:val="BodyText"/>
    <w:qFormat/>
    <w:rsid w:val="009154B0"/>
    <w:pPr>
      <w:keepNext/>
      <w:spacing w:line="240" w:lineRule="atLeast"/>
      <w:outlineLvl w:val="1"/>
    </w:pPr>
    <w:rPr>
      <w:rFonts w:ascii="Arial Black" w:hAnsi="Arial Black"/>
      <w:spacing w:val="-10"/>
      <w:kern w:val="28"/>
      <w:sz w:val="24"/>
      <w:szCs w:val="16"/>
    </w:rPr>
  </w:style>
  <w:style w:type="paragraph" w:styleId="Heading3">
    <w:name w:val="heading 3"/>
    <w:basedOn w:val="Normal"/>
    <w:next w:val="BodyText"/>
    <w:link w:val="Heading3Char"/>
    <w:qFormat/>
    <w:rsid w:val="005F6105"/>
    <w:pPr>
      <w:keepNext/>
      <w:outlineLvl w:val="2"/>
    </w:pPr>
    <w:rPr>
      <w:rFonts w:ascii="Arial Black" w:hAnsi="Arial Black"/>
      <w:spacing w:val="-5"/>
    </w:rPr>
  </w:style>
  <w:style w:type="paragraph" w:styleId="Heading4">
    <w:name w:val="heading 4"/>
    <w:basedOn w:val="Normal"/>
    <w:next w:val="BodyText"/>
    <w:qFormat/>
    <w:pPr>
      <w:keepNext/>
      <w:spacing w:after="240"/>
      <w:jc w:val="center"/>
      <w:outlineLvl w:val="3"/>
    </w:pPr>
    <w:rPr>
      <w:caps/>
      <w:spacing w:val="30"/>
    </w:rPr>
  </w:style>
  <w:style w:type="paragraph" w:styleId="Heading5">
    <w:name w:val="heading 5"/>
    <w:basedOn w:val="Normal"/>
    <w:next w:val="BodyText"/>
    <w:qFormat/>
    <w:pPr>
      <w:keepNext/>
      <w:framePr w:w="1800" w:wrap="around" w:vAnchor="text" w:hAnchor="page" w:x="1201" w:y="1"/>
      <w:spacing w:before="40" w:after="240"/>
      <w:outlineLvl w:val="4"/>
    </w:pPr>
    <w:rPr>
      <w:rFonts w:ascii="Arial Black" w:hAnsi="Arial Black"/>
      <w:spacing w:val="-5"/>
      <w:sz w:val="18"/>
    </w:rPr>
  </w:style>
  <w:style w:type="paragraph" w:styleId="Heading6">
    <w:name w:val="heading 6"/>
    <w:basedOn w:val="Normal"/>
    <w:next w:val="BodyText"/>
    <w:qFormat/>
    <w:pPr>
      <w:keepNext/>
      <w:framePr w:w="1800" w:wrap="around" w:vAnchor="text" w:hAnchor="page" w:x="1201" w:y="1"/>
      <w:outlineLvl w:val="5"/>
    </w:pPr>
  </w:style>
  <w:style w:type="paragraph" w:styleId="Heading7">
    <w:name w:val="heading 7"/>
    <w:basedOn w:val="Normal"/>
    <w:next w:val="BodyText"/>
    <w:qFormat/>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i/>
      <w:spacing w:val="-5"/>
      <w:sz w:val="28"/>
    </w:rPr>
  </w:style>
  <w:style w:type="paragraph" w:styleId="Heading8">
    <w:name w:val="heading 8"/>
    <w:basedOn w:val="Normal"/>
    <w:next w:val="BodyText"/>
    <w:qFormat/>
    <w:pPr>
      <w:keepNext/>
      <w:framePr w:w="1860" w:wrap="around" w:vAnchor="text" w:hAnchor="page" w:x="1201" w:y="1"/>
      <w:pBdr>
        <w:top w:val="single" w:sz="24" w:space="0" w:color="auto"/>
        <w:bottom w:val="single" w:sz="6" w:space="0" w:color="auto"/>
      </w:pBdr>
      <w:spacing w:before="60" w:line="320" w:lineRule="exact"/>
      <w:jc w:val="center"/>
      <w:outlineLvl w:val="7"/>
    </w:pPr>
    <w:rPr>
      <w:rFonts w:ascii="Arial Black" w:hAnsi="Arial Black"/>
      <w:caps/>
      <w:spacing w:val="60"/>
      <w:sz w:val="14"/>
    </w:rPr>
  </w:style>
  <w:style w:type="paragraph" w:styleId="Heading9">
    <w:name w:val="heading 9"/>
    <w:basedOn w:val="Normal"/>
    <w:next w:val="BodyText"/>
    <w:qFormat/>
    <w:pPr>
      <w:keepNext/>
      <w:spacing w:before="80" w:after="60"/>
      <w:outlineLvl w:val="8"/>
    </w:pPr>
    <w:rPr>
      <w:b/>
      <w:i/>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jc w:val="both"/>
    </w:pPr>
    <w:rPr>
      <w:spacing w:val="-5"/>
      <w:sz w:val="24"/>
    </w:rPr>
  </w:style>
  <w:style w:type="character" w:styleId="CommentReference">
    <w:name w:val="annotation reference"/>
    <w:semiHidden/>
    <w:rPr>
      <w:sz w:val="16"/>
    </w:rPr>
  </w:style>
  <w:style w:type="paragraph" w:styleId="CommentText">
    <w:name w:val="annotation text"/>
    <w:basedOn w:val="Normal"/>
    <w:semiHidden/>
    <w:pPr>
      <w:tabs>
        <w:tab w:val="left" w:pos="187"/>
      </w:tabs>
      <w:spacing w:after="120" w:line="220" w:lineRule="exact"/>
      <w:ind w:left="187" w:hanging="187"/>
    </w:pPr>
  </w:style>
  <w:style w:type="paragraph" w:customStyle="1" w:styleId="BlockQuotation">
    <w:name w:val="Block Quotation"/>
    <w:basedOn w:val="Normal"/>
    <w:next w:val="BodyText"/>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rPr>
  </w:style>
  <w:style w:type="paragraph" w:customStyle="1" w:styleId="BlockQuotationFirst">
    <w:name w:val="Block Quotation First"/>
    <w:basedOn w:val="Normal"/>
    <w:next w:val="BlockQuo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customStyle="1" w:styleId="BodyTextKeep">
    <w:name w:val="Body Text Keep"/>
    <w:basedOn w:val="BodyText"/>
    <w:next w:val="BodyText"/>
    <w:pPr>
      <w:keepNext/>
    </w:pPr>
  </w:style>
  <w:style w:type="paragraph" w:styleId="Caption">
    <w:name w:val="caption"/>
    <w:basedOn w:val="Normal"/>
    <w:next w:val="BodyText"/>
    <w:qFormat/>
    <w:pPr>
      <w:spacing w:after="240"/>
    </w:pPr>
    <w:rPr>
      <w:spacing w:val="-5"/>
    </w:rPr>
  </w:style>
  <w:style w:type="paragraph" w:customStyle="1" w:styleId="ChapterSubtitle">
    <w:name w:val="Chapter Subtitle"/>
    <w:basedOn w:val="Normal"/>
    <w:next w:val="BodyText"/>
    <w:pPr>
      <w:keepNext/>
      <w:keepLines/>
      <w:spacing w:after="360" w:line="240" w:lineRule="atLeast"/>
      <w:ind w:right="1800"/>
    </w:pPr>
    <w:rPr>
      <w:i/>
      <w:spacing w:val="-20"/>
      <w:kern w:val="28"/>
      <w:sz w:val="28"/>
    </w:rPr>
  </w:style>
  <w:style w:type="paragraph" w:customStyle="1" w:styleId="ChapterTitle">
    <w:name w:val="Chapter Title"/>
    <w:basedOn w:val="Normal"/>
    <w:next w:val="ChapterSubtitle"/>
    <w:pPr>
      <w:keepNext/>
      <w:keepLines/>
      <w:spacing w:before="480" w:after="360" w:line="440" w:lineRule="atLeast"/>
      <w:ind w:right="2160"/>
    </w:pPr>
    <w:rPr>
      <w:rFonts w:ascii="Arial Black" w:hAnsi="Arial Black"/>
      <w:color w:val="808080"/>
      <w:spacing w:val="-35"/>
      <w:kern w:val="28"/>
      <w:sz w:val="44"/>
    </w:rPr>
  </w:style>
  <w:style w:type="paragraph" w:customStyle="1" w:styleId="CompanyName">
    <w:name w:val="Company Name"/>
    <w:basedOn w:val="Normal"/>
    <w:next w:val="Normal"/>
    <w:pPr>
      <w:spacing w:before="420" w:after="60" w:line="320" w:lineRule="exact"/>
    </w:pPr>
    <w:rPr>
      <w:caps/>
      <w:kern w:val="36"/>
      <w:sz w:val="38"/>
    </w:rPr>
  </w:style>
  <w:style w:type="character" w:styleId="Emphasis">
    <w:name w:val="Emphasis"/>
    <w:qFormat/>
    <w:rPr>
      <w:rFonts w:ascii="Arial Black" w:hAnsi="Arial Black"/>
      <w:sz w:val="18"/>
    </w:rPr>
  </w:style>
  <w:style w:type="character" w:styleId="EndnoteReference">
    <w:name w:val="endnote reference"/>
    <w:semiHidden/>
    <w:rPr>
      <w:sz w:val="18"/>
      <w:vertAlign w:val="superscript"/>
    </w:rPr>
  </w:style>
  <w:style w:type="paragraph" w:styleId="EndnoteText">
    <w:name w:val="endnote text"/>
    <w:basedOn w:val="Normal"/>
    <w:semiHidden/>
    <w:pPr>
      <w:tabs>
        <w:tab w:val="left" w:pos="187"/>
      </w:tabs>
      <w:spacing w:after="120" w:line="220" w:lineRule="exact"/>
      <w:ind w:left="187" w:hanging="187"/>
    </w:pPr>
    <w:rPr>
      <w:sz w:val="18"/>
    </w:rPr>
  </w:style>
  <w:style w:type="paragraph" w:styleId="Footer">
    <w:name w:val="footer"/>
    <w:basedOn w:val="Normal"/>
    <w:pPr>
      <w:keepLines/>
      <w:pBdr>
        <w:top w:val="single" w:sz="6" w:space="3" w:color="auto"/>
      </w:pBdr>
      <w:tabs>
        <w:tab w:val="center" w:pos="4320"/>
        <w:tab w:val="right" w:pos="8640"/>
      </w:tabs>
      <w:jc w:val="center"/>
    </w:pPr>
    <w:rPr>
      <w:rFonts w:ascii="Arial Black" w:hAnsi="Arial Black"/>
    </w:rPr>
  </w:style>
  <w:style w:type="character" w:styleId="FootnoteReference">
    <w:name w:val="footnote reference"/>
    <w:semiHidden/>
    <w:rPr>
      <w:sz w:val="18"/>
      <w:vertAlign w:val="superscript"/>
    </w:rPr>
  </w:style>
  <w:style w:type="paragraph" w:styleId="FootnoteText">
    <w:name w:val="footnote text"/>
    <w:basedOn w:val="Normal"/>
    <w:semiHidden/>
    <w:rsid w:val="00B9112D"/>
    <w:pPr>
      <w:spacing w:before="240" w:after="120"/>
    </w:pPr>
    <w:rPr>
      <w:sz w:val="18"/>
    </w:rPr>
  </w:style>
  <w:style w:type="paragraph" w:styleId="Header">
    <w:name w:val="header"/>
    <w:basedOn w:val="Normal"/>
    <w:pPr>
      <w:keepLines/>
      <w:tabs>
        <w:tab w:val="center" w:pos="4320"/>
        <w:tab w:val="right" w:pos="8640"/>
      </w:tabs>
    </w:pPr>
    <w:rPr>
      <w:rFonts w:ascii="Arial Black" w:hAnsi="Arial Black"/>
      <w:caps/>
      <w:spacing w:val="60"/>
      <w:sz w:val="14"/>
    </w:rPr>
  </w:style>
  <w:style w:type="paragraph" w:customStyle="1" w:styleId="Icon1">
    <w:name w:val="Icon 1"/>
    <w:basedOn w:val="Normal"/>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Index1">
    <w:name w:val="index 1"/>
    <w:basedOn w:val="Normal"/>
    <w:uiPriority w:val="99"/>
    <w:semiHidden/>
    <w:rsid w:val="00977C9A"/>
    <w:pPr>
      <w:tabs>
        <w:tab w:val="right" w:leader="dot" w:pos="3960"/>
      </w:tabs>
      <w:spacing w:line="240" w:lineRule="atLeast"/>
      <w:ind w:left="720" w:hanging="720"/>
    </w:pPr>
    <w:rPr>
      <w:rFonts w:ascii="Arial" w:hAnsi="Arial"/>
      <w:sz w:val="20"/>
    </w:rPr>
  </w:style>
  <w:style w:type="paragraph" w:styleId="Index2">
    <w:name w:val="index 2"/>
    <w:basedOn w:val="Normal"/>
    <w:semiHidden/>
    <w:rsid w:val="00977C9A"/>
    <w:pPr>
      <w:tabs>
        <w:tab w:val="right" w:leader="dot" w:pos="3960"/>
      </w:tabs>
      <w:spacing w:line="240" w:lineRule="atLeast"/>
      <w:ind w:left="180"/>
    </w:pPr>
    <w:rPr>
      <w:rFonts w:ascii="Arial" w:hAnsi="Arial"/>
      <w:sz w:val="18"/>
    </w:rPr>
  </w:style>
  <w:style w:type="paragraph" w:styleId="Index3">
    <w:name w:val="index 3"/>
    <w:basedOn w:val="Normal"/>
    <w:semiHidden/>
    <w:pPr>
      <w:tabs>
        <w:tab w:val="right" w:leader="dot" w:pos="3960"/>
      </w:tabs>
      <w:spacing w:line="240" w:lineRule="atLeast"/>
      <w:ind w:left="180"/>
    </w:pPr>
    <w:rPr>
      <w:sz w:val="18"/>
    </w:rPr>
  </w:style>
  <w:style w:type="paragraph" w:styleId="Index4">
    <w:name w:val="index 4"/>
    <w:basedOn w:val="Normal"/>
    <w:semiHidden/>
    <w:pPr>
      <w:tabs>
        <w:tab w:val="right" w:pos="3960"/>
      </w:tabs>
      <w:spacing w:line="240" w:lineRule="atLeast"/>
      <w:ind w:left="180"/>
    </w:pPr>
    <w:rPr>
      <w:sz w:val="18"/>
    </w:rPr>
  </w:style>
  <w:style w:type="paragraph" w:styleId="Index5">
    <w:name w:val="index 5"/>
    <w:basedOn w:val="Normal"/>
    <w:semiHidden/>
    <w:pPr>
      <w:tabs>
        <w:tab w:val="right" w:pos="3960"/>
      </w:tabs>
      <w:spacing w:line="240" w:lineRule="atLeast"/>
      <w:ind w:left="180"/>
    </w:pPr>
    <w:rPr>
      <w:sz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styleId="IndexHeading">
    <w:name w:val="index heading"/>
    <w:basedOn w:val="Normal"/>
    <w:next w:val="Index1"/>
    <w:semiHidden/>
    <w:pPr>
      <w:keepNext/>
      <w:spacing w:line="480" w:lineRule="exact"/>
    </w:pPr>
    <w:rPr>
      <w:caps/>
      <w:color w:val="808080"/>
      <w:kern w:val="28"/>
      <w:sz w:val="36"/>
    </w:rPr>
  </w:style>
  <w:style w:type="character" w:customStyle="1" w:styleId="Lead-inEmphasis">
    <w:name w:val="Lead-in Emphasis"/>
    <w:rPr>
      <w:caps/>
      <w:sz w:val="22"/>
    </w:rPr>
  </w:style>
  <w:style w:type="paragraph" w:styleId="ListBullet">
    <w:name w:val="List Bullet"/>
    <w:basedOn w:val="Normal"/>
    <w:rsid w:val="00684F60"/>
    <w:pPr>
      <w:numPr>
        <w:numId w:val="4"/>
      </w:numPr>
      <w:tabs>
        <w:tab w:val="clear" w:pos="360"/>
      </w:tabs>
      <w:spacing w:after="240"/>
      <w:ind w:right="360"/>
      <w:jc w:val="both"/>
    </w:pPr>
    <w:rPr>
      <w:spacing w:val="-5"/>
      <w:sz w:val="24"/>
    </w:rPr>
  </w:style>
  <w:style w:type="paragraph" w:styleId="ListBullet5">
    <w:name w:val="List Bullet 5"/>
    <w:basedOn w:val="Normal"/>
    <w:pPr>
      <w:framePr w:w="1860" w:wrap="around" w:vAnchor="text" w:hAnchor="page" w:x="1201" w:y="1"/>
      <w:numPr>
        <w:numId w:val="5"/>
      </w:numPr>
      <w:pBdr>
        <w:bottom w:val="single" w:sz="6" w:space="0" w:color="auto"/>
        <w:between w:val="single" w:sz="6" w:space="0" w:color="auto"/>
      </w:pBdr>
      <w:spacing w:line="320" w:lineRule="exact"/>
    </w:pPr>
    <w:rPr>
      <w:sz w:val="18"/>
    </w:rPr>
  </w:style>
  <w:style w:type="paragraph" w:styleId="ListNumber">
    <w:name w:val="List Number"/>
    <w:basedOn w:val="Normal"/>
    <w:rsid w:val="00684F60"/>
    <w:pPr>
      <w:spacing w:after="240"/>
      <w:ind w:left="720" w:right="360" w:hanging="360"/>
      <w:jc w:val="both"/>
    </w:pPr>
    <w:rPr>
      <w:spacing w:val="-5"/>
      <w:sz w:val="24"/>
    </w:rPr>
  </w:style>
  <w:style w:type="paragraph" w:styleId="MacroText">
    <w:name w:val="macro"/>
    <w:basedOn w:val="BodyText"/>
    <w:semiHidden/>
    <w:pPr>
      <w:spacing w:after="120"/>
    </w:pPr>
    <w:rPr>
      <w:rFonts w:ascii="Courier New" w:hAnsi="Courier New"/>
    </w:rPr>
  </w:style>
  <w:style w:type="character" w:styleId="PageNumber">
    <w:name w:val="page number"/>
    <w:rPr>
      <w:b/>
    </w:rPr>
  </w:style>
  <w:style w:type="paragraph" w:customStyle="1" w:styleId="PartLabel">
    <w:name w:val="Part Label"/>
    <w:basedOn w:val="Normal"/>
    <w:next w:val="Normal"/>
    <w:pPr>
      <w:framePr w:w="2045" w:hSpace="187" w:vSpace="187" w:wrap="notBeside" w:vAnchor="page" w:hAnchor="margin" w:xAlign="right" w:y="966"/>
      <w:shd w:val="pct20" w:color="auto" w:fill="auto"/>
      <w:spacing w:before="320" w:line="1560" w:lineRule="exact"/>
      <w:jc w:val="center"/>
    </w:pPr>
    <w:rPr>
      <w:rFonts w:ascii="Arial Black" w:hAnsi="Arial Black"/>
      <w:color w:val="FFFFFF"/>
      <w:sz w:val="196"/>
    </w:rPr>
  </w:style>
  <w:style w:type="paragraph" w:customStyle="1" w:styleId="PartTitle">
    <w:name w:val="Part Title"/>
    <w:basedOn w:val="Normal"/>
    <w:next w:val="PartLabel"/>
    <w:pPr>
      <w:keepNext/>
      <w:pageBreakBefore/>
      <w:framePr w:w="2045" w:hSpace="187" w:vSpace="187" w:wrap="notBeside" w:vAnchor="page" w:hAnchor="margin" w:xAlign="right" w:y="966"/>
      <w:shd w:val="pct20" w:color="auto" w:fill="auto"/>
      <w:spacing w:line="480" w:lineRule="exact"/>
      <w:jc w:val="center"/>
    </w:pPr>
    <w:rPr>
      <w:rFonts w:ascii="Arial Black" w:hAnsi="Arial Black"/>
      <w:spacing w:val="-50"/>
      <w:sz w:val="36"/>
    </w:rPr>
  </w:style>
  <w:style w:type="paragraph" w:customStyle="1" w:styleId="Picture">
    <w:name w:val="Picture"/>
    <w:basedOn w:val="BodyText"/>
    <w:next w:val="Caption"/>
    <w:pPr>
      <w:keepNext/>
    </w:pPr>
  </w:style>
  <w:style w:type="paragraph" w:customStyle="1" w:styleId="ReturnAddress">
    <w:name w:val="Return Address"/>
    <w:basedOn w:val="Normal"/>
    <w:pPr>
      <w:jc w:val="center"/>
    </w:pPr>
    <w:rPr>
      <w:spacing w:val="-3"/>
      <w:sz w:val="20"/>
    </w:rPr>
  </w:style>
  <w:style w:type="paragraph" w:customStyle="1" w:styleId="SectionLabel">
    <w:name w:val="Section Label"/>
    <w:basedOn w:val="Normal"/>
    <w:next w:val="Normal"/>
    <w:link w:val="SectionLabelChar"/>
    <w:pPr>
      <w:spacing w:before="2040" w:after="360" w:line="480" w:lineRule="atLeast"/>
    </w:pPr>
    <w:rPr>
      <w:rFonts w:ascii="Arial Black" w:hAnsi="Arial Black"/>
      <w:color w:val="808080"/>
      <w:spacing w:val="-35"/>
      <w:sz w:val="48"/>
    </w:rPr>
  </w:style>
  <w:style w:type="paragraph" w:styleId="Subtitle">
    <w:name w:val="Subtitle"/>
    <w:basedOn w:val="Title"/>
    <w:next w:val="BodyText"/>
    <w:qFormat/>
    <w:pPr>
      <w:spacing w:before="1940" w:after="0" w:line="200" w:lineRule="atLeast"/>
    </w:pPr>
    <w:rPr>
      <w:rFonts w:ascii="Garamond" w:hAnsi="Garamond"/>
      <w:b/>
      <w:caps/>
      <w:spacing w:val="30"/>
      <w:sz w:val="18"/>
    </w:rPr>
  </w:style>
  <w:style w:type="paragraph" w:styleId="Title">
    <w:name w:val="Title"/>
    <w:basedOn w:val="Normal"/>
    <w:qFormat/>
    <w:rsid w:val="00684F60"/>
    <w:pPr>
      <w:keepNext/>
      <w:pBdr>
        <w:bottom w:val="single" w:sz="6" w:space="14" w:color="808080"/>
      </w:pBdr>
      <w:spacing w:before="100" w:after="3600" w:line="600" w:lineRule="exact"/>
      <w:jc w:val="center"/>
    </w:pPr>
    <w:rPr>
      <w:rFonts w:ascii="Arial Black" w:hAnsi="Arial Black"/>
      <w:color w:val="808080"/>
      <w:spacing w:val="-35"/>
      <w:kern w:val="28"/>
      <w:sz w:val="48"/>
    </w:rPr>
  </w:style>
  <w:style w:type="paragraph" w:customStyle="1" w:styleId="SubtitleCover">
    <w:name w:val="Subtitle Cover"/>
    <w:basedOn w:val="Normal"/>
    <w:next w:val="Normal"/>
    <w:pPr>
      <w:keepNext/>
      <w:pBdr>
        <w:top w:val="single" w:sz="6" w:space="1" w:color="auto"/>
      </w:pBdr>
      <w:spacing w:after="5280" w:line="480" w:lineRule="exact"/>
    </w:pPr>
    <w:rPr>
      <w:spacing w:val="-15"/>
      <w:kern w:val="28"/>
      <w:sz w:val="44"/>
    </w:rPr>
  </w:style>
  <w:style w:type="paragraph" w:styleId="TableofAuthorities">
    <w:name w:val="table of authorities"/>
    <w:basedOn w:val="Normal"/>
    <w:semiHidden/>
    <w:pPr>
      <w:tabs>
        <w:tab w:val="right" w:leader="dot" w:pos="8640"/>
      </w:tabs>
      <w:spacing w:after="240"/>
    </w:pPr>
    <w:rPr>
      <w:sz w:val="20"/>
    </w:rPr>
  </w:style>
  <w:style w:type="paragraph" w:styleId="TableofFigures">
    <w:name w:val="table of figures"/>
    <w:basedOn w:val="Normal"/>
    <w:semiHidden/>
    <w:pPr>
      <w:tabs>
        <w:tab w:val="right" w:leader="dot" w:pos="8640"/>
      </w:tabs>
      <w:ind w:left="720" w:hanging="720"/>
    </w:pPr>
  </w:style>
  <w:style w:type="paragraph" w:customStyle="1" w:styleId="TitleCover">
    <w:name w:val="Title Cover"/>
    <w:basedOn w:val="Normal"/>
    <w:next w:val="SubtitleCover"/>
    <w:rsid w:val="00684F60"/>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paragraph" w:styleId="TOAHeading">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OC1">
    <w:name w:val="toc 1"/>
    <w:basedOn w:val="Normal"/>
    <w:autoRedefine/>
    <w:uiPriority w:val="39"/>
    <w:rsid w:val="00625A77"/>
    <w:pPr>
      <w:tabs>
        <w:tab w:val="right" w:leader="dot" w:pos="7910"/>
      </w:tabs>
      <w:spacing w:line="320" w:lineRule="atLeast"/>
    </w:pPr>
    <w:rPr>
      <w:rFonts w:ascii="Arial" w:hAnsi="Arial"/>
      <w:sz w:val="28"/>
    </w:rPr>
  </w:style>
  <w:style w:type="paragraph" w:styleId="TOC2">
    <w:name w:val="toc 2"/>
    <w:basedOn w:val="TOC1"/>
    <w:autoRedefine/>
    <w:uiPriority w:val="39"/>
    <w:rsid w:val="00DA28BB"/>
    <w:pPr>
      <w:ind w:left="720"/>
    </w:pPr>
    <w:rPr>
      <w:sz w:val="24"/>
    </w:rPr>
  </w:style>
  <w:style w:type="paragraph" w:styleId="TOC3">
    <w:name w:val="toc 3"/>
    <w:basedOn w:val="Normal"/>
    <w:next w:val="Normal"/>
    <w:autoRedefine/>
    <w:uiPriority w:val="39"/>
    <w:rsid w:val="00DA28BB"/>
    <w:pPr>
      <w:spacing w:line="320" w:lineRule="atLeast"/>
      <w:ind w:left="1440"/>
    </w:pPr>
    <w:rPr>
      <w:rFonts w:ascii="Arial" w:hAnsi="Arial"/>
      <w:sz w:val="20"/>
    </w:rPr>
  </w:style>
  <w:style w:type="paragraph" w:styleId="TOC4">
    <w:name w:val="toc 4"/>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OC5">
    <w:name w:val="toc 5"/>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OC6">
    <w:name w:val="toc 6"/>
    <w:basedOn w:val="Normal"/>
    <w:next w:val="Normal"/>
    <w:semiHidden/>
    <w:pPr>
      <w:tabs>
        <w:tab w:val="right" w:leader="dot" w:pos="3600"/>
      </w:tabs>
      <w:ind w:left="800"/>
    </w:pPr>
  </w:style>
  <w:style w:type="paragraph" w:styleId="TOC7">
    <w:name w:val="toc 7"/>
    <w:basedOn w:val="Normal"/>
    <w:next w:val="Normal"/>
    <w:semiHidden/>
    <w:pPr>
      <w:tabs>
        <w:tab w:val="right" w:leader="dot" w:pos="3600"/>
      </w:tabs>
      <w:ind w:left="960"/>
    </w:pPr>
  </w:style>
  <w:style w:type="paragraph" w:styleId="TOC8">
    <w:name w:val="toc 8"/>
    <w:basedOn w:val="Normal"/>
    <w:next w:val="Normal"/>
    <w:semiHidden/>
    <w:pPr>
      <w:tabs>
        <w:tab w:val="right" w:leader="dot" w:pos="3600"/>
      </w:tabs>
      <w:ind w:left="1120"/>
    </w:pPr>
  </w:style>
  <w:style w:type="paragraph" w:styleId="TOC9">
    <w:name w:val="toc 9"/>
    <w:basedOn w:val="Normal"/>
    <w:next w:val="Normal"/>
    <w:semiHidden/>
    <w:pPr>
      <w:tabs>
        <w:tab w:val="right" w:leader="dot" w:pos="3600"/>
      </w:tabs>
      <w:ind w:left="1280"/>
    </w:pPr>
  </w:style>
  <w:style w:type="paragraph" w:customStyle="1" w:styleId="TOCBase">
    <w:name w:val="TOC Base"/>
    <w:basedOn w:val="TOC2"/>
  </w:style>
  <w:style w:type="paragraph" w:styleId="BalloonText">
    <w:name w:val="Balloon Text"/>
    <w:basedOn w:val="Normal"/>
    <w:semiHidden/>
    <w:rsid w:val="00F8730F"/>
    <w:rPr>
      <w:rFonts w:ascii="Tahoma" w:hAnsi="Tahoma" w:cs="Tahoma"/>
      <w:szCs w:val="16"/>
    </w:rPr>
  </w:style>
  <w:style w:type="character" w:customStyle="1" w:styleId="Heading1Char">
    <w:name w:val="Heading 1 Char"/>
    <w:basedOn w:val="DefaultParagraphFont"/>
    <w:link w:val="Heading1"/>
    <w:rsid w:val="009154B0"/>
    <w:rPr>
      <w:rFonts w:ascii="Arial Black" w:hAnsi="Arial Black"/>
      <w:color w:val="808080"/>
      <w:spacing w:val="-25"/>
      <w:kern w:val="28"/>
      <w:sz w:val="36"/>
      <w:lang w:val="en-US" w:eastAsia="en-US"/>
    </w:rPr>
  </w:style>
  <w:style w:type="character" w:customStyle="1" w:styleId="BodyTextChar">
    <w:name w:val="Body Text Char"/>
    <w:basedOn w:val="DefaultParagraphFont"/>
    <w:link w:val="BodyText"/>
    <w:rsid w:val="004265DB"/>
    <w:rPr>
      <w:rFonts w:ascii="Garamond" w:hAnsi="Garamond"/>
      <w:spacing w:val="-5"/>
      <w:sz w:val="24"/>
      <w:lang w:val="en-US" w:eastAsia="en-US" w:bidi="ar-SA"/>
    </w:rPr>
  </w:style>
  <w:style w:type="character" w:styleId="Hyperlink">
    <w:name w:val="Hyperlink"/>
    <w:basedOn w:val="DefaultParagraphFont"/>
    <w:uiPriority w:val="99"/>
    <w:rsid w:val="004265DB"/>
    <w:rPr>
      <w:color w:val="0000FF"/>
      <w:u w:val="single"/>
    </w:rPr>
  </w:style>
  <w:style w:type="paragraph" w:customStyle="1" w:styleId="Normal2">
    <w:name w:val="Normal2"/>
    <w:basedOn w:val="BodyText"/>
    <w:link w:val="Normal2Char"/>
    <w:qFormat/>
    <w:rsid w:val="00375679"/>
  </w:style>
  <w:style w:type="paragraph" w:customStyle="1" w:styleId="Points">
    <w:name w:val="Points"/>
    <w:basedOn w:val="Heading3"/>
    <w:link w:val="PointsChar"/>
    <w:qFormat/>
    <w:rsid w:val="007A5EE9"/>
    <w:pPr>
      <w:numPr>
        <w:numId w:val="13"/>
      </w:numPr>
    </w:pPr>
    <w:rPr>
      <w:sz w:val="24"/>
      <w:szCs w:val="24"/>
    </w:rPr>
  </w:style>
  <w:style w:type="character" w:customStyle="1" w:styleId="Normal2Char">
    <w:name w:val="Normal2 Char"/>
    <w:basedOn w:val="BodyTextChar"/>
    <w:link w:val="Normal2"/>
    <w:rsid w:val="00375679"/>
    <w:rPr>
      <w:rFonts w:ascii="Garamond" w:hAnsi="Garamond"/>
      <w:spacing w:val="-5"/>
      <w:sz w:val="24"/>
      <w:lang w:val="en-US" w:eastAsia="en-US" w:bidi="ar-SA"/>
    </w:rPr>
  </w:style>
  <w:style w:type="paragraph" w:customStyle="1" w:styleId="TOC">
    <w:name w:val="TOC"/>
    <w:basedOn w:val="SectionLabel"/>
    <w:link w:val="TOCChar"/>
    <w:qFormat/>
    <w:rsid w:val="00625A77"/>
    <w:pPr>
      <w:outlineLvl w:val="0"/>
    </w:pPr>
    <w:rPr>
      <w:spacing w:val="-100"/>
    </w:rPr>
  </w:style>
  <w:style w:type="character" w:customStyle="1" w:styleId="Heading3Char">
    <w:name w:val="Heading 3 Char"/>
    <w:basedOn w:val="DefaultParagraphFont"/>
    <w:link w:val="Heading3"/>
    <w:rsid w:val="007A5EE9"/>
    <w:rPr>
      <w:rFonts w:ascii="Arial Black" w:hAnsi="Arial Black"/>
      <w:spacing w:val="-5"/>
      <w:sz w:val="16"/>
      <w:lang w:val="en-US" w:eastAsia="en-US"/>
    </w:rPr>
  </w:style>
  <w:style w:type="character" w:customStyle="1" w:styleId="PointsChar">
    <w:name w:val="Points Char"/>
    <w:basedOn w:val="Heading3Char"/>
    <w:link w:val="Points"/>
    <w:rsid w:val="007A5EE9"/>
    <w:rPr>
      <w:rFonts w:ascii="Arial Black" w:hAnsi="Arial Black"/>
      <w:spacing w:val="-5"/>
      <w:sz w:val="24"/>
      <w:szCs w:val="24"/>
      <w:lang w:val="en-US" w:eastAsia="en-US"/>
    </w:rPr>
  </w:style>
  <w:style w:type="character" w:customStyle="1" w:styleId="SectionLabelChar">
    <w:name w:val="Section Label Char"/>
    <w:basedOn w:val="DefaultParagraphFont"/>
    <w:link w:val="SectionLabel"/>
    <w:rsid w:val="007A5EE9"/>
    <w:rPr>
      <w:rFonts w:ascii="Arial Black" w:hAnsi="Arial Black"/>
      <w:color w:val="808080"/>
      <w:spacing w:val="-35"/>
      <w:sz w:val="48"/>
      <w:lang w:val="en-US" w:eastAsia="en-US"/>
    </w:rPr>
  </w:style>
  <w:style w:type="character" w:customStyle="1" w:styleId="TOCChar">
    <w:name w:val="TOC Char"/>
    <w:basedOn w:val="SectionLabelChar"/>
    <w:link w:val="TOC"/>
    <w:rsid w:val="00625A77"/>
    <w:rPr>
      <w:rFonts w:ascii="Arial Black" w:hAnsi="Arial Black"/>
      <w:color w:val="808080"/>
      <w:spacing w:val="-100"/>
      <w:sz w:val="48"/>
      <w:lang w:val="en-US" w:eastAsia="en-US"/>
    </w:rPr>
  </w:style>
  <w:style w:type="numbering" w:customStyle="1" w:styleId="Style1">
    <w:name w:val="Style1"/>
    <w:uiPriority w:val="99"/>
    <w:rsid w:val="0053194D"/>
    <w:pPr>
      <w:numPr>
        <w:numId w:val="8"/>
      </w:numPr>
    </w:pPr>
  </w:style>
  <w:style w:type="paragraph" w:styleId="ListParagraph">
    <w:name w:val="List Paragraph"/>
    <w:basedOn w:val="Normal"/>
    <w:uiPriority w:val="34"/>
    <w:qFormat/>
    <w:rsid w:val="0053194D"/>
    <w:pPr>
      <w:ind w:left="720"/>
      <w:contextualSpacing/>
    </w:pPr>
  </w:style>
  <w:style w:type="paragraph" w:styleId="NormalWeb">
    <w:name w:val="Normal (Web)"/>
    <w:basedOn w:val="Normal"/>
    <w:uiPriority w:val="99"/>
    <w:semiHidden/>
    <w:unhideWhenUsed/>
    <w:rsid w:val="00BC1D36"/>
    <w:pPr>
      <w:spacing w:before="100" w:beforeAutospacing="1" w:after="100" w:afterAutospacing="1"/>
    </w:pPr>
    <w:rPr>
      <w:rFonts w:ascii="Times New Roman" w:hAnsi="Times New Roman"/>
      <w:sz w:val="24"/>
      <w:szCs w:val="24"/>
      <w:lang w:val="en-AU" w:eastAsia="en-AU"/>
    </w:rPr>
  </w:style>
  <w:style w:type="character" w:styleId="HTMLCode">
    <w:name w:val="HTML Code"/>
    <w:basedOn w:val="DefaultParagraphFont"/>
    <w:uiPriority w:val="99"/>
    <w:semiHidden/>
    <w:unhideWhenUsed/>
    <w:rsid w:val="00BC1D3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597924">
      <w:bodyDiv w:val="1"/>
      <w:marLeft w:val="0"/>
      <w:marRight w:val="0"/>
      <w:marTop w:val="0"/>
      <w:marBottom w:val="0"/>
      <w:divBdr>
        <w:top w:val="none" w:sz="0" w:space="0" w:color="auto"/>
        <w:left w:val="none" w:sz="0" w:space="0" w:color="auto"/>
        <w:bottom w:val="none" w:sz="0" w:space="0" w:color="auto"/>
        <w:right w:val="none" w:sz="0" w:space="0" w:color="auto"/>
      </w:divBdr>
    </w:div>
    <w:div w:id="230772608">
      <w:bodyDiv w:val="1"/>
      <w:marLeft w:val="0"/>
      <w:marRight w:val="0"/>
      <w:marTop w:val="0"/>
      <w:marBottom w:val="0"/>
      <w:divBdr>
        <w:top w:val="none" w:sz="0" w:space="0" w:color="auto"/>
        <w:left w:val="none" w:sz="0" w:space="0" w:color="auto"/>
        <w:bottom w:val="none" w:sz="0" w:space="0" w:color="auto"/>
        <w:right w:val="none" w:sz="0" w:space="0" w:color="auto"/>
      </w:divBdr>
    </w:div>
    <w:div w:id="440296029">
      <w:bodyDiv w:val="1"/>
      <w:marLeft w:val="0"/>
      <w:marRight w:val="0"/>
      <w:marTop w:val="0"/>
      <w:marBottom w:val="0"/>
      <w:divBdr>
        <w:top w:val="none" w:sz="0" w:space="0" w:color="auto"/>
        <w:left w:val="none" w:sz="0" w:space="0" w:color="auto"/>
        <w:bottom w:val="none" w:sz="0" w:space="0" w:color="auto"/>
        <w:right w:val="none" w:sz="0" w:space="0" w:color="auto"/>
      </w:divBdr>
    </w:div>
    <w:div w:id="805507195">
      <w:bodyDiv w:val="1"/>
      <w:marLeft w:val="0"/>
      <w:marRight w:val="0"/>
      <w:marTop w:val="0"/>
      <w:marBottom w:val="0"/>
      <w:divBdr>
        <w:top w:val="none" w:sz="0" w:space="0" w:color="auto"/>
        <w:left w:val="none" w:sz="0" w:space="0" w:color="auto"/>
        <w:bottom w:val="none" w:sz="0" w:space="0" w:color="auto"/>
        <w:right w:val="none" w:sz="0" w:space="0" w:color="auto"/>
      </w:divBdr>
    </w:div>
    <w:div w:id="1003897091">
      <w:bodyDiv w:val="1"/>
      <w:marLeft w:val="0"/>
      <w:marRight w:val="0"/>
      <w:marTop w:val="0"/>
      <w:marBottom w:val="0"/>
      <w:divBdr>
        <w:top w:val="none" w:sz="0" w:space="0" w:color="auto"/>
        <w:left w:val="none" w:sz="0" w:space="0" w:color="auto"/>
        <w:bottom w:val="none" w:sz="0" w:space="0" w:color="auto"/>
        <w:right w:val="none" w:sz="0" w:space="0" w:color="auto"/>
      </w:divBdr>
    </w:div>
    <w:div w:id="1154180151">
      <w:bodyDiv w:val="1"/>
      <w:marLeft w:val="0"/>
      <w:marRight w:val="0"/>
      <w:marTop w:val="0"/>
      <w:marBottom w:val="0"/>
      <w:divBdr>
        <w:top w:val="none" w:sz="0" w:space="0" w:color="auto"/>
        <w:left w:val="none" w:sz="0" w:space="0" w:color="auto"/>
        <w:bottom w:val="none" w:sz="0" w:space="0" w:color="auto"/>
        <w:right w:val="none" w:sz="0" w:space="0" w:color="auto"/>
      </w:divBdr>
    </w:div>
    <w:div w:id="1283655826">
      <w:bodyDiv w:val="1"/>
      <w:marLeft w:val="0"/>
      <w:marRight w:val="0"/>
      <w:marTop w:val="0"/>
      <w:marBottom w:val="0"/>
      <w:divBdr>
        <w:top w:val="none" w:sz="0" w:space="0" w:color="auto"/>
        <w:left w:val="none" w:sz="0" w:space="0" w:color="auto"/>
        <w:bottom w:val="none" w:sz="0" w:space="0" w:color="auto"/>
        <w:right w:val="none" w:sz="0" w:space="0" w:color="auto"/>
      </w:divBdr>
    </w:div>
    <w:div w:id="1462651670">
      <w:bodyDiv w:val="1"/>
      <w:marLeft w:val="0"/>
      <w:marRight w:val="0"/>
      <w:marTop w:val="0"/>
      <w:marBottom w:val="0"/>
      <w:divBdr>
        <w:top w:val="none" w:sz="0" w:space="0" w:color="auto"/>
        <w:left w:val="none" w:sz="0" w:space="0" w:color="auto"/>
        <w:bottom w:val="none" w:sz="0" w:space="0" w:color="auto"/>
        <w:right w:val="none" w:sz="0" w:space="0" w:color="auto"/>
      </w:divBdr>
    </w:div>
    <w:div w:id="1547521977">
      <w:bodyDiv w:val="1"/>
      <w:marLeft w:val="0"/>
      <w:marRight w:val="0"/>
      <w:marTop w:val="0"/>
      <w:marBottom w:val="0"/>
      <w:divBdr>
        <w:top w:val="none" w:sz="0" w:space="0" w:color="auto"/>
        <w:left w:val="none" w:sz="0" w:space="0" w:color="auto"/>
        <w:bottom w:val="none" w:sz="0" w:space="0" w:color="auto"/>
        <w:right w:val="none" w:sz="0" w:space="0" w:color="auto"/>
      </w:divBdr>
    </w:div>
    <w:div w:id="1612127340">
      <w:bodyDiv w:val="1"/>
      <w:marLeft w:val="0"/>
      <w:marRight w:val="0"/>
      <w:marTop w:val="0"/>
      <w:marBottom w:val="0"/>
      <w:divBdr>
        <w:top w:val="none" w:sz="0" w:space="0" w:color="auto"/>
        <w:left w:val="none" w:sz="0" w:space="0" w:color="auto"/>
        <w:bottom w:val="none" w:sz="0" w:space="0" w:color="auto"/>
        <w:right w:val="none" w:sz="0" w:space="0" w:color="auto"/>
      </w:divBdr>
    </w:div>
    <w:div w:id="2036534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6.xml"/><Relationship Id="rId26" Type="http://schemas.openxmlformats.org/officeDocument/2006/relationships/image" Target="media/image10.pn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8.jpe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wmf"/><Relationship Id="rId20" Type="http://schemas.openxmlformats.org/officeDocument/2006/relationships/image" Target="media/image4.jpeg"/><Relationship Id="rId29" Type="http://schemas.openxmlformats.org/officeDocument/2006/relationships/footer" Target="footer7.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0.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footer" Target="footer8.xml"/><Relationship Id="rId10" Type="http://schemas.openxmlformats.org/officeDocument/2006/relationships/header" Target="header1.xml"/><Relationship Id="rId19"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3.png"/><Relationship Id="rId35" Type="http://schemas.microsoft.com/office/2007/relationships/hdphoto" Target="media/hdphoto1.wdp"/><Relationship Id="rId43" Type="http://schemas.openxmlformats.org/officeDocument/2006/relationships/image" Target="media/image23.png"/><Relationship Id="rId48" Type="http://schemas.openxmlformats.org/officeDocument/2006/relationships/header" Target="header4.xml"/><Relationship Id="rId8" Type="http://schemas.openxmlformats.org/officeDocument/2006/relationships/footer" Target="footer1.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int\Downloads\tf0620712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B1705-191F-4D3D-8F2D-DEF21EF62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tf06207126.dot</Template>
  <TotalTime>17</TotalTime>
  <Pages>17</Pages>
  <Words>2016</Words>
  <Characters>11268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Manager/>
  <Company>Microsoft Corporation</Company>
  <LinksUpToDate>false</LinksUpToDate>
  <CharactersWithSpaces>13258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6</cp:revision>
  <cp:lastPrinted>2017-10-30T05:20:00Z</cp:lastPrinted>
  <dcterms:created xsi:type="dcterms:W3CDTF">2017-10-30T03:54:00Z</dcterms:created>
  <dcterms:modified xsi:type="dcterms:W3CDTF">2017-10-30T05:23:00Z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TC062071261033</vt:lpwstr>
  </property>
</Properties>
</file>